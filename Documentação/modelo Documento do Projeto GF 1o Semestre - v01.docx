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BECDB9" w14:textId="73A89CF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0CE6FF16" w14:textId="77777777" w:rsidR="0060123F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BANDTEC – DIGITAL SCHOOL</w:t>
      </w:r>
    </w:p>
    <w:p w14:paraId="3E804F36" w14:textId="77777777" w:rsidR="00A379BB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77777777" w:rsidR="00A379BB" w:rsidRDefault="00A379BB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t>CURSO</w:t>
      </w:r>
      <w:r w:rsidR="0060123F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E07423">
      <w:pPr>
        <w:pStyle w:val="NormalGrande"/>
      </w:pPr>
    </w:p>
    <w:p w14:paraId="4B27B54D" w14:textId="77777777" w:rsidR="00A379BB" w:rsidRDefault="00A379BB" w:rsidP="00E07423">
      <w:pPr>
        <w:pStyle w:val="NormalGrande"/>
      </w:pPr>
    </w:p>
    <w:p w14:paraId="4D631AB2" w14:textId="3120741D" w:rsidR="00370E34" w:rsidRPr="004C56C6" w:rsidRDefault="006266F0" w:rsidP="00E07423">
      <w:pPr>
        <w:pStyle w:val="NormalGrande"/>
      </w:pPr>
      <w:r>
        <w:t>lucas bezerra de souza</w:t>
      </w:r>
    </w:p>
    <w:p w14:paraId="6E0402B1" w14:textId="78849344" w:rsidR="00370E34" w:rsidRPr="004C56C6" w:rsidRDefault="006266F0" w:rsidP="00E07423">
      <w:pPr>
        <w:pStyle w:val="NormalGrande"/>
      </w:pPr>
      <w:r>
        <w:t>lucas yudi ganeko</w:t>
      </w:r>
    </w:p>
    <w:p w14:paraId="2AE82CF3" w14:textId="6870F6DF" w:rsidR="00370E34" w:rsidRPr="004C56C6" w:rsidRDefault="006266F0" w:rsidP="00E07423">
      <w:pPr>
        <w:pStyle w:val="NormalGrande"/>
      </w:pPr>
      <w:r>
        <w:t>matheus de oliveira rodrigues</w:t>
      </w:r>
    </w:p>
    <w:p w14:paraId="28112871" w14:textId="3D41A5A8" w:rsidR="00370E34" w:rsidRPr="004C56C6" w:rsidRDefault="006266F0" w:rsidP="00E07423">
      <w:pPr>
        <w:pStyle w:val="NormalGrande"/>
      </w:pPr>
      <w:r>
        <w:t>rodolfo gregório alves de lima</w:t>
      </w:r>
    </w:p>
    <w:p w14:paraId="35493970" w14:textId="77777777" w:rsidR="00370E34" w:rsidRPr="004C56C6" w:rsidRDefault="00370E34" w:rsidP="00E07423">
      <w:pPr>
        <w:pStyle w:val="NormalGrande"/>
      </w:pPr>
    </w:p>
    <w:p w14:paraId="552D54FA" w14:textId="77777777" w:rsidR="00370E34" w:rsidRPr="004C56C6" w:rsidRDefault="00370E34" w:rsidP="00E07423">
      <w:pPr>
        <w:pStyle w:val="NormalGrande"/>
      </w:pPr>
    </w:p>
    <w:p w14:paraId="4721EC1D" w14:textId="77777777" w:rsidR="00370E34" w:rsidRPr="004C56C6" w:rsidRDefault="00370E34" w:rsidP="00E07423">
      <w:pPr>
        <w:pStyle w:val="NormalGrande"/>
      </w:pPr>
    </w:p>
    <w:p w14:paraId="7B6BE096" w14:textId="77777777" w:rsidR="00370E34" w:rsidRPr="004C56C6" w:rsidRDefault="00370E34" w:rsidP="00E07423">
      <w:pPr>
        <w:pStyle w:val="NormalGrande"/>
      </w:pPr>
    </w:p>
    <w:p w14:paraId="7493C257" w14:textId="77777777" w:rsidR="00370E34" w:rsidRPr="004C56C6" w:rsidRDefault="00370E34" w:rsidP="00E07423">
      <w:pPr>
        <w:pStyle w:val="NormalGrande"/>
      </w:pPr>
    </w:p>
    <w:p w14:paraId="63937A84" w14:textId="77777777" w:rsidR="00370E34" w:rsidRPr="004C56C6" w:rsidRDefault="00370E34" w:rsidP="00E07423">
      <w:pPr>
        <w:pStyle w:val="NormalGrande"/>
      </w:pPr>
    </w:p>
    <w:p w14:paraId="2BCFFDFC" w14:textId="77777777" w:rsidR="00370E34" w:rsidRPr="004C56C6" w:rsidRDefault="00370E34" w:rsidP="00E07423">
      <w:pPr>
        <w:pStyle w:val="NormalGrande"/>
      </w:pPr>
    </w:p>
    <w:p w14:paraId="654F72D4" w14:textId="77777777" w:rsidR="00370E34" w:rsidRPr="004C56C6" w:rsidRDefault="00370E34" w:rsidP="00E07423">
      <w:pPr>
        <w:pStyle w:val="NormalGrande"/>
      </w:pPr>
    </w:p>
    <w:p w14:paraId="33F51764" w14:textId="038D11AA" w:rsidR="00DB04D5" w:rsidRPr="004C56C6" w:rsidRDefault="006266F0" w:rsidP="00DB04D5">
      <w:pPr>
        <w:pStyle w:val="NormalGrande"/>
      </w:pPr>
      <w:r>
        <w:t>Projeto de coleta e gerenciamento de dados de temperatura e umidade no contexto de incubadoras neonatal</w:t>
      </w:r>
    </w:p>
    <w:p w14:paraId="5C8F3224" w14:textId="77777777" w:rsidR="00370E34" w:rsidRPr="004C56C6" w:rsidRDefault="00370E34" w:rsidP="00E07423">
      <w:pPr>
        <w:pStyle w:val="NormalGrande"/>
      </w:pPr>
    </w:p>
    <w:p w14:paraId="7C836E9C" w14:textId="77777777" w:rsidR="00D122FD" w:rsidRPr="000C0409" w:rsidRDefault="00D122FD" w:rsidP="00E07423">
      <w:pPr>
        <w:pStyle w:val="Capa-Grauacadmico"/>
        <w:ind w:left="5711" w:hanging="1175"/>
      </w:pPr>
    </w:p>
    <w:p w14:paraId="59374737" w14:textId="77777777" w:rsidR="00370E34" w:rsidRPr="004C56C6" w:rsidRDefault="00370E34" w:rsidP="00E07423">
      <w:pPr>
        <w:pStyle w:val="NormalGrande"/>
      </w:pPr>
    </w:p>
    <w:p w14:paraId="38B3DC3A" w14:textId="77777777" w:rsidR="00370E34" w:rsidRPr="004C56C6" w:rsidRDefault="00370E34" w:rsidP="00E07423">
      <w:pPr>
        <w:pStyle w:val="NormalGrande"/>
      </w:pPr>
    </w:p>
    <w:p w14:paraId="67146F57" w14:textId="77777777" w:rsidR="00370E34" w:rsidRPr="004C56C6" w:rsidRDefault="00370E34" w:rsidP="00E07423">
      <w:pPr>
        <w:pStyle w:val="NormalGrande"/>
      </w:pPr>
    </w:p>
    <w:p w14:paraId="16004762" w14:textId="77777777" w:rsidR="00370E34" w:rsidRPr="004C56C6" w:rsidRDefault="00370E34" w:rsidP="00E07423">
      <w:pPr>
        <w:pStyle w:val="NormalGrande"/>
      </w:pPr>
    </w:p>
    <w:p w14:paraId="23BF27DC" w14:textId="77777777" w:rsidR="00370E34" w:rsidRPr="004C56C6" w:rsidRDefault="00370E34" w:rsidP="00E07423">
      <w:pPr>
        <w:pStyle w:val="NormalGrande"/>
      </w:pPr>
    </w:p>
    <w:p w14:paraId="7768F1AB" w14:textId="77777777" w:rsidR="00370E34" w:rsidRPr="004C56C6" w:rsidRDefault="00370E34" w:rsidP="00E07423">
      <w:pPr>
        <w:pStyle w:val="NormalGrande"/>
      </w:pPr>
    </w:p>
    <w:p w14:paraId="100C29A8" w14:textId="77777777" w:rsidR="00370E34" w:rsidRPr="004C56C6" w:rsidRDefault="00370E34" w:rsidP="00E07423">
      <w:pPr>
        <w:pStyle w:val="NormalGrande"/>
      </w:pPr>
    </w:p>
    <w:p w14:paraId="3DA6C150" w14:textId="77777777" w:rsidR="00370E34" w:rsidRDefault="00370E34" w:rsidP="00E07423">
      <w:pPr>
        <w:pStyle w:val="NormalGrande"/>
      </w:pPr>
    </w:p>
    <w:p w14:paraId="4152E524" w14:textId="77777777" w:rsidR="00370E34" w:rsidRDefault="00370E34" w:rsidP="00E07423">
      <w:pPr>
        <w:pStyle w:val="NormalGrande"/>
      </w:pPr>
    </w:p>
    <w:p w14:paraId="242D7012" w14:textId="77777777" w:rsidR="00A379BB" w:rsidRPr="004C56C6" w:rsidRDefault="00A379BB" w:rsidP="00E07423">
      <w:pPr>
        <w:pStyle w:val="NormalGrande"/>
      </w:pPr>
    </w:p>
    <w:p w14:paraId="7E311BC8" w14:textId="77777777" w:rsidR="00370E34" w:rsidRPr="004C56C6" w:rsidRDefault="00A379BB" w:rsidP="00E07423">
      <w:pPr>
        <w:pStyle w:val="NormalGrande"/>
      </w:pPr>
      <w:r>
        <w:t>SÃO PAULO</w:t>
      </w:r>
    </w:p>
    <w:p w14:paraId="3D03BF2B" w14:textId="25C51DA5" w:rsidR="00370E34" w:rsidRDefault="00A379BB" w:rsidP="00E07423">
      <w:pPr>
        <w:pStyle w:val="NormalGrande"/>
      </w:pPr>
      <w:r>
        <w:t>201</w:t>
      </w:r>
      <w:r w:rsidR="00F51D6E">
        <w:t>8</w:t>
      </w:r>
    </w:p>
    <w:p w14:paraId="53C9A3AB" w14:textId="77777777" w:rsidR="00370E34" w:rsidRPr="004C56C6" w:rsidRDefault="00370E34" w:rsidP="003A0204">
      <w:pPr>
        <w:pStyle w:val="NormalGrande"/>
      </w:pPr>
      <w:r w:rsidRPr="004C56C6">
        <w:lastRenderedPageBreak/>
        <w:t>Sumário</w:t>
      </w:r>
    </w:p>
    <w:p w14:paraId="7998C929" w14:textId="77777777" w:rsidR="00370E34" w:rsidRPr="004C56C6" w:rsidRDefault="00370E34" w:rsidP="00C60015">
      <w:pPr>
        <w:pStyle w:val="NormalGrande"/>
      </w:pPr>
    </w:p>
    <w:bookmarkStart w:id="0" w:name="_Toc124080441"/>
    <w:bookmarkStart w:id="1" w:name="_Toc125374503"/>
    <w:p w14:paraId="0133CABC" w14:textId="5ED9C8E7" w:rsidR="007C0DC9" w:rsidRDefault="005900C5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7C0DC9">
        <w:t>1</w:t>
      </w:r>
      <w:r w:rsidR="007C0DC9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7C0DC9">
        <w:t>VISÃO DO PROJETO</w:t>
      </w:r>
      <w:r w:rsidR="007C0DC9">
        <w:tab/>
      </w:r>
      <w:r w:rsidR="007C0DC9">
        <w:fldChar w:fldCharType="begin"/>
      </w:r>
      <w:r w:rsidR="007C0DC9">
        <w:instrText xml:space="preserve"> PAGEREF _Toc512519587 \h </w:instrText>
      </w:r>
      <w:r w:rsidR="007C0DC9">
        <w:fldChar w:fldCharType="separate"/>
      </w:r>
      <w:r w:rsidR="007C0DC9">
        <w:t>5</w:t>
      </w:r>
      <w:r w:rsidR="007C0DC9">
        <w:fldChar w:fldCharType="end"/>
      </w:r>
    </w:p>
    <w:p w14:paraId="3AF54033" w14:textId="0E0B4E98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DACBD51" w14:textId="6902EDE9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Problema / justificativa do projeto</w:t>
      </w:r>
      <w:r>
        <w:rPr>
          <w:noProof/>
        </w:rPr>
        <w:tab/>
      </w:r>
      <w:r w:rsidR="00615DEF">
        <w:rPr>
          <w:noProof/>
        </w:rPr>
        <w:t>6</w:t>
      </w:r>
    </w:p>
    <w:p w14:paraId="16E7BB19" w14:textId="0D371C60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contexto</w:t>
      </w:r>
      <w:r>
        <w:rPr>
          <w:noProof/>
        </w:rPr>
        <w:tab/>
      </w:r>
      <w:r w:rsidR="00615DEF">
        <w:rPr>
          <w:noProof/>
        </w:rPr>
        <w:t>7</w:t>
      </w:r>
    </w:p>
    <w:p w14:paraId="53016C7F" w14:textId="307E3BD9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objetivo da solução</w:t>
      </w:r>
      <w:r>
        <w:rPr>
          <w:noProof/>
        </w:rPr>
        <w:tab/>
      </w:r>
      <w:r w:rsidR="00184864">
        <w:rPr>
          <w:noProof/>
        </w:rPr>
        <w:t>7</w:t>
      </w:r>
    </w:p>
    <w:p w14:paraId="78AC29BD" w14:textId="7C1F40BF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diagrama da solução</w:t>
      </w:r>
      <w:r>
        <w:rPr>
          <w:noProof/>
        </w:rPr>
        <w:tab/>
      </w:r>
      <w:r w:rsidR="00184864">
        <w:rPr>
          <w:noProof/>
        </w:rPr>
        <w:t>7</w:t>
      </w:r>
    </w:p>
    <w:p w14:paraId="7FCA1D2F" w14:textId="1FF4A599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 w:rsidR="00184864">
        <w:t>9</w:t>
      </w:r>
    </w:p>
    <w:p w14:paraId="07CE9913" w14:textId="5E586BE4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Definição da Equipe do projeto</w:t>
      </w:r>
      <w:r>
        <w:rPr>
          <w:noProof/>
        </w:rPr>
        <w:tab/>
      </w:r>
      <w:r w:rsidR="00184864">
        <w:rPr>
          <w:noProof/>
        </w:rPr>
        <w:t>9</w:t>
      </w:r>
    </w:p>
    <w:p w14:paraId="1BD33144" w14:textId="5FC37D43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E FERRAMENTA DE GESTÃO DE PROJETOS</w:t>
      </w:r>
      <w:r>
        <w:rPr>
          <w:noProof/>
        </w:rPr>
        <w:tab/>
      </w:r>
      <w:r w:rsidR="00184864">
        <w:rPr>
          <w:noProof/>
        </w:rPr>
        <w:t>10</w:t>
      </w:r>
    </w:p>
    <w:p w14:paraId="1015BC7F" w14:textId="2FF03859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Gestão dos Riscos do Projeto</w:t>
      </w:r>
      <w:r>
        <w:rPr>
          <w:noProof/>
        </w:rPr>
        <w:tab/>
      </w:r>
      <w:r w:rsidR="00184864">
        <w:rPr>
          <w:noProof/>
        </w:rPr>
        <w:t>11</w:t>
      </w:r>
    </w:p>
    <w:p w14:paraId="2CED0FDB" w14:textId="096B140B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requisitos</w:t>
      </w:r>
      <w:r>
        <w:rPr>
          <w:noProof/>
        </w:rPr>
        <w:tab/>
      </w:r>
      <w:r w:rsidR="00184864">
        <w:rPr>
          <w:noProof/>
        </w:rPr>
        <w:t>12</w:t>
      </w:r>
    </w:p>
    <w:p w14:paraId="1D86157C" w14:textId="3BCB3E3B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2.5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Sprints / sprint backlog</w:t>
      </w:r>
      <w:r>
        <w:rPr>
          <w:noProof/>
        </w:rPr>
        <w:tab/>
      </w:r>
      <w:r w:rsidR="00184864">
        <w:rPr>
          <w:noProof/>
        </w:rPr>
        <w:t>16</w:t>
      </w:r>
    </w:p>
    <w:p w14:paraId="3BF2F01E" w14:textId="3FA73D15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E2667A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E2667A">
        <w:rPr>
          <w:color w:val="000000"/>
        </w:rPr>
        <w:t>desenvolvimento do projeto</w:t>
      </w:r>
      <w:r>
        <w:tab/>
      </w:r>
      <w:r w:rsidR="00184864">
        <w:t>18</w:t>
      </w:r>
    </w:p>
    <w:p w14:paraId="71F27FF8" w14:textId="037AB717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– Aquisição de dados via Arduino</w:t>
      </w:r>
      <w:r>
        <w:rPr>
          <w:noProof/>
        </w:rPr>
        <w:tab/>
      </w:r>
      <w:r w:rsidR="00184864">
        <w:rPr>
          <w:noProof/>
        </w:rPr>
        <w:t>18</w:t>
      </w:r>
    </w:p>
    <w:p w14:paraId="7F243B76" w14:textId="0BD789ED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Solução Técnica - Aplicação</w:t>
      </w:r>
      <w:r>
        <w:rPr>
          <w:noProof/>
        </w:rPr>
        <w:tab/>
      </w:r>
      <w:r w:rsidR="00184864">
        <w:rPr>
          <w:noProof/>
        </w:rPr>
        <w:t>19</w:t>
      </w:r>
    </w:p>
    <w:p w14:paraId="2C0A0D23" w14:textId="07700AB1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Banco de Dados</w:t>
      </w:r>
      <w:r>
        <w:rPr>
          <w:noProof/>
        </w:rPr>
        <w:tab/>
      </w:r>
      <w:r w:rsidR="00184864">
        <w:rPr>
          <w:noProof/>
        </w:rPr>
        <w:t>20</w:t>
      </w:r>
    </w:p>
    <w:p w14:paraId="5140D796" w14:textId="12F41576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Protótipo das telas, lógica e usabilidade</w:t>
      </w:r>
      <w:r>
        <w:rPr>
          <w:noProof/>
        </w:rPr>
        <w:tab/>
      </w:r>
      <w:r w:rsidR="00184864">
        <w:rPr>
          <w:noProof/>
        </w:rPr>
        <w:t>23</w:t>
      </w:r>
    </w:p>
    <w:p w14:paraId="3F9B7E04" w14:textId="20273B46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implantação do projeto</w:t>
      </w:r>
      <w:r>
        <w:tab/>
      </w:r>
      <w:r w:rsidR="00184864">
        <w:t>29</w:t>
      </w:r>
    </w:p>
    <w:p w14:paraId="4B3E4834" w14:textId="1FEE1D13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Manual de Instalação da solução</w:t>
      </w:r>
      <w:r>
        <w:rPr>
          <w:noProof/>
        </w:rPr>
        <w:tab/>
      </w:r>
      <w:r w:rsidR="00184864">
        <w:rPr>
          <w:noProof/>
        </w:rPr>
        <w:t>29</w:t>
      </w:r>
    </w:p>
    <w:p w14:paraId="2F64CA2F" w14:textId="3D782060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Atendimento e Suporte</w:t>
      </w:r>
      <w:r>
        <w:rPr>
          <w:noProof/>
        </w:rPr>
        <w:tab/>
      </w:r>
      <w:r w:rsidR="00184864">
        <w:rPr>
          <w:noProof/>
        </w:rPr>
        <w:t>30</w:t>
      </w:r>
    </w:p>
    <w:p w14:paraId="48AD3801" w14:textId="0BFD8BFE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CONCLUSÕES</w:t>
      </w:r>
      <w:r>
        <w:tab/>
      </w:r>
      <w:r w:rsidR="00184864">
        <w:t>33</w:t>
      </w:r>
    </w:p>
    <w:p w14:paraId="384A4A6B" w14:textId="490E72FB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resultados</w:t>
      </w:r>
      <w:r>
        <w:rPr>
          <w:noProof/>
        </w:rPr>
        <w:tab/>
      </w:r>
      <w:r w:rsidR="00184864">
        <w:rPr>
          <w:noProof/>
        </w:rPr>
        <w:t>33</w:t>
      </w:r>
    </w:p>
    <w:p w14:paraId="1515AC5D" w14:textId="339DC4CE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_Toc512519610 \h </w:instrText>
      </w:r>
      <w:r>
        <w:rPr>
          <w:noProof/>
        </w:rPr>
      </w:r>
      <w:r>
        <w:rPr>
          <w:noProof/>
        </w:rPr>
        <w:fldChar w:fldCharType="separate"/>
      </w:r>
      <w:r w:rsidR="00184864">
        <w:rPr>
          <w:noProof/>
        </w:rPr>
        <w:t>3</w:t>
      </w:r>
      <w:r>
        <w:rPr>
          <w:noProof/>
        </w:rPr>
        <w:t>3</w:t>
      </w:r>
      <w:r>
        <w:rPr>
          <w:noProof/>
        </w:rPr>
        <w:fldChar w:fldCharType="end"/>
      </w:r>
    </w:p>
    <w:p w14:paraId="7B8215D1" w14:textId="69C21888" w:rsidR="007C0DC9" w:rsidRDefault="007C0DC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E2667A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E2667A">
        <w:rPr>
          <w:b/>
          <w:noProof/>
        </w:rPr>
        <w:t>Considerações finais sobre A evolução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_Toc512519611 \h </w:instrText>
      </w:r>
      <w:r>
        <w:rPr>
          <w:noProof/>
        </w:rPr>
      </w:r>
      <w:r>
        <w:rPr>
          <w:noProof/>
        </w:rPr>
        <w:fldChar w:fldCharType="separate"/>
      </w:r>
      <w:r w:rsidR="00184864">
        <w:rPr>
          <w:noProof/>
        </w:rPr>
        <w:t>3</w:t>
      </w:r>
      <w:r>
        <w:rPr>
          <w:noProof/>
        </w:rPr>
        <w:t>3</w:t>
      </w:r>
      <w:r>
        <w:rPr>
          <w:noProof/>
        </w:rPr>
        <w:fldChar w:fldCharType="end"/>
      </w:r>
    </w:p>
    <w:p w14:paraId="488BEF4E" w14:textId="1B84CBAF" w:rsidR="007C0DC9" w:rsidRDefault="007C0DC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ReferÊncias</w:t>
      </w:r>
      <w:r>
        <w:tab/>
      </w:r>
      <w:r w:rsidR="00184864">
        <w:t>34</w:t>
      </w:r>
    </w:p>
    <w:p w14:paraId="5F966359" w14:textId="1C08305B" w:rsidR="00370E34" w:rsidRDefault="005900C5" w:rsidP="00861528">
      <w:pPr>
        <w:rPr>
          <w:noProof/>
        </w:rPr>
      </w:pPr>
      <w:r>
        <w:fldChar w:fldCharType="end"/>
      </w:r>
    </w:p>
    <w:p w14:paraId="276E2D78" w14:textId="77777777" w:rsidR="00370E34" w:rsidRPr="000D5175" w:rsidRDefault="00370E34" w:rsidP="00192CAB">
      <w:pPr>
        <w:pStyle w:val="Ttulo"/>
        <w:rPr>
          <w:color w:val="000000"/>
          <w:lang w:val="en-US"/>
        </w:rPr>
      </w:pPr>
      <w:r w:rsidRPr="00266519">
        <w:br w:type="page"/>
      </w:r>
      <w:bookmarkStart w:id="2" w:name="_Toc121491440"/>
      <w:bookmarkStart w:id="3" w:name="_Toc124080445"/>
      <w:bookmarkEnd w:id="0"/>
      <w:bookmarkEnd w:id="1"/>
    </w:p>
    <w:p w14:paraId="115133AD" w14:textId="77777777" w:rsidR="00370E34" w:rsidRPr="002878D0" w:rsidRDefault="00370E34" w:rsidP="0080036E">
      <w:pPr>
        <w:pStyle w:val="ResumoeAbstract"/>
        <w:ind w:left="1320" w:hanging="1320"/>
        <w:rPr>
          <w:lang w:val="en-US"/>
        </w:rPr>
        <w:sectPr w:rsidR="00370E34" w:rsidRPr="002878D0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</w:p>
    <w:p w14:paraId="7338205A" w14:textId="77777777" w:rsidR="00370E34" w:rsidRDefault="003F41A7" w:rsidP="0080036E">
      <w:pPr>
        <w:pStyle w:val="FolhadeRostodosCaptulos"/>
      </w:pPr>
      <w:r>
        <w:lastRenderedPageBreak/>
        <w:fldChar w:fldCharType="begin"/>
      </w:r>
      <w:r>
        <w:instrText xml:space="preserve"> REF _Ref125306779 \w </w:instrText>
      </w:r>
      <w:r>
        <w:fldChar w:fldCharType="separate"/>
      </w:r>
      <w:r w:rsidR="008841DA">
        <w:t>1</w:t>
      </w:r>
      <w:r>
        <w:fldChar w:fldCharType="end"/>
      </w:r>
      <w:r w:rsidR="00FE0C42">
        <w:tab/>
      </w:r>
      <w:r w:rsidR="00124F5F">
        <w:t>VISÃO DO PROJETO</w:t>
      </w:r>
    </w:p>
    <w:p w14:paraId="4B3E18DA" w14:textId="77777777" w:rsidR="00370E34" w:rsidRPr="004C56C6" w:rsidRDefault="003F4E12" w:rsidP="00ED29B0">
      <w:pPr>
        <w:pStyle w:val="Ttulo1"/>
      </w:pPr>
      <w:bookmarkStart w:id="4" w:name="_Toc512519587"/>
      <w:bookmarkEnd w:id="2"/>
      <w:bookmarkEnd w:id="3"/>
      <w:r>
        <w:lastRenderedPageBreak/>
        <w:t>VISÃO DO PROJETO</w:t>
      </w:r>
      <w:bookmarkEnd w:id="4"/>
    </w:p>
    <w:p w14:paraId="284C3C49" w14:textId="77777777" w:rsidR="003E6F98" w:rsidRPr="00192CAB" w:rsidRDefault="00370E34" w:rsidP="00ED29B0">
      <w:pPr>
        <w:pStyle w:val="Ttulo2"/>
        <w:rPr>
          <w:b/>
        </w:rPr>
      </w:pPr>
      <w:r w:rsidRPr="00192CAB">
        <w:rPr>
          <w:b/>
        </w:rPr>
        <w:tab/>
      </w:r>
      <w:bookmarkStart w:id="5" w:name="_Toc512519588"/>
      <w:r w:rsidR="00F45590">
        <w:rPr>
          <w:b/>
        </w:rPr>
        <w:t>APRESENTAÇÃ</w:t>
      </w:r>
      <w:r w:rsidR="003F4E12" w:rsidRPr="00192CAB">
        <w:rPr>
          <w:b/>
        </w:rPr>
        <w:t>O DO GRUPO</w:t>
      </w:r>
      <w:bookmarkEnd w:id="5"/>
      <w:r w:rsidR="001F502E" w:rsidRPr="00192CAB">
        <w:rPr>
          <w:b/>
        </w:rPr>
        <w:t xml:space="preserve"> </w:t>
      </w:r>
    </w:p>
    <w:p w14:paraId="3758E49B" w14:textId="775C13A6" w:rsidR="008C282A" w:rsidRDefault="00D633C4" w:rsidP="003F4E12">
      <w:pPr>
        <w:rPr>
          <w:noProof/>
        </w:rPr>
      </w:pPr>
      <w:r>
        <w:rPr>
          <w:noProof/>
        </w:rPr>
        <w:tab/>
        <w:t xml:space="preserve">Nome do grupo: </w:t>
      </w:r>
      <w:r w:rsidR="00D7222B">
        <w:rPr>
          <w:noProof/>
        </w:rPr>
        <w:t>Revoada</w:t>
      </w:r>
    </w:p>
    <w:p w14:paraId="24E3C51B" w14:textId="5FFDDBCB" w:rsidR="008C282A" w:rsidRDefault="00D7222B" w:rsidP="008C282A">
      <w:pPr>
        <w:jc w:val="center"/>
        <w:rPr>
          <w:noProof/>
          <w:lang w:eastAsia="pt-BR"/>
        </w:rPr>
      </w:pPr>
      <w:r w:rsidRPr="00D7222B">
        <w:rPr>
          <w:noProof/>
          <w:lang w:eastAsia="pt-BR"/>
        </w:rPr>
        <w:drawing>
          <wp:inline distT="0" distB="0" distL="0" distR="0" wp14:anchorId="1308ACD7" wp14:editId="30E27329">
            <wp:extent cx="2360440" cy="222930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BANDTECERS\Artes\REVOADA\logoT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40" cy="222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9489" w14:textId="6065F211" w:rsidR="00D633C4" w:rsidRDefault="00D633C4" w:rsidP="003F4E12">
      <w:pPr>
        <w:rPr>
          <w:noProof/>
        </w:rPr>
      </w:pPr>
      <w:r>
        <w:rPr>
          <w:noProof/>
        </w:rPr>
        <w:tab/>
        <w:t>Membros:</w:t>
      </w:r>
    </w:p>
    <w:p w14:paraId="170AEA21" w14:textId="1B1B1215" w:rsidR="007A1BD1" w:rsidRDefault="007A1BD1" w:rsidP="007A1BD1">
      <w:pPr>
        <w:rPr>
          <w:noProof/>
        </w:rPr>
      </w:pPr>
      <w:r>
        <w:rPr>
          <w:noProof/>
        </w:rPr>
        <w:tab/>
        <w:t>Lucas Bezerra</w:t>
      </w:r>
      <w:r w:rsidR="00AD3674">
        <w:rPr>
          <w:noProof/>
        </w:rPr>
        <w:t xml:space="preserve"> de Souza</w:t>
      </w:r>
    </w:p>
    <w:p w14:paraId="004D27A6" w14:textId="31452435" w:rsidR="007A1BD1" w:rsidRDefault="007A1BD1" w:rsidP="008979C2">
      <w:pPr>
        <w:rPr>
          <w:noProof/>
        </w:rPr>
      </w:pPr>
      <w:r>
        <w:rPr>
          <w:noProof/>
        </w:rPr>
        <w:tab/>
        <w:t>Lucas Yudi</w:t>
      </w:r>
      <w:r w:rsidR="00AD3674">
        <w:rPr>
          <w:noProof/>
        </w:rPr>
        <w:t xml:space="preserve"> Ganeko</w:t>
      </w:r>
    </w:p>
    <w:p w14:paraId="563B7941" w14:textId="54A8E76D" w:rsidR="007A1BD1" w:rsidRDefault="007A1BD1" w:rsidP="007A1BD1">
      <w:pPr>
        <w:rPr>
          <w:noProof/>
        </w:rPr>
      </w:pPr>
      <w:r>
        <w:rPr>
          <w:noProof/>
        </w:rPr>
        <w:tab/>
        <w:t>Matheus de Oliveira</w:t>
      </w:r>
      <w:r w:rsidR="00AD3674">
        <w:rPr>
          <w:noProof/>
        </w:rPr>
        <w:t xml:space="preserve"> Rodrigues</w:t>
      </w:r>
    </w:p>
    <w:p w14:paraId="655665FA" w14:textId="6C42B3EA" w:rsidR="007A1BD1" w:rsidRDefault="007A1BD1" w:rsidP="007A1BD1">
      <w:pPr>
        <w:rPr>
          <w:noProof/>
        </w:rPr>
      </w:pPr>
      <w:r>
        <w:rPr>
          <w:noProof/>
        </w:rPr>
        <w:tab/>
        <w:t>Rodolfo Gregório</w:t>
      </w:r>
      <w:r w:rsidR="00AD3674">
        <w:rPr>
          <w:noProof/>
        </w:rPr>
        <w:t xml:space="preserve"> Alves de Lima</w:t>
      </w:r>
    </w:p>
    <w:p w14:paraId="55FD0DF2" w14:textId="6621D449" w:rsidR="00A348C5" w:rsidRDefault="00AA1731" w:rsidP="007A1BD1">
      <w:pPr>
        <w:rPr>
          <w:noProof/>
        </w:rPr>
      </w:pPr>
      <w:r>
        <w:rPr>
          <w:noProof/>
        </w:rPr>
        <w:tab/>
        <w:t xml:space="preserve">Equipe </w:t>
      </w:r>
      <w:r w:rsidR="004330CA">
        <w:rPr>
          <w:noProof/>
        </w:rPr>
        <w:t xml:space="preserve">acadêmica </w:t>
      </w:r>
      <w:r>
        <w:rPr>
          <w:noProof/>
        </w:rPr>
        <w:t>de desenvolvedores de software no ramo de IOT.</w:t>
      </w:r>
    </w:p>
    <w:p w14:paraId="3AD9CFDC" w14:textId="637508DD" w:rsidR="008C282A" w:rsidRDefault="008C282A" w:rsidP="007A1BD1">
      <w:pPr>
        <w:rPr>
          <w:noProof/>
        </w:rPr>
      </w:pPr>
      <w:r>
        <w:rPr>
          <w:noProof/>
        </w:rPr>
        <w:tab/>
      </w:r>
    </w:p>
    <w:p w14:paraId="1BE1FDF3" w14:textId="20E50F88" w:rsidR="008C282A" w:rsidRDefault="008C282A" w:rsidP="007A1BD1">
      <w:pPr>
        <w:rPr>
          <w:noProof/>
        </w:rPr>
      </w:pPr>
      <w:r>
        <w:rPr>
          <w:noProof/>
        </w:rPr>
        <w:tab/>
        <w:t>Logo do projeto:</w:t>
      </w:r>
    </w:p>
    <w:p w14:paraId="4A205A28" w14:textId="29B62A5E" w:rsidR="008C282A" w:rsidRDefault="001714DD" w:rsidP="008C282A">
      <w:pPr>
        <w:jc w:val="center"/>
        <w:rPr>
          <w:noProof/>
        </w:rPr>
      </w:pPr>
      <w:r w:rsidRPr="001714DD">
        <w:rPr>
          <w:noProof/>
          <w:lang w:eastAsia="pt-BR"/>
        </w:rPr>
        <w:drawing>
          <wp:inline distT="0" distB="0" distL="0" distR="0" wp14:anchorId="2CFE3907" wp14:editId="77A56531">
            <wp:extent cx="3643600" cy="2343150"/>
            <wp:effectExtent l="0" t="0" r="0" b="0"/>
            <wp:docPr id="9" name="Imagem 9" descr="C:\Users\aluno\Desktop\grupo-bandtec\Artes\insensorRefazendo\pngs\insensorLogo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no\Desktop\grupo-bandtec\Artes\insensorRefazendo\pngs\insensorLogoT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727" cy="235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537C" w14:textId="77777777" w:rsidR="008C282A" w:rsidRDefault="008C282A" w:rsidP="008C282A">
      <w:pPr>
        <w:jc w:val="center"/>
        <w:rPr>
          <w:noProof/>
        </w:rPr>
      </w:pPr>
    </w:p>
    <w:p w14:paraId="2462C6F9" w14:textId="0E6C4829" w:rsidR="00D238EA" w:rsidRPr="00D238EA" w:rsidRDefault="003F4E12" w:rsidP="002C7BEC">
      <w:pPr>
        <w:pStyle w:val="Ttulo2"/>
        <w:rPr>
          <w:b/>
        </w:rPr>
      </w:pPr>
      <w:bookmarkStart w:id="6" w:name="_Toc512519589"/>
      <w:bookmarkStart w:id="7" w:name="_Toc124080447"/>
      <w:r w:rsidRPr="00192CAB">
        <w:rPr>
          <w:b/>
        </w:rPr>
        <w:lastRenderedPageBreak/>
        <w:t>Problema / justificativa do projeto</w:t>
      </w:r>
      <w:bookmarkEnd w:id="6"/>
      <w:r w:rsidR="00D238EA">
        <w:tab/>
      </w:r>
    </w:p>
    <w:p w14:paraId="3132423F" w14:textId="7BE55AE7" w:rsidR="002C7BEC" w:rsidRDefault="00D238EA" w:rsidP="002C7BEC">
      <w:r>
        <w:tab/>
      </w:r>
      <w:r w:rsidR="002C7BEC">
        <w:t>Os bebês nascidos prematuramente são colocados em incubadoras neonatal para completar seu desenvolvimento. Porém, estes recém-nascidos ainda não possuem mecanismos de regulação térmica completamente desenvolvidos, o que dificulta a análise de seu bem-estar em relação à temperatura e umidade do local, tendo em vista que a sensação térmica sentida pelos bebês pode ser bem diferente da temperatura real. Segundo pesquisas realizadas por estudantes da UFPB (Universidade Federal da Paraíba), há casos em que a sensação térmica sentida por um recém-nascido pode ser superior a 40°C, quando a temperatura no ar da incubadora é inferior a 33°C.</w:t>
      </w:r>
    </w:p>
    <w:p w14:paraId="6E78585A" w14:textId="758F0F6D" w:rsidR="001F502E" w:rsidRDefault="00D633C4" w:rsidP="002C7BEC">
      <w:r>
        <w:tab/>
      </w:r>
      <w:r w:rsidR="002C7BEC">
        <w:t>Além disso, as perdas de calor por evaporação, que podem chegar a mais de 20% da produção de calor, tendem a aumentar se não houver um controle eficaz da umidade.</w:t>
      </w:r>
    </w:p>
    <w:p w14:paraId="0C4FCFC6" w14:textId="614718E2" w:rsidR="00691FDD" w:rsidRDefault="00691FDD" w:rsidP="002C7BEC">
      <w:r>
        <w:tab/>
        <w:t>Os dados das incubadoras são exibidos individualmente em painéis acoplados em cada incubadora, sem a presença de um sistema que centraliza todas as informações.</w:t>
      </w:r>
    </w:p>
    <w:p w14:paraId="5291AAE1" w14:textId="46E3EDF0" w:rsidR="002C7BEC" w:rsidRDefault="002C7BEC" w:rsidP="00DE2763">
      <w:pPr>
        <w:pStyle w:val="PargrafodaLista"/>
        <w:numPr>
          <w:ilvl w:val="0"/>
          <w:numId w:val="14"/>
        </w:numPr>
      </w:pPr>
      <w:r>
        <w:t>Garatir o monitoramento em tempo real dos dados de temperatura e umidade de forma centralizada.</w:t>
      </w:r>
    </w:p>
    <w:p w14:paraId="2CCC3364" w14:textId="12E6B19A" w:rsidR="00D238EA" w:rsidRDefault="00D238EA" w:rsidP="00DE2763">
      <w:pPr>
        <w:pStyle w:val="PargrafodaLista"/>
        <w:numPr>
          <w:ilvl w:val="0"/>
          <w:numId w:val="14"/>
        </w:numPr>
      </w:pPr>
      <w:r>
        <w:t xml:space="preserve">Fornecer um sistema prático, amigável e responsivo. </w:t>
      </w:r>
    </w:p>
    <w:p w14:paraId="2AA44825" w14:textId="32C61AC2" w:rsidR="00D238EA" w:rsidRDefault="00D238EA" w:rsidP="00DE2763">
      <w:pPr>
        <w:pStyle w:val="PargrafodaLista"/>
        <w:numPr>
          <w:ilvl w:val="0"/>
          <w:numId w:val="14"/>
        </w:numPr>
      </w:pPr>
      <w:r>
        <w:t>Gerenciamento de recém-nascidos internados e incubadoras.</w:t>
      </w:r>
    </w:p>
    <w:p w14:paraId="74FD413E" w14:textId="4C2FF0E3" w:rsidR="00EC6B00" w:rsidRDefault="00EC6B00" w:rsidP="00DE2763">
      <w:pPr>
        <w:pStyle w:val="PargrafodaLista"/>
        <w:numPr>
          <w:ilvl w:val="0"/>
          <w:numId w:val="14"/>
        </w:numPr>
      </w:pPr>
      <w:r>
        <w:t>Fornecer claramente a comporação dos dados de temperatura e umidade do ar e do corpo do recém-nascido.</w:t>
      </w:r>
    </w:p>
    <w:p w14:paraId="19E27546" w14:textId="77777777" w:rsidR="003F4E12" w:rsidRPr="00192CAB" w:rsidRDefault="003F4E12" w:rsidP="003F4E12">
      <w:pPr>
        <w:pStyle w:val="Ttulo2"/>
        <w:rPr>
          <w:b/>
        </w:rPr>
      </w:pPr>
      <w:bookmarkStart w:id="8" w:name="_Toc512519590"/>
      <w:r w:rsidRPr="00192CAB">
        <w:rPr>
          <w:b/>
        </w:rPr>
        <w:t>contexto</w:t>
      </w:r>
      <w:bookmarkEnd w:id="8"/>
    </w:p>
    <w:p w14:paraId="659A9DFD" w14:textId="035117D0" w:rsidR="002C3138" w:rsidRDefault="00FC65B8" w:rsidP="002C3138">
      <w:r>
        <w:tab/>
      </w:r>
      <w:r w:rsidR="002C3138">
        <w:t>O mercado de saúde está mudando de forma exponencial por causa da ascensão da internet das coisas. A Internet das Coisas (IoT) é um termo criado em sete</w:t>
      </w:r>
      <w:r w:rsidR="00EE2EAA">
        <w:t xml:space="preserve">mbro de 1999 por Kevin Ashton, </w:t>
      </w:r>
      <w:r w:rsidR="002C3138">
        <w:t xml:space="preserve">consiste em dar a objetos a capacidade </w:t>
      </w:r>
      <w:r w:rsidR="00EE2EAA">
        <w:t xml:space="preserve">de processamento e comunicação </w:t>
      </w:r>
      <w:r w:rsidR="002C3138">
        <w:t>a rede mundial de computadores, sejam para criar inteligência para máquinas industriais, carros, geladeiras, postes ou lixeiras, tudo é passível de ser inserido na IoT e gerar inteligência</w:t>
      </w:r>
      <w:r w:rsidR="00ED222C">
        <w:t xml:space="preserve"> e sustentabilidade</w:t>
      </w:r>
      <w:r w:rsidR="00D9217A">
        <w:t xml:space="preserve"> para o negócio. A</w:t>
      </w:r>
      <w:r w:rsidR="002C3138">
        <w:t xml:space="preserve"> previsão é de um crescimento constante especialmente no Brasil.</w:t>
      </w:r>
    </w:p>
    <w:p w14:paraId="6AA1F9B1" w14:textId="3C2AA34A" w:rsidR="002C3138" w:rsidRDefault="002C3138" w:rsidP="002C3138">
      <w:r>
        <w:lastRenderedPageBreak/>
        <w:tab/>
        <w:t>No mercado de saúde por meio da IoT acontece desde a simples notificação para que enfermeiros atualizem o prontuário de um paciente, às tomadas de decisões ou orientações de médicos a pacientes antes ou depois de consultas médicas. Um exemplo de case é uma pulseira inteligente desenvolvida por cientistas israelenses que armazena todas as informações de saúde do paciente um mapa GPS do local de onde o um soldado está ferido.</w:t>
      </w:r>
    </w:p>
    <w:p w14:paraId="4CF727FD" w14:textId="5455377A" w:rsidR="002C3138" w:rsidRDefault="002C3138" w:rsidP="002C3138">
      <w:r>
        <w:t xml:space="preserve"> </w:t>
      </w:r>
      <w:r>
        <w:tab/>
      </w:r>
      <w:r w:rsidR="000A797E">
        <w:t xml:space="preserve">Ademais, o mercado de IoT </w:t>
      </w:r>
      <w:r>
        <w:t xml:space="preserve">só em 2018 pretende movimentar cerca US$ 8 bilhões no Brasil, que consistem num aumento de 14% em relação a 2017 segundo </w:t>
      </w:r>
      <w:r w:rsidR="000A797E">
        <w:t xml:space="preserve">pesquisa do IDC. E o </w:t>
      </w:r>
      <w:r>
        <w:t>Plano Nacional de Internet das</w:t>
      </w:r>
      <w:r w:rsidR="00EE5A84">
        <w:t xml:space="preserve"> Coisas pretende movimentar cerc</w:t>
      </w:r>
      <w:r>
        <w:t>a US$ 40 bilhões até 2020.</w:t>
      </w:r>
    </w:p>
    <w:p w14:paraId="74FCC51A" w14:textId="77777777" w:rsidR="003F4E12" w:rsidRPr="00192CAB" w:rsidRDefault="00CE6EFB" w:rsidP="003F4E12">
      <w:pPr>
        <w:pStyle w:val="Ttulo2"/>
        <w:rPr>
          <w:b/>
        </w:rPr>
      </w:pPr>
      <w:bookmarkStart w:id="9" w:name="_Toc512519591"/>
      <w:r w:rsidRPr="00192CAB">
        <w:rPr>
          <w:b/>
        </w:rPr>
        <w:t>objetivo da solução</w:t>
      </w:r>
      <w:bookmarkEnd w:id="9"/>
    </w:p>
    <w:p w14:paraId="662E6477" w14:textId="5B58E9CB" w:rsidR="003F4E12" w:rsidRDefault="00FC65B8" w:rsidP="003F4E12">
      <w:r>
        <w:tab/>
      </w:r>
      <w:r w:rsidRPr="00FC65B8">
        <w:t>Coletar e gerenciar os dados de temperatura e umidade das incubadoras neonatal,</w:t>
      </w:r>
      <w:r w:rsidR="00AA1731">
        <w:t xml:space="preserve"> deixando claro a relação dos dados do ar dentro da incubadora e do corpo dos bebês,</w:t>
      </w:r>
      <w:r w:rsidRPr="00FC65B8">
        <w:t xml:space="preserve"> apresentando as informações em um sistema web centralizador amigável e de rápido uso, dessa forma garantindo o bem-estar dos bebês prematuros.</w:t>
      </w:r>
    </w:p>
    <w:p w14:paraId="477798FD" w14:textId="137C79C8" w:rsidR="00AA1731" w:rsidRDefault="00AA1731" w:rsidP="003F4E12">
      <w:r>
        <w:tab/>
        <w:t>Além disso, fornecer ferramentas de gerenciamento de recém-nascidos e incubadoras.</w:t>
      </w:r>
    </w:p>
    <w:p w14:paraId="2D0B5FD2" w14:textId="56616BD8" w:rsidR="003F4E12" w:rsidRPr="0095252A" w:rsidRDefault="00CE6EFB" w:rsidP="003F4E12">
      <w:pPr>
        <w:pStyle w:val="Ttulo2"/>
        <w:rPr>
          <w:b/>
        </w:rPr>
      </w:pPr>
      <w:bookmarkStart w:id="10" w:name="_Toc512519592"/>
      <w:r w:rsidRPr="00192CAB">
        <w:rPr>
          <w:b/>
        </w:rPr>
        <w:t>diagrama da solução</w:t>
      </w:r>
      <w:bookmarkEnd w:id="10"/>
    </w:p>
    <w:p w14:paraId="7DD9077A" w14:textId="1600B67F" w:rsidR="00FF2918" w:rsidRDefault="00615DEF" w:rsidP="003F4E12">
      <w:pPr>
        <w:sectPr w:rsidR="00FF2918" w:rsidSect="002A73B7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pict w14:anchorId="35AC3F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2.85pt;height:187.05pt">
            <v:imagedata r:id="rId19" o:title="arqLowLevel" croptop="8674f" cropbottom="8674f" cropleft="1628f" cropright="1302f"/>
          </v:shape>
        </w:pict>
      </w:r>
    </w:p>
    <w:bookmarkEnd w:id="7"/>
    <w:p w14:paraId="2867CA91" w14:textId="77777777" w:rsidR="00370E34" w:rsidRPr="00203887" w:rsidRDefault="005900C5" w:rsidP="00A4698C">
      <w:pPr>
        <w:pStyle w:val="FolhadeRostodosCaptulos"/>
      </w:pPr>
      <w:r>
        <w:lastRenderedPageBreak/>
        <w:fldChar w:fldCharType="begin"/>
      </w:r>
      <w:r w:rsidR="00A761E7">
        <w:instrText xml:space="preserve"> REF _Ref125306914 \w </w:instrText>
      </w:r>
      <w:r>
        <w:fldChar w:fldCharType="separate"/>
      </w:r>
      <w:r w:rsidR="008841DA">
        <w:t>2</w:t>
      </w:r>
      <w:r>
        <w:fldChar w:fldCharType="end"/>
      </w:r>
      <w:r w:rsidR="00BB1C7D">
        <w:tab/>
      </w:r>
      <w:r w:rsidR="00124F5F">
        <w:t>PLANEJAMENTO DO PROJETO</w:t>
      </w:r>
    </w:p>
    <w:p w14:paraId="30D2D6E5" w14:textId="5177CCAD" w:rsidR="00370E34" w:rsidRDefault="00124F5F" w:rsidP="00DE2763">
      <w:pPr>
        <w:pStyle w:val="Ttulo1"/>
        <w:numPr>
          <w:ilvl w:val="0"/>
          <w:numId w:val="13"/>
        </w:numPr>
      </w:pPr>
      <w:bookmarkStart w:id="11" w:name="_Toc512519593"/>
      <w:r>
        <w:lastRenderedPageBreak/>
        <w:t>PLANEJAMENTO DO PROJETO</w:t>
      </w:r>
      <w:bookmarkEnd w:id="11"/>
    </w:p>
    <w:p w14:paraId="238AEE34" w14:textId="3B4B2BAD" w:rsidR="00370E34" w:rsidRPr="00192CAB" w:rsidRDefault="00124F5F" w:rsidP="00124F5F">
      <w:pPr>
        <w:pStyle w:val="Ttulo2"/>
        <w:rPr>
          <w:b/>
        </w:rPr>
      </w:pPr>
      <w:bookmarkStart w:id="12" w:name="_Toc512519594"/>
      <w:r w:rsidRPr="00192CAB">
        <w:rPr>
          <w:b/>
        </w:rPr>
        <w:t>Definição da Equipe do projeto</w:t>
      </w:r>
      <w:bookmarkEnd w:id="12"/>
      <w:r w:rsidR="00A10A2D" w:rsidRPr="00192CAB">
        <w:rPr>
          <w:b/>
        </w:rPr>
        <w:t xml:space="preserve"> </w:t>
      </w:r>
    </w:p>
    <w:p w14:paraId="5F680AA1" w14:textId="6002384C" w:rsidR="00BA3B57" w:rsidRPr="000C66EB" w:rsidRDefault="00BA3B57" w:rsidP="00BA3B57">
      <w:pPr>
        <w:rPr>
          <w:b/>
          <w:lang w:val="en-US"/>
        </w:rPr>
      </w:pPr>
      <w:bookmarkStart w:id="13" w:name="_Toc512519595"/>
      <w:r w:rsidRPr="000C66EB">
        <w:rPr>
          <w:b/>
          <w:noProof/>
          <w:lang w:eastAsia="pt-BR"/>
        </w:rPr>
        <w:drawing>
          <wp:anchor distT="0" distB="0" distL="114300" distR="114300" simplePos="0" relativeHeight="251664384" behindDoc="1" locked="0" layoutInCell="1" allowOverlap="1" wp14:anchorId="7B0712A2" wp14:editId="5BF8ACF4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1514475" cy="1514475"/>
            <wp:effectExtent l="0" t="0" r="0" b="0"/>
            <wp:wrapTight wrapText="bothSides">
              <wp:wrapPolygon edited="0">
                <wp:start x="0" y="0"/>
                <wp:lineTo x="0" y="21464"/>
                <wp:lineTo x="21464" y="21464"/>
                <wp:lineTo x="21464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m para foto de perfil facebook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lang w:val="en-US"/>
        </w:rPr>
        <w:t>L</w:t>
      </w:r>
      <w:r w:rsidRPr="000C66EB">
        <w:rPr>
          <w:b/>
          <w:lang w:val="en-US"/>
        </w:rPr>
        <w:t xml:space="preserve">ucas Yudi Ganeko </w:t>
      </w:r>
      <w:r>
        <w:rPr>
          <w:b/>
          <w:lang w:val="en-US"/>
        </w:rPr>
        <w:t>-</w:t>
      </w:r>
      <w:r w:rsidRPr="000C66EB">
        <w:rPr>
          <w:b/>
          <w:lang w:val="en-US"/>
        </w:rPr>
        <w:t xml:space="preserve"> Product Owner e Front-End</w:t>
      </w:r>
    </w:p>
    <w:p w14:paraId="356CB308" w14:textId="4EDB70C8" w:rsidR="00BA3B57" w:rsidRPr="000C66EB" w:rsidRDefault="00BA3B57" w:rsidP="00BA3B57">
      <w:r>
        <w:t>E</w:t>
      </w:r>
      <w:r w:rsidRPr="000C66EB">
        <w:t>laboração do product b</w:t>
      </w:r>
      <w:r>
        <w:t>acklog e dos sprints;</w:t>
      </w:r>
    </w:p>
    <w:p w14:paraId="261D0D01" w14:textId="10A3A01A" w:rsidR="00BA3B57" w:rsidRDefault="00BA3B57" w:rsidP="00BA3B57">
      <w:r>
        <w:t>Desenvolvimento com foco no front-end;</w:t>
      </w:r>
    </w:p>
    <w:p w14:paraId="4388A3B3" w14:textId="77777777" w:rsidR="00BA3B57" w:rsidRDefault="00BA3B57" w:rsidP="00BA3B57">
      <w:r w:rsidRPr="000C66EB">
        <w:t>Documentaçã</w:t>
      </w:r>
      <w:r>
        <w:t>o;</w:t>
      </w:r>
    </w:p>
    <w:p w14:paraId="6BFCD6AD" w14:textId="77777777" w:rsidR="00BA3B57" w:rsidRDefault="00BA3B57" w:rsidP="00BA3B57"/>
    <w:p w14:paraId="5DC4A415" w14:textId="77777777" w:rsidR="00BA3B57" w:rsidRDefault="00BA3B57" w:rsidP="00BA3B57"/>
    <w:p w14:paraId="5BD78F92" w14:textId="4ECBCFE2" w:rsidR="00BA3B57" w:rsidRDefault="00BA3B57" w:rsidP="00BA3B57"/>
    <w:p w14:paraId="77ABBAFD" w14:textId="77777777" w:rsidR="00BA3B57" w:rsidRPr="000C66EB" w:rsidRDefault="00BA3B57" w:rsidP="00BA3B57"/>
    <w:p w14:paraId="12316BC8" w14:textId="77777777" w:rsidR="00BA3B57" w:rsidRDefault="00BA3B57" w:rsidP="00BA3B57">
      <w:pPr>
        <w:rPr>
          <w:b/>
        </w:rPr>
      </w:pPr>
      <w:r w:rsidRPr="000C66EB">
        <w:rPr>
          <w:b/>
          <w:noProof/>
          <w:lang w:eastAsia="pt-BR"/>
        </w:rPr>
        <w:drawing>
          <wp:anchor distT="0" distB="0" distL="114300" distR="114300" simplePos="0" relativeHeight="251665408" behindDoc="1" locked="0" layoutInCell="1" allowOverlap="1" wp14:anchorId="37CDDA98" wp14:editId="745B6158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1514475" cy="1514475"/>
            <wp:effectExtent l="0" t="0" r="0" b="0"/>
            <wp:wrapTight wrapText="bothSides">
              <wp:wrapPolygon edited="0">
                <wp:start x="0" y="0"/>
                <wp:lineTo x="0" y="21464"/>
                <wp:lineTo x="21464" y="21464"/>
                <wp:lineTo x="2146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m para foto de perfil facebook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>R</w:t>
      </w:r>
      <w:r w:rsidRPr="000C66EB">
        <w:rPr>
          <w:b/>
        </w:rPr>
        <w:t>odolfo Gregório Alves de Lima - Scrum Master e Back-End</w:t>
      </w:r>
    </w:p>
    <w:p w14:paraId="0D00927A" w14:textId="00630D52" w:rsidR="00BA3B57" w:rsidRDefault="00BA3B57" w:rsidP="00BA3B57">
      <w:r>
        <w:t>Desenvolvimento com foco no back-end;</w:t>
      </w:r>
    </w:p>
    <w:p w14:paraId="6A001C59" w14:textId="77777777" w:rsidR="00BA3B57" w:rsidRPr="000C66EB" w:rsidRDefault="00BA3B57" w:rsidP="00BA3B57">
      <w:r>
        <w:t>Liderança de desenvolvimento;</w:t>
      </w:r>
    </w:p>
    <w:p w14:paraId="214C6DDB" w14:textId="2505F7CC" w:rsidR="00BA3B57" w:rsidRDefault="00BA3B57" w:rsidP="00BA3B57">
      <w:r w:rsidRPr="000C66EB">
        <w:t>Documentaçã</w:t>
      </w:r>
      <w:r>
        <w:t>o;</w:t>
      </w:r>
    </w:p>
    <w:p w14:paraId="0C1F3724" w14:textId="77777777" w:rsidR="00BA3B57" w:rsidRDefault="00BA3B57" w:rsidP="00BA3B57"/>
    <w:p w14:paraId="2493059F" w14:textId="60E4098D" w:rsidR="00BA3B57" w:rsidRDefault="00BA3B57" w:rsidP="00BA3B57"/>
    <w:p w14:paraId="374B5850" w14:textId="5CC4CB56" w:rsidR="00BA3B57" w:rsidRPr="000C66EB" w:rsidRDefault="00BA3B57" w:rsidP="00BA3B57"/>
    <w:p w14:paraId="6087CDB3" w14:textId="7D70C359" w:rsidR="00BA3B57" w:rsidRPr="000C66EB" w:rsidRDefault="00BA3B57" w:rsidP="00BA3B57">
      <w:pPr>
        <w:ind w:left="1"/>
        <w:rPr>
          <w:b/>
        </w:rPr>
      </w:pPr>
      <w:r w:rsidRPr="000C66EB">
        <w:rPr>
          <w:b/>
          <w:noProof/>
          <w:lang w:eastAsia="pt-BR"/>
        </w:rPr>
        <w:drawing>
          <wp:anchor distT="0" distB="0" distL="114300" distR="114300" simplePos="0" relativeHeight="251666432" behindDoc="1" locked="0" layoutInCell="1" allowOverlap="1" wp14:anchorId="47A6D205" wp14:editId="142DD298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1514475" cy="1514475"/>
            <wp:effectExtent l="0" t="0" r="0" b="0"/>
            <wp:wrapTight wrapText="bothSides">
              <wp:wrapPolygon edited="0">
                <wp:start x="0" y="0"/>
                <wp:lineTo x="0" y="21464"/>
                <wp:lineTo x="21464" y="21464"/>
                <wp:lineTo x="21464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m para foto de perfil faceboo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C66EB">
        <w:rPr>
          <w:b/>
        </w:rPr>
        <w:t xml:space="preserve">Lucas Bezerra de Souza </w:t>
      </w:r>
      <w:r>
        <w:rPr>
          <w:b/>
        </w:rPr>
        <w:t>-</w:t>
      </w:r>
      <w:r w:rsidRPr="000C66EB">
        <w:rPr>
          <w:b/>
        </w:rPr>
        <w:t xml:space="preserve"> Dev Team</w:t>
      </w:r>
    </w:p>
    <w:p w14:paraId="54EB47A8" w14:textId="0DC9FE40" w:rsidR="00BA3B57" w:rsidRPr="00C4655A" w:rsidRDefault="00BA3B57" w:rsidP="00BA3B57">
      <w:pPr>
        <w:ind w:left="1"/>
      </w:pPr>
      <w:r>
        <w:t>Modelagem do banco de dados;</w:t>
      </w:r>
    </w:p>
    <w:p w14:paraId="6128ECFE" w14:textId="7F2CE191" w:rsidR="00BA3B57" w:rsidRDefault="00BA3B57" w:rsidP="00BA3B57">
      <w:pPr>
        <w:ind w:left="1"/>
      </w:pPr>
      <w:r>
        <w:t>Desenvolvimento;</w:t>
      </w:r>
    </w:p>
    <w:p w14:paraId="7A18BADD" w14:textId="166DE2B4" w:rsidR="00BA3B57" w:rsidRDefault="00BA3B57" w:rsidP="00BA3B57">
      <w:r w:rsidRPr="000C66EB">
        <w:t>Documentaçã</w:t>
      </w:r>
      <w:r>
        <w:t>o;</w:t>
      </w:r>
    </w:p>
    <w:p w14:paraId="21C5B463" w14:textId="6BE45027" w:rsidR="00BA3B57" w:rsidRDefault="00BA3B57" w:rsidP="00BA3B57">
      <w:pPr>
        <w:ind w:left="1"/>
      </w:pPr>
    </w:p>
    <w:p w14:paraId="38A5F66F" w14:textId="303338A6" w:rsidR="00BA3B57" w:rsidRPr="00C4655A" w:rsidRDefault="00BA3B57" w:rsidP="00BA3B57">
      <w:pPr>
        <w:ind w:left="1"/>
      </w:pPr>
    </w:p>
    <w:p w14:paraId="51EBCA34" w14:textId="51BE0E9B" w:rsidR="00BA3B57" w:rsidRPr="00C4655A" w:rsidRDefault="00BA3B57" w:rsidP="00BA3B57">
      <w:pPr>
        <w:ind w:left="1"/>
      </w:pPr>
    </w:p>
    <w:p w14:paraId="5DB90A79" w14:textId="67190B12" w:rsidR="00BA3B57" w:rsidRPr="00C4655A" w:rsidRDefault="00BA3B57" w:rsidP="00BA3B57"/>
    <w:p w14:paraId="1ED3BF24" w14:textId="46CAA30E" w:rsidR="00BA3B57" w:rsidRPr="00C4655A" w:rsidRDefault="00EC1315" w:rsidP="00BA3B57">
      <w:pPr>
        <w:ind w:left="1"/>
        <w:rPr>
          <w:b/>
        </w:rPr>
      </w:pPr>
      <w:r w:rsidRPr="000C66EB">
        <w:rPr>
          <w:b/>
          <w:noProof/>
          <w:lang w:eastAsia="pt-BR"/>
        </w:rPr>
        <w:drawing>
          <wp:anchor distT="0" distB="0" distL="114300" distR="114300" simplePos="0" relativeHeight="251667456" behindDoc="1" locked="0" layoutInCell="1" allowOverlap="1" wp14:anchorId="0F926537" wp14:editId="0254552D">
            <wp:simplePos x="0" y="0"/>
            <wp:positionH relativeFrom="column">
              <wp:posOffset>-3810</wp:posOffset>
            </wp:positionH>
            <wp:positionV relativeFrom="paragraph">
              <wp:posOffset>13970</wp:posOffset>
            </wp:positionV>
            <wp:extent cx="1514475" cy="1514475"/>
            <wp:effectExtent l="0" t="0" r="0" b="0"/>
            <wp:wrapTight wrapText="bothSides">
              <wp:wrapPolygon edited="0">
                <wp:start x="0" y="0"/>
                <wp:lineTo x="0" y="21464"/>
                <wp:lineTo x="21464" y="21464"/>
                <wp:lineTo x="21464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m para foto de perfil facebook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A3B57" w:rsidRPr="00C4655A">
        <w:rPr>
          <w:b/>
        </w:rPr>
        <w:t xml:space="preserve"> </w:t>
      </w:r>
      <w:r w:rsidR="00BA3B57">
        <w:rPr>
          <w:b/>
        </w:rPr>
        <w:t>M</w:t>
      </w:r>
      <w:r w:rsidR="00BA3B57" w:rsidRPr="000C66EB">
        <w:rPr>
          <w:b/>
        </w:rPr>
        <w:t>atheus de Oliveira Rodrigues</w:t>
      </w:r>
      <w:r w:rsidR="00BA3B57">
        <w:rPr>
          <w:b/>
        </w:rPr>
        <w:t xml:space="preserve"> -</w:t>
      </w:r>
      <w:r w:rsidR="00BA3B57" w:rsidRPr="000C66EB">
        <w:rPr>
          <w:b/>
        </w:rPr>
        <w:t xml:space="preserve"> Dev Team</w:t>
      </w:r>
    </w:p>
    <w:p w14:paraId="3C58933B" w14:textId="2A25EE9F" w:rsidR="00BA3B57" w:rsidRDefault="00BA3B57" w:rsidP="00BA3B57">
      <w:pPr>
        <w:ind w:left="1"/>
      </w:pPr>
      <w:r>
        <w:t>Implementação do banco de dados;</w:t>
      </w:r>
    </w:p>
    <w:p w14:paraId="0C400C60" w14:textId="29985352" w:rsidR="00EC1315" w:rsidRDefault="00EC1315" w:rsidP="00BA3B57">
      <w:pPr>
        <w:ind w:left="1"/>
      </w:pPr>
      <w:r>
        <w:t>Desenvolvimento dos processos de help desk;</w:t>
      </w:r>
    </w:p>
    <w:p w14:paraId="2D151F64" w14:textId="36F15F07" w:rsidR="00BA3B57" w:rsidRDefault="00BA3B57" w:rsidP="00BA3B57">
      <w:pPr>
        <w:ind w:left="1"/>
      </w:pPr>
      <w:r>
        <w:t>Desenvolvimento</w:t>
      </w:r>
      <w:r w:rsidR="00EC1315">
        <w:t>;</w:t>
      </w:r>
    </w:p>
    <w:p w14:paraId="1E621AD1" w14:textId="77777777" w:rsidR="00BA3B57" w:rsidRPr="00C4655A" w:rsidRDefault="00BA3B57" w:rsidP="00BA3B57">
      <w:r w:rsidRPr="000C66EB">
        <w:t>Documentaçã</w:t>
      </w:r>
      <w:r>
        <w:t>o;</w:t>
      </w:r>
    </w:p>
    <w:bookmarkEnd w:id="13"/>
    <w:p w14:paraId="3F0776F0" w14:textId="411FECDC" w:rsidR="00DF2011" w:rsidRPr="00192CAB" w:rsidRDefault="00DF2011" w:rsidP="00DF2011">
      <w:pPr>
        <w:pStyle w:val="Ttulo2"/>
        <w:rPr>
          <w:b/>
        </w:rPr>
      </w:pPr>
      <w:r>
        <w:rPr>
          <w:b/>
        </w:rPr>
        <w:lastRenderedPageBreak/>
        <w:t>Processo e ferarmenta de gestão de projetos</w:t>
      </w:r>
    </w:p>
    <w:p w14:paraId="18154D3D" w14:textId="6569D3C4" w:rsidR="00234120" w:rsidRDefault="00BD1485" w:rsidP="00EB4A20">
      <w:pPr>
        <w:rPr>
          <w:noProof/>
          <w:lang w:eastAsia="pt-BR"/>
        </w:rPr>
      </w:pPr>
      <w:r>
        <w:rPr>
          <w:noProof/>
          <w:lang w:eastAsia="pt-BR"/>
        </w:rPr>
        <w:tab/>
        <w:t>Ferra</w:t>
      </w:r>
      <w:r w:rsidR="00BD4EF0">
        <w:rPr>
          <w:noProof/>
          <w:lang w:eastAsia="pt-BR"/>
        </w:rPr>
        <w:t>menta de gestão de projetos: Trello</w:t>
      </w:r>
      <w:r>
        <w:rPr>
          <w:noProof/>
          <w:lang w:eastAsia="pt-BR"/>
        </w:rPr>
        <w:t>.</w:t>
      </w:r>
    </w:p>
    <w:p w14:paraId="5D2F0A4F" w14:textId="6864C33F" w:rsidR="00BD1485" w:rsidRDefault="009758EB" w:rsidP="00EB4A20">
      <w:r>
        <w:rPr>
          <w:noProof/>
          <w:lang w:eastAsia="pt-BR"/>
        </w:rPr>
        <w:drawing>
          <wp:inline distT="0" distB="0" distL="0" distR="0" wp14:anchorId="6C774227" wp14:editId="2983C8E0">
            <wp:extent cx="5760720" cy="27876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3D4A" w14:textId="4DB06ACB" w:rsidR="00234120" w:rsidRDefault="009758EB" w:rsidP="009758EB">
      <w:r>
        <w:tab/>
        <w:t>Através do uso da ferramenta Trello,</w:t>
      </w:r>
      <w:r w:rsidR="002D0EAF">
        <w:t xml:space="preserve"> que possibilita o acesso à informação sobre o projeto para todos os membros da equipe, foi possível garantir o conhecimento de todos sobre os seguintes tópicos</w:t>
      </w:r>
      <w:r>
        <w:t>:</w:t>
      </w:r>
    </w:p>
    <w:p w14:paraId="024CFFAF" w14:textId="0B43E1D3" w:rsidR="009758EB" w:rsidRPr="009758EB" w:rsidRDefault="002D0EAF" w:rsidP="00DE2763">
      <w:pPr>
        <w:pStyle w:val="PargrafodaLista"/>
        <w:numPr>
          <w:ilvl w:val="0"/>
          <w:numId w:val="17"/>
        </w:numPr>
        <w:rPr>
          <w:b/>
        </w:rPr>
      </w:pPr>
      <w:r>
        <w:rPr>
          <w:b/>
        </w:rPr>
        <w:t>Andamento</w:t>
      </w:r>
      <w:r w:rsidR="009758EB" w:rsidRPr="009758EB">
        <w:rPr>
          <w:b/>
        </w:rPr>
        <w:t xml:space="preserve"> do projeto</w:t>
      </w:r>
    </w:p>
    <w:p w14:paraId="04794230" w14:textId="70DB3479" w:rsidR="002D0EAF" w:rsidRDefault="009758EB" w:rsidP="00234120">
      <w:pPr>
        <w:ind w:left="360"/>
      </w:pPr>
      <w:r>
        <w:tab/>
      </w:r>
      <w:r w:rsidR="002D0EAF">
        <w:t>F</w:t>
      </w:r>
      <w:r>
        <w:t xml:space="preserve">oram utilizadas etiquetas de “Não iniciado”, “Em progresso” e “Completo” </w:t>
      </w:r>
      <w:r w:rsidR="002D0EAF">
        <w:t>como</w:t>
      </w:r>
      <w:r>
        <w:t xml:space="preserve"> cl</w:t>
      </w:r>
      <w:r w:rsidR="002D0EAF">
        <w:t>assificação de cada atividade, para garantir que todos os membros da equipe tivessem o conhecimento de como está o progresso das tarefas.</w:t>
      </w:r>
    </w:p>
    <w:p w14:paraId="1CF57025" w14:textId="3B6679DB" w:rsidR="009758EB" w:rsidRDefault="002D0EAF" w:rsidP="00DE2763">
      <w:pPr>
        <w:pStyle w:val="PargrafodaLista"/>
        <w:numPr>
          <w:ilvl w:val="0"/>
          <w:numId w:val="16"/>
        </w:numPr>
      </w:pPr>
      <w:r>
        <w:rPr>
          <w:b/>
        </w:rPr>
        <w:t>Responsabilidade de cada membro</w:t>
      </w:r>
    </w:p>
    <w:p w14:paraId="55B1D9CE" w14:textId="4DCD0A4D" w:rsidR="009758EB" w:rsidRDefault="002D0EAF" w:rsidP="002D0EAF">
      <w:pPr>
        <w:ind w:left="360"/>
      </w:pPr>
      <w:r>
        <w:tab/>
        <w:t>Através do recurso de designar responsáveis para cada atividade do projeto, foi garantido o benefício de que cada membro pôde acessar a plataforma a qualquer momento e checar qual tarefa estava designada para ele.</w:t>
      </w:r>
    </w:p>
    <w:p w14:paraId="4E111266" w14:textId="77777777" w:rsidR="002D0EAF" w:rsidRDefault="002D0EAF" w:rsidP="002D0EAF">
      <w:pPr>
        <w:ind w:left="360"/>
      </w:pPr>
    </w:p>
    <w:p w14:paraId="7D3010DF" w14:textId="5AFE5041" w:rsidR="002D0EAF" w:rsidRPr="002D0EAF" w:rsidRDefault="002D0EAF" w:rsidP="00DE2763">
      <w:pPr>
        <w:pStyle w:val="PargrafodaLista"/>
        <w:numPr>
          <w:ilvl w:val="0"/>
          <w:numId w:val="16"/>
        </w:numPr>
      </w:pPr>
      <w:r>
        <w:rPr>
          <w:b/>
        </w:rPr>
        <w:t>Definição de datas de entrega</w:t>
      </w:r>
    </w:p>
    <w:p w14:paraId="6959B22A" w14:textId="3CD2C8FB" w:rsidR="002D0EAF" w:rsidRDefault="002D0EAF" w:rsidP="002D0EAF">
      <w:pPr>
        <w:ind w:left="360"/>
      </w:pPr>
      <w:r>
        <w:tab/>
        <w:t xml:space="preserve">Utilizando a ferramenta de definição de </w:t>
      </w:r>
      <w:r w:rsidR="00355A79">
        <w:t>prazos</w:t>
      </w:r>
      <w:r>
        <w:t xml:space="preserve"> de entrega, foi possível manter todos os membros do grupo atentos às datas para que se minimizem os atrasos e imprevistos.</w:t>
      </w:r>
    </w:p>
    <w:p w14:paraId="7D75222B" w14:textId="77777777" w:rsidR="00FC6587" w:rsidRPr="002D0EAF" w:rsidRDefault="00FC6587" w:rsidP="002D0EAF">
      <w:pPr>
        <w:ind w:left="360"/>
      </w:pPr>
    </w:p>
    <w:p w14:paraId="50649D1B" w14:textId="77777777" w:rsidR="00DF2011" w:rsidRPr="00192CAB" w:rsidRDefault="00DF2011" w:rsidP="00DF2011">
      <w:pPr>
        <w:pStyle w:val="Ttulo2"/>
        <w:rPr>
          <w:b/>
        </w:rPr>
      </w:pPr>
      <w:bookmarkStart w:id="14" w:name="_Toc512519596"/>
      <w:r w:rsidRPr="00192CAB">
        <w:rPr>
          <w:b/>
        </w:rPr>
        <w:lastRenderedPageBreak/>
        <w:t>Gestão dos Riscos do Projeto</w:t>
      </w:r>
      <w:bookmarkEnd w:id="14"/>
      <w:r w:rsidRPr="00192CAB">
        <w:rPr>
          <w:b/>
        </w:rPr>
        <w:t xml:space="preserve"> </w:t>
      </w:r>
    </w:p>
    <w:p w14:paraId="7A397B9C" w14:textId="77777777" w:rsidR="00FC6587" w:rsidRPr="00192CAB" w:rsidRDefault="00EB4A20" w:rsidP="00FC6587">
      <w:pPr>
        <w:rPr>
          <w:b/>
        </w:rPr>
      </w:pPr>
      <w:r w:rsidRPr="004B1208">
        <w:tab/>
      </w:r>
      <w:bookmarkStart w:id="15" w:name="_Toc512519597"/>
    </w:p>
    <w:tbl>
      <w:tblPr>
        <w:tblStyle w:val="Tabelacomgrade"/>
        <w:tblW w:w="10349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853"/>
        <w:gridCol w:w="2442"/>
        <w:gridCol w:w="1276"/>
        <w:gridCol w:w="1276"/>
        <w:gridCol w:w="992"/>
        <w:gridCol w:w="992"/>
        <w:gridCol w:w="2518"/>
      </w:tblGrid>
      <w:tr w:rsidR="00FC6587" w14:paraId="26D99FA3" w14:textId="77777777" w:rsidTr="00456427">
        <w:trPr>
          <w:trHeight w:val="888"/>
        </w:trPr>
        <w:tc>
          <w:tcPr>
            <w:tcW w:w="853" w:type="dxa"/>
          </w:tcPr>
          <w:p w14:paraId="0A4809BC" w14:textId="77777777" w:rsidR="00FC6587" w:rsidRDefault="00FC6587" w:rsidP="00FC6587">
            <w:pPr>
              <w:jc w:val="center"/>
              <w:rPr>
                <w:b/>
              </w:rPr>
            </w:pPr>
          </w:p>
          <w:p w14:paraId="08AA20BB" w14:textId="77777777" w:rsidR="00FC6587" w:rsidRPr="00445343" w:rsidRDefault="00FC6587" w:rsidP="00FC6587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2442" w:type="dxa"/>
          </w:tcPr>
          <w:p w14:paraId="01B65897" w14:textId="77777777" w:rsidR="00FC6587" w:rsidRPr="00456427" w:rsidRDefault="00FC6587" w:rsidP="00FC6587">
            <w:pPr>
              <w:jc w:val="center"/>
              <w:rPr>
                <w:rFonts w:asciiTheme="minorHAnsi" w:hAnsiTheme="minorHAnsi" w:cstheme="minorHAnsi"/>
                <w:b/>
              </w:rPr>
            </w:pPr>
          </w:p>
          <w:p w14:paraId="4B71443D" w14:textId="77777777" w:rsidR="00FC6587" w:rsidRPr="00456427" w:rsidRDefault="00FC6587" w:rsidP="00FC6587">
            <w:pPr>
              <w:spacing w:before="120"/>
              <w:jc w:val="center"/>
              <w:rPr>
                <w:rFonts w:asciiTheme="minorHAnsi" w:hAnsiTheme="minorHAnsi" w:cstheme="minorHAnsi"/>
                <w:b/>
              </w:rPr>
            </w:pPr>
            <w:r w:rsidRPr="00456427">
              <w:rPr>
                <w:rFonts w:asciiTheme="minorHAnsi" w:hAnsiTheme="minorHAnsi" w:cstheme="minorHAnsi"/>
                <w:b/>
              </w:rPr>
              <w:t>Riscos</w:t>
            </w:r>
          </w:p>
        </w:tc>
        <w:tc>
          <w:tcPr>
            <w:tcW w:w="1276" w:type="dxa"/>
          </w:tcPr>
          <w:p w14:paraId="4DDAA76C" w14:textId="3E6D9D69" w:rsidR="00FC6587" w:rsidRPr="00456427" w:rsidRDefault="00FC6587" w:rsidP="00004A06">
            <w:pPr>
              <w:spacing w:before="120"/>
              <w:rPr>
                <w:rFonts w:asciiTheme="minorHAnsi" w:hAnsiTheme="minorHAnsi" w:cstheme="minorHAnsi"/>
                <w:b/>
              </w:rPr>
            </w:pPr>
            <w:r w:rsidRPr="00456427">
              <w:rPr>
                <w:rFonts w:asciiTheme="minorHAnsi" w:hAnsiTheme="minorHAnsi" w:cstheme="minorHAnsi"/>
                <w:b/>
              </w:rPr>
              <w:t>Probabilidade</w:t>
            </w:r>
          </w:p>
        </w:tc>
        <w:tc>
          <w:tcPr>
            <w:tcW w:w="1276" w:type="dxa"/>
          </w:tcPr>
          <w:p w14:paraId="6D3FF3AC" w14:textId="76D4638C" w:rsidR="00FC6587" w:rsidRPr="00456427" w:rsidRDefault="00FC6587" w:rsidP="00004A06">
            <w:pPr>
              <w:spacing w:before="120"/>
              <w:rPr>
                <w:rFonts w:asciiTheme="minorHAnsi" w:hAnsiTheme="minorHAnsi" w:cstheme="minorHAnsi"/>
                <w:b/>
              </w:rPr>
            </w:pPr>
            <w:r w:rsidRPr="00456427">
              <w:rPr>
                <w:rFonts w:asciiTheme="minorHAnsi" w:hAnsiTheme="minorHAnsi" w:cstheme="minorHAnsi"/>
                <w:b/>
              </w:rPr>
              <w:t>Impacto</w:t>
            </w:r>
          </w:p>
        </w:tc>
        <w:tc>
          <w:tcPr>
            <w:tcW w:w="992" w:type="dxa"/>
          </w:tcPr>
          <w:p w14:paraId="4974000D" w14:textId="77777777" w:rsidR="00FC6587" w:rsidRPr="00456427" w:rsidRDefault="00FC6587" w:rsidP="00004A06">
            <w:pPr>
              <w:spacing w:before="120"/>
              <w:rPr>
                <w:rFonts w:asciiTheme="minorHAnsi" w:hAnsiTheme="minorHAnsi" w:cstheme="minorHAnsi"/>
                <w:b/>
              </w:rPr>
            </w:pPr>
            <w:r w:rsidRPr="00456427">
              <w:rPr>
                <w:rFonts w:asciiTheme="minorHAnsi" w:hAnsiTheme="minorHAnsi" w:cstheme="minorHAnsi"/>
                <w:b/>
              </w:rPr>
              <w:t>Fator de Risco</w:t>
            </w:r>
          </w:p>
        </w:tc>
        <w:tc>
          <w:tcPr>
            <w:tcW w:w="992" w:type="dxa"/>
          </w:tcPr>
          <w:p w14:paraId="7051D3D4" w14:textId="08B01AD6" w:rsidR="00FC6587" w:rsidRPr="00456427" w:rsidRDefault="00FC6587" w:rsidP="00004A06">
            <w:pPr>
              <w:spacing w:before="120"/>
              <w:rPr>
                <w:rFonts w:asciiTheme="minorHAnsi" w:hAnsiTheme="minorHAnsi" w:cstheme="minorHAnsi"/>
                <w:b/>
              </w:rPr>
            </w:pPr>
            <w:r w:rsidRPr="00456427">
              <w:rPr>
                <w:rFonts w:asciiTheme="minorHAnsi" w:hAnsiTheme="minorHAnsi" w:cstheme="minorHAnsi"/>
                <w:b/>
              </w:rPr>
              <w:t>Ação</w:t>
            </w:r>
          </w:p>
        </w:tc>
        <w:tc>
          <w:tcPr>
            <w:tcW w:w="2518" w:type="dxa"/>
          </w:tcPr>
          <w:p w14:paraId="0E386508" w14:textId="77777777" w:rsidR="00FC6587" w:rsidRPr="00456427" w:rsidRDefault="00FC6587" w:rsidP="00FC6587">
            <w:pPr>
              <w:jc w:val="center"/>
              <w:rPr>
                <w:rFonts w:asciiTheme="minorHAnsi" w:hAnsiTheme="minorHAnsi" w:cstheme="minorHAnsi"/>
                <w:b/>
              </w:rPr>
            </w:pPr>
          </w:p>
          <w:p w14:paraId="24889570" w14:textId="77777777" w:rsidR="00FC6587" w:rsidRPr="00456427" w:rsidRDefault="00FC6587" w:rsidP="00FC6587">
            <w:pPr>
              <w:spacing w:before="120"/>
              <w:jc w:val="center"/>
              <w:rPr>
                <w:rFonts w:asciiTheme="minorHAnsi" w:hAnsiTheme="minorHAnsi" w:cstheme="minorHAnsi"/>
                <w:b/>
              </w:rPr>
            </w:pPr>
            <w:r w:rsidRPr="00456427">
              <w:rPr>
                <w:rFonts w:asciiTheme="minorHAnsi" w:hAnsiTheme="minorHAnsi" w:cstheme="minorHAnsi"/>
                <w:b/>
              </w:rPr>
              <w:t>Como?</w:t>
            </w:r>
          </w:p>
        </w:tc>
      </w:tr>
      <w:tr w:rsidR="00FC6587" w14:paraId="455EF4EE" w14:textId="77777777" w:rsidTr="00456427">
        <w:trPr>
          <w:trHeight w:val="1887"/>
        </w:trPr>
        <w:tc>
          <w:tcPr>
            <w:tcW w:w="853" w:type="dxa"/>
          </w:tcPr>
          <w:p w14:paraId="05CE01AA" w14:textId="77777777" w:rsidR="00FC6587" w:rsidRDefault="00FC6587" w:rsidP="00FC6587">
            <w:pPr>
              <w:spacing w:before="600"/>
            </w:pPr>
            <w:r>
              <w:t>1</w:t>
            </w:r>
          </w:p>
        </w:tc>
        <w:tc>
          <w:tcPr>
            <w:tcW w:w="2442" w:type="dxa"/>
          </w:tcPr>
          <w:p w14:paraId="4B229B3E" w14:textId="77777777" w:rsidR="00FC6587" w:rsidRPr="00456427" w:rsidRDefault="00FC6587" w:rsidP="00FC6587">
            <w:pPr>
              <w:spacing w:before="3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Perda de um membro do grupo</w:t>
            </w:r>
          </w:p>
        </w:tc>
        <w:tc>
          <w:tcPr>
            <w:tcW w:w="1276" w:type="dxa"/>
          </w:tcPr>
          <w:p w14:paraId="09AA741E" w14:textId="77777777" w:rsidR="00FC6587" w:rsidRPr="00456427" w:rsidRDefault="00FC6587" w:rsidP="00FC6587">
            <w:pPr>
              <w:spacing w:before="3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Pouco Provável (1)</w:t>
            </w:r>
          </w:p>
        </w:tc>
        <w:tc>
          <w:tcPr>
            <w:tcW w:w="1276" w:type="dxa"/>
          </w:tcPr>
          <w:p w14:paraId="6B354729" w14:textId="77777777" w:rsidR="00FC6587" w:rsidRPr="00456427" w:rsidRDefault="00FC6587" w:rsidP="00FC6587">
            <w:pPr>
              <w:spacing w:before="60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Alto (3)</w:t>
            </w:r>
          </w:p>
        </w:tc>
        <w:tc>
          <w:tcPr>
            <w:tcW w:w="992" w:type="dxa"/>
          </w:tcPr>
          <w:p w14:paraId="75F7ECCC" w14:textId="77777777" w:rsidR="00FC6587" w:rsidRPr="00456427" w:rsidRDefault="00FC6587" w:rsidP="00FC6587">
            <w:pPr>
              <w:spacing w:before="60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92" w:type="dxa"/>
          </w:tcPr>
          <w:p w14:paraId="43444685" w14:textId="77777777" w:rsidR="00FC6587" w:rsidRPr="00456427" w:rsidRDefault="00FC6587" w:rsidP="00FC6587">
            <w:pPr>
              <w:spacing w:before="60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Aceitar</w:t>
            </w:r>
          </w:p>
        </w:tc>
        <w:tc>
          <w:tcPr>
            <w:tcW w:w="2518" w:type="dxa"/>
          </w:tcPr>
          <w:p w14:paraId="2D523243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O conhecimento de todos deve estar no mesmo nível para que o projeto prossiga</w:t>
            </w:r>
          </w:p>
        </w:tc>
      </w:tr>
      <w:tr w:rsidR="00FC6587" w14:paraId="553AF7D1" w14:textId="77777777" w:rsidTr="00456427">
        <w:trPr>
          <w:trHeight w:val="1415"/>
        </w:trPr>
        <w:tc>
          <w:tcPr>
            <w:tcW w:w="853" w:type="dxa"/>
          </w:tcPr>
          <w:p w14:paraId="66E717F7" w14:textId="77777777" w:rsidR="00FC6587" w:rsidRDefault="00FC6587" w:rsidP="00FC6587">
            <w:pPr>
              <w:spacing w:before="600"/>
              <w:jc w:val="center"/>
            </w:pPr>
            <w:r>
              <w:t>2</w:t>
            </w:r>
          </w:p>
        </w:tc>
        <w:tc>
          <w:tcPr>
            <w:tcW w:w="2442" w:type="dxa"/>
          </w:tcPr>
          <w:p w14:paraId="4A8F3FD6" w14:textId="77777777" w:rsidR="00FC6587" w:rsidRPr="00456427" w:rsidRDefault="00FC6587" w:rsidP="00FC6587">
            <w:pPr>
              <w:spacing w:before="12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Falta de conhecimento de algum integrante</w:t>
            </w:r>
          </w:p>
        </w:tc>
        <w:tc>
          <w:tcPr>
            <w:tcW w:w="1276" w:type="dxa"/>
          </w:tcPr>
          <w:p w14:paraId="7490DE2A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Pouco Provável (1)</w:t>
            </w:r>
          </w:p>
        </w:tc>
        <w:tc>
          <w:tcPr>
            <w:tcW w:w="1276" w:type="dxa"/>
          </w:tcPr>
          <w:p w14:paraId="74A7E0E6" w14:textId="77777777" w:rsidR="00FC6587" w:rsidRPr="00456427" w:rsidRDefault="00FC6587" w:rsidP="00FC6587">
            <w:pPr>
              <w:spacing w:before="60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Baixo (1)</w:t>
            </w:r>
          </w:p>
        </w:tc>
        <w:tc>
          <w:tcPr>
            <w:tcW w:w="992" w:type="dxa"/>
          </w:tcPr>
          <w:p w14:paraId="676BCA45" w14:textId="77777777" w:rsidR="00FC6587" w:rsidRPr="00456427" w:rsidRDefault="00FC6587" w:rsidP="00FC6587">
            <w:pPr>
              <w:rPr>
                <w:rFonts w:asciiTheme="minorHAnsi" w:hAnsiTheme="minorHAnsi" w:cstheme="minorHAnsi"/>
              </w:rPr>
            </w:pPr>
          </w:p>
          <w:p w14:paraId="2D3B9681" w14:textId="77777777" w:rsidR="00FC6587" w:rsidRPr="00456427" w:rsidRDefault="00FC6587" w:rsidP="00FC6587">
            <w:pPr>
              <w:spacing w:before="12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92" w:type="dxa"/>
          </w:tcPr>
          <w:p w14:paraId="620999BE" w14:textId="77777777" w:rsidR="00FC6587" w:rsidRPr="00456427" w:rsidRDefault="00FC6587" w:rsidP="00FC6587">
            <w:pPr>
              <w:jc w:val="center"/>
              <w:rPr>
                <w:rFonts w:asciiTheme="minorHAnsi" w:hAnsiTheme="minorHAnsi" w:cstheme="minorHAnsi"/>
              </w:rPr>
            </w:pPr>
          </w:p>
          <w:p w14:paraId="255C07C9" w14:textId="77777777" w:rsidR="00FC6587" w:rsidRPr="00456427" w:rsidRDefault="00FC6587" w:rsidP="00FC6587">
            <w:pPr>
              <w:spacing w:before="12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Evitar</w:t>
            </w:r>
          </w:p>
        </w:tc>
        <w:tc>
          <w:tcPr>
            <w:tcW w:w="2518" w:type="dxa"/>
          </w:tcPr>
          <w:p w14:paraId="56A363DD" w14:textId="77777777" w:rsidR="00FC6587" w:rsidRPr="00456427" w:rsidRDefault="00FC6587" w:rsidP="00FC6587">
            <w:pPr>
              <w:spacing w:before="12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Dividir o conhecimento entre todos do grupo para evitar o risco</w:t>
            </w:r>
          </w:p>
        </w:tc>
      </w:tr>
      <w:tr w:rsidR="00FC6587" w14:paraId="4E165F1A" w14:textId="77777777" w:rsidTr="00456427">
        <w:trPr>
          <w:trHeight w:val="810"/>
        </w:trPr>
        <w:tc>
          <w:tcPr>
            <w:tcW w:w="853" w:type="dxa"/>
          </w:tcPr>
          <w:p w14:paraId="5241E14B" w14:textId="77777777" w:rsidR="00FC6587" w:rsidRDefault="00FC6587" w:rsidP="00FC6587">
            <w:pPr>
              <w:spacing w:before="360"/>
              <w:jc w:val="center"/>
            </w:pPr>
            <w:r>
              <w:t>3</w:t>
            </w:r>
          </w:p>
        </w:tc>
        <w:tc>
          <w:tcPr>
            <w:tcW w:w="2442" w:type="dxa"/>
          </w:tcPr>
          <w:p w14:paraId="446CE851" w14:textId="77777777" w:rsidR="00FC6587" w:rsidRPr="00456427" w:rsidRDefault="00FC6587" w:rsidP="00FC6587">
            <w:pPr>
              <w:spacing w:before="12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Atrasos em entregas</w:t>
            </w:r>
          </w:p>
        </w:tc>
        <w:tc>
          <w:tcPr>
            <w:tcW w:w="1276" w:type="dxa"/>
          </w:tcPr>
          <w:p w14:paraId="21193EC0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Provável (2)</w:t>
            </w:r>
          </w:p>
        </w:tc>
        <w:tc>
          <w:tcPr>
            <w:tcW w:w="1276" w:type="dxa"/>
          </w:tcPr>
          <w:p w14:paraId="6088FEA0" w14:textId="77777777" w:rsidR="00FC6587" w:rsidRPr="00456427" w:rsidRDefault="00FC6587" w:rsidP="00FC6587">
            <w:pPr>
              <w:spacing w:before="3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Médio (2)</w:t>
            </w:r>
          </w:p>
        </w:tc>
        <w:tc>
          <w:tcPr>
            <w:tcW w:w="992" w:type="dxa"/>
          </w:tcPr>
          <w:p w14:paraId="029D26C8" w14:textId="77777777" w:rsidR="00FC6587" w:rsidRPr="00456427" w:rsidRDefault="00FC6587" w:rsidP="00FC6587">
            <w:pPr>
              <w:spacing w:before="3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992" w:type="dxa"/>
          </w:tcPr>
          <w:p w14:paraId="61E57449" w14:textId="77777777" w:rsidR="00FC6587" w:rsidRPr="00456427" w:rsidRDefault="00FC6587" w:rsidP="00FC6587">
            <w:pPr>
              <w:spacing w:before="3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Mitigar</w:t>
            </w:r>
          </w:p>
        </w:tc>
        <w:tc>
          <w:tcPr>
            <w:tcW w:w="2518" w:type="dxa"/>
          </w:tcPr>
          <w:p w14:paraId="3AAB061D" w14:textId="77777777" w:rsidR="00FC6587" w:rsidRPr="00456427" w:rsidRDefault="00FC6587" w:rsidP="00FC6587">
            <w:pPr>
              <w:spacing w:before="3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Ter uma cobrança do grupo</w:t>
            </w:r>
          </w:p>
        </w:tc>
      </w:tr>
      <w:tr w:rsidR="00FC6587" w14:paraId="6EA31E3C" w14:textId="77777777" w:rsidTr="00456427">
        <w:trPr>
          <w:trHeight w:val="868"/>
        </w:trPr>
        <w:tc>
          <w:tcPr>
            <w:tcW w:w="853" w:type="dxa"/>
          </w:tcPr>
          <w:p w14:paraId="4B4B36BF" w14:textId="77777777" w:rsidR="00FC6587" w:rsidRDefault="00FC6587" w:rsidP="00FC6587">
            <w:pPr>
              <w:spacing w:before="240"/>
              <w:jc w:val="center"/>
            </w:pPr>
            <w:r>
              <w:t>4</w:t>
            </w:r>
          </w:p>
        </w:tc>
        <w:tc>
          <w:tcPr>
            <w:tcW w:w="2442" w:type="dxa"/>
          </w:tcPr>
          <w:p w14:paraId="1F80101C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Queimar o arduino</w:t>
            </w:r>
          </w:p>
        </w:tc>
        <w:tc>
          <w:tcPr>
            <w:tcW w:w="1276" w:type="dxa"/>
          </w:tcPr>
          <w:p w14:paraId="0EF6CA08" w14:textId="77777777" w:rsidR="00FC6587" w:rsidRPr="00456427" w:rsidRDefault="00FC6587" w:rsidP="00FC6587">
            <w:pPr>
              <w:spacing w:before="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Pouco Provável (1)</w:t>
            </w:r>
          </w:p>
        </w:tc>
        <w:tc>
          <w:tcPr>
            <w:tcW w:w="1276" w:type="dxa"/>
          </w:tcPr>
          <w:p w14:paraId="2CB14FCD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Alto (3)</w:t>
            </w:r>
          </w:p>
        </w:tc>
        <w:tc>
          <w:tcPr>
            <w:tcW w:w="992" w:type="dxa"/>
          </w:tcPr>
          <w:p w14:paraId="294F3C79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92" w:type="dxa"/>
          </w:tcPr>
          <w:p w14:paraId="5FCFAEFE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Mitigar</w:t>
            </w:r>
          </w:p>
        </w:tc>
        <w:tc>
          <w:tcPr>
            <w:tcW w:w="2518" w:type="dxa"/>
          </w:tcPr>
          <w:p w14:paraId="3D793997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Usar com atenção e cuidado</w:t>
            </w:r>
          </w:p>
        </w:tc>
      </w:tr>
      <w:tr w:rsidR="00FC6587" w14:paraId="18ED9F21" w14:textId="77777777" w:rsidTr="00456427">
        <w:trPr>
          <w:trHeight w:val="868"/>
        </w:trPr>
        <w:tc>
          <w:tcPr>
            <w:tcW w:w="853" w:type="dxa"/>
          </w:tcPr>
          <w:p w14:paraId="02CBCF79" w14:textId="77777777" w:rsidR="00FC6587" w:rsidRDefault="00FC6587" w:rsidP="00FC6587">
            <w:pPr>
              <w:spacing w:before="240"/>
              <w:jc w:val="center"/>
            </w:pPr>
            <w:r>
              <w:t>5</w:t>
            </w:r>
          </w:p>
        </w:tc>
        <w:tc>
          <w:tcPr>
            <w:tcW w:w="2442" w:type="dxa"/>
          </w:tcPr>
          <w:p w14:paraId="5FE3092E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Prazo subestimado</w:t>
            </w:r>
          </w:p>
        </w:tc>
        <w:tc>
          <w:tcPr>
            <w:tcW w:w="1276" w:type="dxa"/>
          </w:tcPr>
          <w:p w14:paraId="23E41AB5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Provável (2)</w:t>
            </w:r>
          </w:p>
        </w:tc>
        <w:tc>
          <w:tcPr>
            <w:tcW w:w="1276" w:type="dxa"/>
          </w:tcPr>
          <w:p w14:paraId="00E158F1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Médio (2)</w:t>
            </w:r>
          </w:p>
        </w:tc>
        <w:tc>
          <w:tcPr>
            <w:tcW w:w="992" w:type="dxa"/>
          </w:tcPr>
          <w:p w14:paraId="601DB817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992" w:type="dxa"/>
          </w:tcPr>
          <w:p w14:paraId="6F2C4071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Mitigar</w:t>
            </w:r>
          </w:p>
        </w:tc>
        <w:tc>
          <w:tcPr>
            <w:tcW w:w="2518" w:type="dxa"/>
          </w:tcPr>
          <w:p w14:paraId="0FB11E8C" w14:textId="77777777" w:rsidR="00FC6587" w:rsidRPr="00456427" w:rsidRDefault="00FC6587" w:rsidP="00FC6587">
            <w:pPr>
              <w:spacing w:before="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Ter atenção e cuidado com o prazo</w:t>
            </w:r>
          </w:p>
        </w:tc>
      </w:tr>
      <w:tr w:rsidR="00FC6587" w14:paraId="092B2462" w14:textId="77777777" w:rsidTr="00456427">
        <w:trPr>
          <w:trHeight w:val="1266"/>
        </w:trPr>
        <w:tc>
          <w:tcPr>
            <w:tcW w:w="853" w:type="dxa"/>
          </w:tcPr>
          <w:p w14:paraId="6EFE664A" w14:textId="77777777" w:rsidR="00FC6587" w:rsidRDefault="00FC6587" w:rsidP="00FC6587">
            <w:pPr>
              <w:spacing w:before="480"/>
              <w:jc w:val="center"/>
            </w:pPr>
            <w:r>
              <w:t>6</w:t>
            </w:r>
          </w:p>
        </w:tc>
        <w:tc>
          <w:tcPr>
            <w:tcW w:w="2442" w:type="dxa"/>
          </w:tcPr>
          <w:p w14:paraId="30A712A7" w14:textId="77777777" w:rsidR="00FC6587" w:rsidRPr="00456427" w:rsidRDefault="00FC6587" w:rsidP="00FC6587">
            <w:pPr>
              <w:spacing w:before="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Falta de produtividade da equipe</w:t>
            </w:r>
          </w:p>
        </w:tc>
        <w:tc>
          <w:tcPr>
            <w:tcW w:w="1276" w:type="dxa"/>
          </w:tcPr>
          <w:p w14:paraId="14836E8E" w14:textId="77777777" w:rsidR="00FC6587" w:rsidRPr="00456427" w:rsidRDefault="00FC6587" w:rsidP="00FC6587">
            <w:pPr>
              <w:spacing w:before="48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Provável (2)</w:t>
            </w:r>
          </w:p>
        </w:tc>
        <w:tc>
          <w:tcPr>
            <w:tcW w:w="1276" w:type="dxa"/>
          </w:tcPr>
          <w:p w14:paraId="113507EB" w14:textId="77777777" w:rsidR="00FC6587" w:rsidRPr="00456427" w:rsidRDefault="00FC6587" w:rsidP="00FC6587">
            <w:pPr>
              <w:spacing w:before="48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Alto (3)</w:t>
            </w:r>
          </w:p>
        </w:tc>
        <w:tc>
          <w:tcPr>
            <w:tcW w:w="992" w:type="dxa"/>
          </w:tcPr>
          <w:p w14:paraId="3A7D7D0A" w14:textId="77777777" w:rsidR="00FC6587" w:rsidRPr="00456427" w:rsidRDefault="00FC6587" w:rsidP="00FC6587">
            <w:pPr>
              <w:spacing w:before="48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992" w:type="dxa"/>
          </w:tcPr>
          <w:p w14:paraId="7B32CB16" w14:textId="77777777" w:rsidR="00FC6587" w:rsidRPr="00456427" w:rsidRDefault="00FC6587" w:rsidP="00FC6587">
            <w:pPr>
              <w:spacing w:before="48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Evitar</w:t>
            </w:r>
          </w:p>
        </w:tc>
        <w:tc>
          <w:tcPr>
            <w:tcW w:w="2518" w:type="dxa"/>
          </w:tcPr>
          <w:p w14:paraId="66A5FEC1" w14:textId="77777777" w:rsidR="00FC6587" w:rsidRPr="00456427" w:rsidRDefault="00FC6587" w:rsidP="00FC6587">
            <w:pPr>
              <w:spacing w:before="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Todos os membros devem ter interesse e manter o foco no projeto</w:t>
            </w:r>
          </w:p>
        </w:tc>
      </w:tr>
      <w:tr w:rsidR="00FC6587" w14:paraId="4B9579B5" w14:textId="77777777" w:rsidTr="00456427">
        <w:trPr>
          <w:trHeight w:val="1082"/>
        </w:trPr>
        <w:tc>
          <w:tcPr>
            <w:tcW w:w="853" w:type="dxa"/>
          </w:tcPr>
          <w:p w14:paraId="571F7727" w14:textId="77777777" w:rsidR="00FC6587" w:rsidRDefault="00FC6587" w:rsidP="00FC6587">
            <w:pPr>
              <w:spacing w:before="240"/>
              <w:jc w:val="center"/>
            </w:pPr>
            <w:r>
              <w:t>7</w:t>
            </w:r>
          </w:p>
        </w:tc>
        <w:tc>
          <w:tcPr>
            <w:tcW w:w="2442" w:type="dxa"/>
          </w:tcPr>
          <w:p w14:paraId="6D2AEBCE" w14:textId="77777777" w:rsidR="00FC6587" w:rsidRPr="00456427" w:rsidRDefault="00FC6587" w:rsidP="00FC6587">
            <w:pPr>
              <w:spacing w:before="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Ultrapassar os limites do Escopo</w:t>
            </w:r>
          </w:p>
        </w:tc>
        <w:tc>
          <w:tcPr>
            <w:tcW w:w="1276" w:type="dxa"/>
          </w:tcPr>
          <w:p w14:paraId="22A53978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Provável (2)</w:t>
            </w:r>
          </w:p>
        </w:tc>
        <w:tc>
          <w:tcPr>
            <w:tcW w:w="1276" w:type="dxa"/>
          </w:tcPr>
          <w:p w14:paraId="379A7F58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Alto(3)</w:t>
            </w:r>
          </w:p>
        </w:tc>
        <w:tc>
          <w:tcPr>
            <w:tcW w:w="992" w:type="dxa"/>
          </w:tcPr>
          <w:p w14:paraId="3D142923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992" w:type="dxa"/>
          </w:tcPr>
          <w:p w14:paraId="497AF935" w14:textId="77777777" w:rsidR="00FC6587" w:rsidRPr="00456427" w:rsidRDefault="00FC6587" w:rsidP="00FC6587">
            <w:pPr>
              <w:spacing w:before="24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Evitar</w:t>
            </w:r>
          </w:p>
        </w:tc>
        <w:tc>
          <w:tcPr>
            <w:tcW w:w="2518" w:type="dxa"/>
          </w:tcPr>
          <w:p w14:paraId="0DB749C3" w14:textId="77777777" w:rsidR="00FC6587" w:rsidRPr="00456427" w:rsidRDefault="00FC6587" w:rsidP="00FC6587">
            <w:pPr>
              <w:spacing w:before="60"/>
              <w:jc w:val="center"/>
              <w:rPr>
                <w:rFonts w:asciiTheme="minorHAnsi" w:hAnsiTheme="minorHAnsi" w:cstheme="minorHAnsi"/>
              </w:rPr>
            </w:pPr>
            <w:r w:rsidRPr="00456427">
              <w:rPr>
                <w:rFonts w:asciiTheme="minorHAnsi" w:hAnsiTheme="minorHAnsi" w:cstheme="minorHAnsi"/>
              </w:rPr>
              <w:t>Product Owner deve estar bem alinhado com o cliente</w:t>
            </w:r>
          </w:p>
        </w:tc>
      </w:tr>
    </w:tbl>
    <w:p w14:paraId="483651A6" w14:textId="77777777" w:rsidR="00FC6587" w:rsidRDefault="00FC6587" w:rsidP="00FC6587">
      <w:pPr>
        <w:rPr>
          <w:b/>
        </w:rPr>
      </w:pPr>
    </w:p>
    <w:bookmarkEnd w:id="15"/>
    <w:p w14:paraId="7C8A8296" w14:textId="5E337011" w:rsidR="00DF2011" w:rsidRPr="00192CAB" w:rsidRDefault="00DF2011" w:rsidP="00DF2011">
      <w:pPr>
        <w:pStyle w:val="Ttulo2"/>
        <w:rPr>
          <w:b/>
        </w:rPr>
      </w:pPr>
      <w:r>
        <w:rPr>
          <w:b/>
        </w:rPr>
        <w:lastRenderedPageBreak/>
        <w:t>Requisitos</w:t>
      </w:r>
    </w:p>
    <w:p w14:paraId="0D9E4220" w14:textId="506A9355" w:rsidR="00234120" w:rsidRDefault="00234120" w:rsidP="00EB4A20">
      <w:r>
        <w:tab/>
        <w:t>Requisitos funcionais:</w:t>
      </w:r>
    </w:p>
    <w:tbl>
      <w:tblPr>
        <w:tblpPr w:leftFromText="141" w:rightFromText="141" w:vertAnchor="text" w:horzAnchor="margin" w:tblpY="139"/>
        <w:tblW w:w="98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49"/>
        <w:gridCol w:w="8031"/>
        <w:gridCol w:w="1420"/>
      </w:tblGrid>
      <w:tr w:rsidR="00C72277" w:rsidRPr="00F763BF" w14:paraId="2E06B096" w14:textId="77777777" w:rsidTr="00C72277">
        <w:trPr>
          <w:trHeight w:val="360"/>
        </w:trPr>
        <w:tc>
          <w:tcPr>
            <w:tcW w:w="34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44546A"/>
            <w:vAlign w:val="center"/>
            <w:hideMark/>
          </w:tcPr>
          <w:p w14:paraId="034189AF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FFFFFF"/>
                <w:lang w:eastAsia="pt-BR"/>
              </w:rPr>
            </w:pPr>
            <w:r w:rsidRPr="00F763BF">
              <w:rPr>
                <w:rFonts w:ascii="Calibri" w:hAnsi="Calibri" w:cs="Calibri"/>
                <w:color w:val="FFFFFF"/>
                <w:lang w:eastAsia="pt-BR"/>
              </w:rPr>
              <w:t>ID</w:t>
            </w:r>
          </w:p>
        </w:tc>
        <w:tc>
          <w:tcPr>
            <w:tcW w:w="80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44546A"/>
            <w:vAlign w:val="center"/>
            <w:hideMark/>
          </w:tcPr>
          <w:p w14:paraId="044BC2D6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FFFFFF"/>
                <w:lang w:eastAsia="pt-BR"/>
              </w:rPr>
            </w:pPr>
            <w:r w:rsidRPr="00F763BF">
              <w:rPr>
                <w:rFonts w:ascii="Calibri" w:hAnsi="Calibri" w:cs="Calibri"/>
                <w:color w:val="FFFFFF"/>
                <w:lang w:eastAsia="pt-BR"/>
              </w:rPr>
              <w:t>REQUISITOS FUNCIONAI</w:t>
            </w:r>
            <w:r>
              <w:rPr>
                <w:rFonts w:ascii="Calibri" w:hAnsi="Calibri" w:cs="Calibri"/>
                <w:color w:val="FFFFFF"/>
                <w:lang w:eastAsia="pt-BR"/>
              </w:rPr>
              <w:t>S</w:t>
            </w:r>
          </w:p>
        </w:tc>
        <w:tc>
          <w:tcPr>
            <w:tcW w:w="1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44546A"/>
            <w:vAlign w:val="center"/>
            <w:hideMark/>
          </w:tcPr>
          <w:p w14:paraId="697E516D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FFFFFF"/>
                <w:lang w:eastAsia="pt-BR"/>
              </w:rPr>
            </w:pPr>
            <w:r w:rsidRPr="00F763BF">
              <w:rPr>
                <w:rFonts w:ascii="Calibri" w:hAnsi="Calibri" w:cs="Calibri"/>
                <w:color w:val="FFFFFF"/>
                <w:lang w:eastAsia="pt-BR"/>
              </w:rPr>
              <w:t>PRIORIDADE</w:t>
            </w:r>
          </w:p>
        </w:tc>
      </w:tr>
      <w:tr w:rsidR="00C72277" w:rsidRPr="00F763BF" w14:paraId="479CAB66" w14:textId="77777777" w:rsidTr="00C72277">
        <w:trPr>
          <w:trHeight w:val="525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1B1278F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1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14477437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>
              <w:rPr>
                <w:rFonts w:ascii="Calibri Light" w:hAnsi="Calibri Light" w:cs="Calibri Light"/>
                <w:color w:val="000000"/>
                <w:lang w:eastAsia="pt-BR"/>
              </w:rPr>
              <w:t>A aplicação web terá sistema de login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4421E9A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Essencial</w:t>
            </w:r>
          </w:p>
        </w:tc>
      </w:tr>
      <w:tr w:rsidR="00C72277" w:rsidRPr="00F763BF" w14:paraId="718DA0E7" w14:textId="77777777" w:rsidTr="00C72277">
        <w:trPr>
          <w:trHeight w:val="525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60683D65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eastAsia="Calibri" w:hAnsi="Calibri Light" w:cs="Calibri Light"/>
                <w:color w:val="000000"/>
                <w:lang w:eastAsia="pt-BR"/>
              </w:rPr>
            </w:pPr>
            <w:r>
              <w:rPr>
                <w:rFonts w:ascii="Calibri Light" w:eastAsia="Calibri" w:hAnsi="Calibri Light" w:cs="Calibri Light"/>
                <w:color w:val="000000"/>
                <w:lang w:eastAsia="pt-BR"/>
              </w:rPr>
              <w:t>2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1A0847A0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eastAsia="Calibri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Para acessar o sistema o usuário deverá ter um cadastro prévio;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4AB0893C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eastAsia="Calibri" w:hAnsi="Calibri Light" w:cs="Calibri Light"/>
                <w:color w:val="000000"/>
                <w:lang w:eastAsia="pt-BR"/>
              </w:rPr>
            </w:pPr>
            <w:r>
              <w:rPr>
                <w:rFonts w:ascii="Calibri Light" w:eastAsia="Calibri" w:hAnsi="Calibri Light" w:cs="Calibri Light"/>
                <w:color w:val="000000"/>
                <w:lang w:eastAsia="pt-BR"/>
              </w:rPr>
              <w:t>Essencial</w:t>
            </w:r>
          </w:p>
        </w:tc>
      </w:tr>
      <w:tr w:rsidR="00C72277" w:rsidRPr="00F763BF" w14:paraId="64ED22B2" w14:textId="77777777" w:rsidTr="00C72277">
        <w:trPr>
          <w:trHeight w:val="525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162C383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>
              <w:rPr>
                <w:rFonts w:ascii="Calibri Light" w:eastAsia="Calibri" w:hAnsi="Calibri Light" w:cs="Calibri Light"/>
                <w:color w:val="000000"/>
                <w:lang w:eastAsia="pt-BR"/>
              </w:rPr>
              <w:t>3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4F373B3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Cada usuário terá um nível de acesso (Administradores, Médicos e Enfermeiros);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AAA5E37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Essencial</w:t>
            </w:r>
          </w:p>
        </w:tc>
      </w:tr>
      <w:tr w:rsidR="00C72277" w:rsidRPr="00F763BF" w14:paraId="6DB5996F" w14:textId="77777777" w:rsidTr="00C72277">
        <w:trPr>
          <w:trHeight w:val="315"/>
        </w:trPr>
        <w:tc>
          <w:tcPr>
            <w:tcW w:w="34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858E1C6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>
              <w:rPr>
                <w:rFonts w:ascii="Calibri Light" w:eastAsia="Calibri" w:hAnsi="Calibri Light" w:cs="Calibri Light"/>
                <w:color w:val="000000"/>
                <w:lang w:eastAsia="pt-BR"/>
              </w:rPr>
              <w:t>4</w:t>
            </w:r>
          </w:p>
        </w:tc>
        <w:tc>
          <w:tcPr>
            <w:tcW w:w="803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4DA6457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O sistema deverá fazer o CRUD de incubadoras;</w:t>
            </w:r>
          </w:p>
        </w:tc>
        <w:tc>
          <w:tcPr>
            <w:tcW w:w="142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9481760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Essencial</w:t>
            </w:r>
          </w:p>
        </w:tc>
      </w:tr>
      <w:tr w:rsidR="00C72277" w:rsidRPr="00F763BF" w14:paraId="42BC6F59" w14:textId="77777777" w:rsidTr="00C72277">
        <w:trPr>
          <w:trHeight w:val="293"/>
        </w:trPr>
        <w:tc>
          <w:tcPr>
            <w:tcW w:w="34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CC362D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</w:p>
        </w:tc>
        <w:tc>
          <w:tcPr>
            <w:tcW w:w="803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7474A1E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</w:p>
        </w:tc>
        <w:tc>
          <w:tcPr>
            <w:tcW w:w="142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4F33EC9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</w:p>
        </w:tc>
      </w:tr>
      <w:tr w:rsidR="00C72277" w:rsidRPr="00F763BF" w14:paraId="00B43EEE" w14:textId="77777777" w:rsidTr="00C72277">
        <w:trPr>
          <w:trHeight w:val="690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2088A5D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>
              <w:rPr>
                <w:rFonts w:ascii="Calibri Light" w:eastAsia="Calibri" w:hAnsi="Calibri Light" w:cs="Calibri Light"/>
                <w:color w:val="000000"/>
                <w:lang w:eastAsia="pt-BR"/>
              </w:rPr>
              <w:t>5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CB0F43E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O sistema deverá permitir o CRUD de recém-nascidos nas incubadoras;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B96BBED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Essencial</w:t>
            </w:r>
          </w:p>
        </w:tc>
      </w:tr>
      <w:tr w:rsidR="00C72277" w:rsidRPr="00F763BF" w14:paraId="7EB798C7" w14:textId="77777777" w:rsidTr="00C72277">
        <w:trPr>
          <w:trHeight w:val="525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DDEDD0C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>
              <w:rPr>
                <w:rFonts w:ascii="Calibri Light" w:eastAsia="Calibri" w:hAnsi="Calibri Light" w:cs="Calibri Light"/>
                <w:color w:val="000000"/>
                <w:lang w:eastAsia="pt-BR"/>
              </w:rPr>
              <w:t>6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09D2CBC3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O sistema deverá obter temperatura e umidade das incubadoras físicas relacionadas  a cada incubadora cadastrada;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6DFB1DE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Essencial</w:t>
            </w:r>
          </w:p>
        </w:tc>
      </w:tr>
      <w:tr w:rsidR="00C72277" w:rsidRPr="00F763BF" w14:paraId="1D2B7B4D" w14:textId="77777777" w:rsidTr="00C72277">
        <w:trPr>
          <w:trHeight w:val="525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46D0DF1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>
              <w:rPr>
                <w:rFonts w:ascii="Calibri Light" w:eastAsia="Calibri" w:hAnsi="Calibri Light" w:cs="Calibri Light"/>
                <w:color w:val="000000"/>
                <w:lang w:eastAsia="pt-BR"/>
              </w:rPr>
              <w:t>7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6BCB5EF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O sistema deverá exibir dados de temperatura e umidade em forma de gráfico;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09C746E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Essencial</w:t>
            </w:r>
          </w:p>
        </w:tc>
      </w:tr>
      <w:tr w:rsidR="00C72277" w:rsidRPr="00F763BF" w14:paraId="4B850D71" w14:textId="77777777" w:rsidTr="00C72277">
        <w:trPr>
          <w:trHeight w:val="525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2825FC8F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eastAsia="Calibri" w:hAnsi="Calibri Light" w:cs="Calibri Light"/>
                <w:color w:val="000000"/>
                <w:lang w:eastAsia="pt-BR"/>
              </w:rPr>
            </w:pPr>
            <w:r>
              <w:rPr>
                <w:rFonts w:ascii="Calibri Light" w:eastAsia="Calibri" w:hAnsi="Calibri Light" w:cs="Calibri Light"/>
                <w:color w:val="000000"/>
                <w:lang w:eastAsia="pt-BR"/>
              </w:rPr>
              <w:t>8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5456CDA5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eastAsia="Calibri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O sistema deverá permitir dar alta a um recém-nascido seguido de um relatório;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211C08A9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eastAsia="Calibri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Essencial</w:t>
            </w:r>
          </w:p>
        </w:tc>
      </w:tr>
      <w:tr w:rsidR="00C72277" w:rsidRPr="00F763BF" w14:paraId="07AE4A4F" w14:textId="77777777" w:rsidTr="00C72277">
        <w:trPr>
          <w:trHeight w:val="525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A617DEB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>
              <w:rPr>
                <w:rFonts w:ascii="Calibri Light" w:eastAsia="Calibri" w:hAnsi="Calibri Light" w:cs="Calibri Light"/>
                <w:color w:val="000000"/>
                <w:lang w:eastAsia="pt-BR"/>
              </w:rPr>
              <w:t>9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928805B" w14:textId="77777777" w:rsidR="00C72277" w:rsidRPr="00F763BF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>
              <w:rPr>
                <w:rFonts w:ascii="Calibri Light" w:hAnsi="Calibri Light" w:cs="Calibri Light"/>
                <w:color w:val="000000"/>
                <w:lang w:eastAsia="pt-BR"/>
              </w:rPr>
              <w:t>O ambiente web será totalmente responsivo;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1D0F0AF" w14:textId="77777777" w:rsidR="00C72277" w:rsidRPr="0092039D" w:rsidRDefault="00C72277" w:rsidP="00C72277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eastAsia="Calibri" w:hAnsi="Calibri Light" w:cs="Calibri Light"/>
                <w:color w:val="000000"/>
                <w:lang w:eastAsia="pt-BR"/>
              </w:rPr>
            </w:pPr>
            <w:r>
              <w:rPr>
                <w:rFonts w:ascii="Calibri Light" w:eastAsia="Calibri" w:hAnsi="Calibri Light" w:cs="Calibri Light"/>
                <w:color w:val="000000"/>
                <w:lang w:eastAsia="pt-BR"/>
              </w:rPr>
              <w:t>Importante</w:t>
            </w:r>
          </w:p>
        </w:tc>
      </w:tr>
    </w:tbl>
    <w:p w14:paraId="1761BB5B" w14:textId="4C257E72" w:rsidR="00234120" w:rsidRDefault="00234120" w:rsidP="00EB4A20"/>
    <w:p w14:paraId="34E14D8F" w14:textId="61CBC8D3" w:rsidR="00F763BF" w:rsidRDefault="00234120" w:rsidP="00EB4A20">
      <w:r>
        <w:tab/>
      </w:r>
      <w:r w:rsidR="0017304A">
        <w:t>Requisitos não funcionais</w:t>
      </w:r>
      <w:r w:rsidR="00F763BF">
        <w:t>:</w:t>
      </w:r>
    </w:p>
    <w:tbl>
      <w:tblPr>
        <w:tblpPr w:leftFromText="141" w:rightFromText="141" w:vertAnchor="text" w:horzAnchor="margin" w:tblpY="2"/>
        <w:tblW w:w="98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49"/>
        <w:gridCol w:w="8031"/>
        <w:gridCol w:w="1420"/>
      </w:tblGrid>
      <w:tr w:rsidR="00F763BF" w:rsidRPr="00F763BF" w14:paraId="72E99652" w14:textId="77777777" w:rsidTr="00F763BF">
        <w:trPr>
          <w:trHeight w:val="405"/>
        </w:trPr>
        <w:tc>
          <w:tcPr>
            <w:tcW w:w="34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44546A"/>
            <w:vAlign w:val="center"/>
            <w:hideMark/>
          </w:tcPr>
          <w:p w14:paraId="655893C8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FFFFFF"/>
                <w:lang w:eastAsia="pt-BR"/>
              </w:rPr>
            </w:pPr>
            <w:r w:rsidRPr="00F763BF">
              <w:rPr>
                <w:rFonts w:ascii="Calibri" w:hAnsi="Calibri" w:cs="Calibri"/>
                <w:color w:val="FFFFFF"/>
                <w:lang w:eastAsia="pt-BR"/>
              </w:rPr>
              <w:t>ID</w:t>
            </w:r>
          </w:p>
        </w:tc>
        <w:tc>
          <w:tcPr>
            <w:tcW w:w="80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44546A"/>
            <w:vAlign w:val="center"/>
            <w:hideMark/>
          </w:tcPr>
          <w:p w14:paraId="122A3C6C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FFFFFF"/>
                <w:lang w:eastAsia="pt-BR"/>
              </w:rPr>
            </w:pPr>
            <w:r w:rsidRPr="00F763BF">
              <w:rPr>
                <w:rFonts w:ascii="Calibri" w:hAnsi="Calibri" w:cs="Calibri"/>
                <w:color w:val="FFFFFF"/>
                <w:lang w:eastAsia="pt-BR"/>
              </w:rPr>
              <w:t>REQUISITOS NÂO FUNCIONAIS</w:t>
            </w:r>
          </w:p>
        </w:tc>
        <w:tc>
          <w:tcPr>
            <w:tcW w:w="1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44546A"/>
            <w:vAlign w:val="center"/>
            <w:hideMark/>
          </w:tcPr>
          <w:p w14:paraId="795CA9C3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" w:hAnsi="Calibri" w:cs="Calibri"/>
                <w:color w:val="FFFFFF"/>
                <w:lang w:eastAsia="pt-BR"/>
              </w:rPr>
            </w:pPr>
            <w:r w:rsidRPr="00F763BF">
              <w:rPr>
                <w:rFonts w:ascii="Calibri" w:hAnsi="Calibri" w:cs="Calibri"/>
                <w:color w:val="FFFFFF"/>
                <w:lang w:eastAsia="pt-BR"/>
              </w:rPr>
              <w:t>PRIORIDADE</w:t>
            </w:r>
          </w:p>
        </w:tc>
      </w:tr>
      <w:tr w:rsidR="00F763BF" w:rsidRPr="00F763BF" w14:paraId="02148591" w14:textId="77777777" w:rsidTr="00F763BF">
        <w:trPr>
          <w:trHeight w:val="420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638CAFE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1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BD027D9" w14:textId="3370BA4E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 xml:space="preserve">O sistema ficará em produção em plataforma </w:t>
            </w:r>
            <w:r w:rsidRPr="00F763BF">
              <w:rPr>
                <w:rFonts w:ascii="Calibri Light" w:eastAsia="Calibri" w:hAnsi="Calibri Light" w:cs="Calibri Light"/>
                <w:i/>
                <w:iCs/>
                <w:color w:val="000000"/>
                <w:lang w:eastAsia="pt-BR"/>
              </w:rPr>
              <w:t>Cloud</w:t>
            </w:r>
            <w:r w:rsidR="00D773F7">
              <w:rPr>
                <w:rFonts w:ascii="Calibri Light" w:eastAsia="Calibri" w:hAnsi="Calibri Light" w:cs="Calibri Light"/>
                <w:i/>
                <w:iCs/>
                <w:color w:val="000000"/>
                <w:lang w:eastAsia="pt-BR"/>
              </w:rPr>
              <w:t xml:space="preserve"> Azure</w:t>
            </w:r>
            <w:r w:rsidRPr="00F763BF">
              <w:rPr>
                <w:rFonts w:ascii="Calibri Light" w:eastAsia="Calibri" w:hAnsi="Calibri Light" w:cs="Calibri Light"/>
                <w:i/>
                <w:iCs/>
                <w:color w:val="000000"/>
                <w:lang w:eastAsia="pt-BR"/>
              </w:rPr>
              <w:t xml:space="preserve"> </w:t>
            </w: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com Windows Server;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B9584CE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 xml:space="preserve">Essencial </w:t>
            </w:r>
          </w:p>
        </w:tc>
      </w:tr>
      <w:tr w:rsidR="00F763BF" w:rsidRPr="00F763BF" w14:paraId="484A349E" w14:textId="77777777" w:rsidTr="00B910B4">
        <w:trPr>
          <w:trHeight w:val="530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854BE07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2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60AEEC9" w14:textId="519414AD" w:rsidR="00F763BF" w:rsidRPr="00F763BF" w:rsidRDefault="00B910B4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>
              <w:rPr>
                <w:rFonts w:ascii="Calibri Light" w:eastAsia="Calibri" w:hAnsi="Calibri Light" w:cs="Calibri Light"/>
                <w:color w:val="000000"/>
                <w:lang w:eastAsia="pt-BR"/>
              </w:rPr>
              <w:t>O sistema contará com um Arduino UNO e um sensor DHT11;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C775023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Essencial</w:t>
            </w:r>
          </w:p>
        </w:tc>
      </w:tr>
      <w:tr w:rsidR="00F763BF" w:rsidRPr="00F763BF" w14:paraId="4F17FF09" w14:textId="77777777" w:rsidTr="00F763BF">
        <w:trPr>
          <w:trHeight w:val="705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1D16C6F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3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A39D2C3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Para o sistema ser executado com performance  deverá estar conectado a uma rede 4MB (Mínimo) via Wifi;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7576705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Essencial</w:t>
            </w:r>
          </w:p>
        </w:tc>
      </w:tr>
      <w:tr w:rsidR="00F763BF" w:rsidRPr="00F763BF" w14:paraId="14B09B2F" w14:textId="77777777" w:rsidTr="00F763BF">
        <w:trPr>
          <w:trHeight w:val="810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69FDC67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4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DD736FC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 xml:space="preserve">Requisitos de desempenho: Processador Clock 2.0, RAM 4 GB, Armazenamento 1 GB escalável (Mínimo) em </w:t>
            </w:r>
            <w:r w:rsidRPr="00F763BF">
              <w:rPr>
                <w:rFonts w:ascii="Calibri Light" w:eastAsia="Calibri" w:hAnsi="Calibri Light" w:cs="Calibri Light"/>
                <w:i/>
                <w:iCs/>
                <w:color w:val="000000"/>
                <w:lang w:eastAsia="pt-BR"/>
              </w:rPr>
              <w:t>Cloud</w:t>
            </w: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46513AC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Importante</w:t>
            </w:r>
          </w:p>
        </w:tc>
      </w:tr>
      <w:tr w:rsidR="00F763BF" w:rsidRPr="00F763BF" w14:paraId="43441F3E" w14:textId="77777777" w:rsidTr="00B910B4">
        <w:trPr>
          <w:trHeight w:val="689"/>
        </w:trPr>
        <w:tc>
          <w:tcPr>
            <w:tcW w:w="34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63E0A8D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5</w:t>
            </w:r>
          </w:p>
        </w:tc>
        <w:tc>
          <w:tcPr>
            <w:tcW w:w="80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527B112" w14:textId="77777777" w:rsidR="00F763BF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O Sistema poderá ser executado em navegadores: Opera, Chrome, Edge, Firefox. O sistema não dará suporte ao navegador Internet Explorer;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EC0BDF3" w14:textId="111A0F15" w:rsidR="00DB64A3" w:rsidRPr="00F763BF" w:rsidRDefault="00F763BF" w:rsidP="00F763BF">
            <w:pPr>
              <w:tabs>
                <w:tab w:val="clear" w:pos="851"/>
              </w:tabs>
              <w:spacing w:line="240" w:lineRule="auto"/>
              <w:jc w:val="left"/>
              <w:rPr>
                <w:rFonts w:ascii="Calibri Light" w:eastAsia="Calibri" w:hAnsi="Calibri Light" w:cs="Calibri Light"/>
                <w:color w:val="000000"/>
                <w:lang w:eastAsia="pt-BR"/>
              </w:rPr>
            </w:pPr>
            <w:r w:rsidRPr="00F763BF">
              <w:rPr>
                <w:rFonts w:ascii="Calibri Light" w:eastAsia="Calibri" w:hAnsi="Calibri Light" w:cs="Calibri Light"/>
                <w:color w:val="000000"/>
                <w:lang w:eastAsia="pt-BR"/>
              </w:rPr>
              <w:t>Importante</w:t>
            </w:r>
          </w:p>
        </w:tc>
      </w:tr>
    </w:tbl>
    <w:p w14:paraId="024F7405" w14:textId="17EEB9F6" w:rsidR="00C72277" w:rsidRDefault="0017304A" w:rsidP="00EB4A20">
      <w:r>
        <w:tab/>
      </w:r>
    </w:p>
    <w:p w14:paraId="664F3A8F" w14:textId="3EAF08FA" w:rsidR="00C72277" w:rsidRDefault="00C72277" w:rsidP="00EB4A20">
      <w:r>
        <w:lastRenderedPageBreak/>
        <w:tab/>
        <w:t>Product Backlog</w:t>
      </w:r>
      <w:r>
        <w:rPr>
          <w:noProof/>
          <w:lang w:eastAsia="pt-BR"/>
        </w:rPr>
        <w:drawing>
          <wp:anchor distT="0" distB="0" distL="114300" distR="114300" simplePos="0" relativeHeight="251653120" behindDoc="0" locked="0" layoutInCell="1" allowOverlap="1" wp14:anchorId="34B92EBA" wp14:editId="66346526">
            <wp:simplePos x="0" y="0"/>
            <wp:positionH relativeFrom="column">
              <wp:posOffset>-70931</wp:posOffset>
            </wp:positionH>
            <wp:positionV relativeFrom="paragraph">
              <wp:posOffset>456087</wp:posOffset>
            </wp:positionV>
            <wp:extent cx="6238240" cy="3858895"/>
            <wp:effectExtent l="0" t="0" r="0" b="0"/>
            <wp:wrapTopAndBottom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24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D41BA" w14:textId="00AF6806" w:rsidR="00BA3B57" w:rsidRDefault="00BA3B57" w:rsidP="00EB4A20"/>
    <w:p w14:paraId="64364D6C" w14:textId="77777777" w:rsidR="00BA3B57" w:rsidRDefault="00BA3B57" w:rsidP="00EB4A20"/>
    <w:p w14:paraId="25B0DBBE" w14:textId="0DD1D893" w:rsidR="0017304A" w:rsidRDefault="0017304A" w:rsidP="00EB4A20">
      <w:r>
        <w:t>Protótipos de telas:</w:t>
      </w:r>
    </w:p>
    <w:p w14:paraId="7D9DBF2C" w14:textId="22152B7F" w:rsidR="00BA3B57" w:rsidRDefault="0017304A" w:rsidP="00BA3B57">
      <w:pPr>
        <w:pStyle w:val="PargrafodaLista"/>
        <w:numPr>
          <w:ilvl w:val="0"/>
          <w:numId w:val="15"/>
        </w:numPr>
      </w:pPr>
      <w:r>
        <w:t xml:space="preserve"> Tela de login</w:t>
      </w:r>
    </w:p>
    <w:p w14:paraId="29234D26" w14:textId="77777777" w:rsidR="00BA3B57" w:rsidRDefault="00BA3B57" w:rsidP="0017304A"/>
    <w:p w14:paraId="23D57DDA" w14:textId="3EED2490" w:rsidR="00BA3B57" w:rsidRDefault="00615DEF" w:rsidP="0017304A">
      <w:r>
        <w:pict w14:anchorId="5A7940FA">
          <v:shape id="_x0000_i1026" type="#_x0000_t75" style="width:340.15pt;height:183.7pt">
            <v:imagedata r:id="rId26" o:title="1-login"/>
          </v:shape>
        </w:pict>
      </w:r>
    </w:p>
    <w:p w14:paraId="4F7DB4B7" w14:textId="1AA9EFA4" w:rsidR="00BA3B57" w:rsidRDefault="00BA3B57" w:rsidP="0017304A"/>
    <w:p w14:paraId="045B36C1" w14:textId="77777777" w:rsidR="00DF2011" w:rsidRDefault="00DF2011" w:rsidP="0017304A"/>
    <w:p w14:paraId="0429B8E5" w14:textId="74DA92CC" w:rsidR="0017304A" w:rsidRDefault="0017304A" w:rsidP="00DE2763">
      <w:pPr>
        <w:pStyle w:val="PargrafodaLista"/>
        <w:numPr>
          <w:ilvl w:val="0"/>
          <w:numId w:val="15"/>
        </w:numPr>
      </w:pPr>
      <w:r>
        <w:lastRenderedPageBreak/>
        <w:t xml:space="preserve"> Home</w:t>
      </w:r>
    </w:p>
    <w:p w14:paraId="7BF0BF7F" w14:textId="003E914D" w:rsidR="0017304A" w:rsidRDefault="003F41A7" w:rsidP="0017304A">
      <w:r>
        <w:rPr>
          <w:noProof/>
        </w:rPr>
        <w:pict w14:anchorId="38799798">
          <v:shape id="_x0000_s1041" type="#_x0000_t75" style="position:absolute;left:0;text-align:left;margin-left:.05pt;margin-top:.8pt;width:340.35pt;height:185.15pt;z-index:251662336;mso-position-horizontal-relative:text;mso-position-vertical-relative:text;mso-width-relative:page;mso-height-relative:page">
            <v:imagedata r:id="rId27" o:title="2-home"/>
            <w10:wrap type="square"/>
          </v:shape>
        </w:pict>
      </w:r>
    </w:p>
    <w:p w14:paraId="0C4D67FE" w14:textId="6BDBF088" w:rsidR="00234120" w:rsidRDefault="00234120" w:rsidP="0017304A"/>
    <w:p w14:paraId="6FA786BE" w14:textId="2D1918F3" w:rsidR="00234120" w:rsidRDefault="00234120" w:rsidP="0017304A"/>
    <w:p w14:paraId="36DEE809" w14:textId="729F1679" w:rsidR="00234120" w:rsidRDefault="00234120" w:rsidP="0017304A"/>
    <w:p w14:paraId="5C2E1179" w14:textId="5EEDFA07" w:rsidR="00234120" w:rsidRDefault="00234120" w:rsidP="0017304A"/>
    <w:p w14:paraId="6A9DD501" w14:textId="292A9412" w:rsidR="00234120" w:rsidRDefault="00234120" w:rsidP="0017304A"/>
    <w:p w14:paraId="617F50D3" w14:textId="25B17925" w:rsidR="00234120" w:rsidRDefault="00234120" w:rsidP="0017304A"/>
    <w:p w14:paraId="24815004" w14:textId="448290FD" w:rsidR="00234120" w:rsidRDefault="00234120" w:rsidP="0017304A"/>
    <w:p w14:paraId="6001049D" w14:textId="77777777" w:rsidR="00234120" w:rsidRDefault="00234120" w:rsidP="0017304A"/>
    <w:p w14:paraId="3A1D7BAD" w14:textId="72A2C9BD" w:rsidR="0017304A" w:rsidRDefault="0017304A" w:rsidP="00DE2763">
      <w:pPr>
        <w:pStyle w:val="PargrafodaLista"/>
        <w:numPr>
          <w:ilvl w:val="0"/>
          <w:numId w:val="15"/>
        </w:numPr>
      </w:pPr>
      <w:r>
        <w:t xml:space="preserve"> Incubadoras</w:t>
      </w:r>
    </w:p>
    <w:p w14:paraId="79AB5097" w14:textId="6A2257EF" w:rsidR="00B910B4" w:rsidRDefault="003F41A7" w:rsidP="0017304A">
      <w:r>
        <w:rPr>
          <w:noProof/>
        </w:rPr>
        <w:pict w14:anchorId="40EA241F">
          <v:shape id="_x0000_s1034" type="#_x0000_t75" style="position:absolute;left:0;text-align:left;margin-left:-.3pt;margin-top:8.4pt;width:340.5pt;height:188.25pt;z-index:-251655168;mso-position-horizontal-relative:text;mso-position-vertical-relative:text;mso-width-relative:page;mso-height-relative:page" wrapcoords="-48 0 -48 21514 21600 21514 21600 0 -48 0">
            <v:imagedata r:id="rId28" o:title="3-incubadoras"/>
            <w10:wrap type="tight"/>
          </v:shape>
        </w:pict>
      </w:r>
    </w:p>
    <w:p w14:paraId="0B276944" w14:textId="237C0087" w:rsidR="00B910B4" w:rsidRDefault="00B910B4" w:rsidP="0017304A"/>
    <w:p w14:paraId="672D0320" w14:textId="77777777" w:rsidR="00B910B4" w:rsidRDefault="00B910B4" w:rsidP="0017304A"/>
    <w:p w14:paraId="6ADCDD55" w14:textId="77777777" w:rsidR="00B910B4" w:rsidRDefault="00B910B4" w:rsidP="0017304A"/>
    <w:p w14:paraId="540587D0" w14:textId="77777777" w:rsidR="00B910B4" w:rsidRDefault="00B910B4" w:rsidP="0017304A"/>
    <w:p w14:paraId="053DC1A3" w14:textId="77777777" w:rsidR="00B910B4" w:rsidRDefault="00B910B4" w:rsidP="0017304A"/>
    <w:p w14:paraId="3EE8B37E" w14:textId="078E22A8" w:rsidR="0017304A" w:rsidRDefault="0017304A" w:rsidP="0017304A"/>
    <w:p w14:paraId="3971C34B" w14:textId="32B7278F" w:rsidR="00234120" w:rsidRDefault="00234120" w:rsidP="00234120">
      <w:pPr>
        <w:pStyle w:val="PargrafodaLista"/>
        <w:ind w:left="1081"/>
      </w:pPr>
    </w:p>
    <w:p w14:paraId="377577CF" w14:textId="77777777" w:rsidR="00234120" w:rsidRDefault="00234120" w:rsidP="00234120">
      <w:pPr>
        <w:pStyle w:val="PargrafodaLista"/>
        <w:ind w:left="1081"/>
      </w:pPr>
    </w:p>
    <w:p w14:paraId="75B03BFA" w14:textId="77777777" w:rsidR="00234120" w:rsidRDefault="00234120" w:rsidP="00234120">
      <w:pPr>
        <w:pStyle w:val="PargrafodaLista"/>
        <w:ind w:left="1081"/>
      </w:pPr>
    </w:p>
    <w:p w14:paraId="7505B532" w14:textId="692CC5E1" w:rsidR="0017304A" w:rsidRDefault="0017304A" w:rsidP="00DE2763">
      <w:pPr>
        <w:pStyle w:val="PargrafodaLista"/>
        <w:numPr>
          <w:ilvl w:val="0"/>
          <w:numId w:val="15"/>
        </w:numPr>
      </w:pPr>
      <w:r>
        <w:t xml:space="preserve"> Detalhes da incubadora</w:t>
      </w:r>
    </w:p>
    <w:p w14:paraId="46B667BB" w14:textId="42946AD4" w:rsidR="00234120" w:rsidRDefault="003F41A7" w:rsidP="0017304A">
      <w:r>
        <w:pict w14:anchorId="6EE36296">
          <v:shape id="_x0000_i1027" type="#_x0000_t75" style="width:340.15pt;height:187.85pt">
            <v:imagedata r:id="rId29" o:title="4-detalhes"/>
          </v:shape>
        </w:pict>
      </w:r>
    </w:p>
    <w:p w14:paraId="52D31C48" w14:textId="77777777" w:rsidR="00BA3B57" w:rsidRDefault="00BA3B57" w:rsidP="0017304A"/>
    <w:p w14:paraId="51EE8A4E" w14:textId="556AABAD" w:rsidR="0017304A" w:rsidRDefault="0017304A" w:rsidP="00DE2763">
      <w:pPr>
        <w:pStyle w:val="PargrafodaLista"/>
        <w:numPr>
          <w:ilvl w:val="0"/>
          <w:numId w:val="15"/>
        </w:numPr>
      </w:pPr>
      <w:r>
        <w:lastRenderedPageBreak/>
        <w:t xml:space="preserve"> Dados</w:t>
      </w:r>
    </w:p>
    <w:p w14:paraId="063E09D1" w14:textId="31B8B5D8" w:rsidR="0017304A" w:rsidRDefault="003F41A7" w:rsidP="0017304A">
      <w:r>
        <w:pict w14:anchorId="008A9EDD">
          <v:shape id="_x0000_i1028" type="#_x0000_t75" style="width:340.15pt;height:184.55pt">
            <v:imagedata r:id="rId30" o:title="5-dados"/>
          </v:shape>
        </w:pict>
      </w:r>
    </w:p>
    <w:p w14:paraId="17C2A31B" w14:textId="28845B01" w:rsidR="0017304A" w:rsidRDefault="0017304A" w:rsidP="00DE2763">
      <w:pPr>
        <w:pStyle w:val="PargrafodaLista"/>
        <w:numPr>
          <w:ilvl w:val="0"/>
          <w:numId w:val="15"/>
        </w:numPr>
      </w:pPr>
      <w:r>
        <w:t xml:space="preserve"> Configurações</w:t>
      </w:r>
    </w:p>
    <w:p w14:paraId="49AC0A38" w14:textId="46CF60C5" w:rsidR="000633CA" w:rsidRDefault="003F41A7" w:rsidP="00EB4A20">
      <w:r>
        <w:pict w14:anchorId="0449ECE6">
          <v:shape id="_x0000_i1029" type="#_x0000_t75" style="width:340.15pt;height:184.55pt">
            <v:imagedata r:id="rId31" o:title="6-configuraçoes"/>
          </v:shape>
        </w:pict>
      </w:r>
    </w:p>
    <w:p w14:paraId="7166748A" w14:textId="36A5B0C2" w:rsidR="000C7251" w:rsidRDefault="00F46F26" w:rsidP="000C7251">
      <w:pPr>
        <w:pStyle w:val="Ttulo2"/>
        <w:rPr>
          <w:b/>
        </w:rPr>
      </w:pPr>
      <w:bookmarkStart w:id="16" w:name="_Toc512519598"/>
      <w:r>
        <w:rPr>
          <w:noProof/>
          <w:lang w:eastAsia="pt-BR"/>
        </w:rPr>
        <w:lastRenderedPageBreak/>
        <w:drawing>
          <wp:anchor distT="0" distB="0" distL="114300" distR="114300" simplePos="0" relativeHeight="251655168" behindDoc="1" locked="0" layoutInCell="1" allowOverlap="1" wp14:anchorId="272F062C" wp14:editId="23C6189B">
            <wp:simplePos x="0" y="0"/>
            <wp:positionH relativeFrom="column">
              <wp:posOffset>0</wp:posOffset>
            </wp:positionH>
            <wp:positionV relativeFrom="paragraph">
              <wp:posOffset>5010842</wp:posOffset>
            </wp:positionV>
            <wp:extent cx="5532755" cy="4369435"/>
            <wp:effectExtent l="0" t="0" r="0" b="0"/>
            <wp:wrapTight wrapText="bothSides">
              <wp:wrapPolygon edited="0">
                <wp:start x="0" y="0"/>
                <wp:lineTo x="0" y="21471"/>
                <wp:lineTo x="21493" y="21471"/>
                <wp:lineTo x="21493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84" r="-1"/>
                    <a:stretch/>
                  </pic:blipFill>
                  <pic:spPr bwMode="auto">
                    <a:xfrm>
                      <a:off x="0" y="0"/>
                      <a:ext cx="5532755" cy="436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60288" behindDoc="1" locked="0" layoutInCell="1" allowOverlap="1" wp14:anchorId="4470AF3B" wp14:editId="25097275">
            <wp:simplePos x="0" y="0"/>
            <wp:positionH relativeFrom="column">
              <wp:posOffset>0</wp:posOffset>
            </wp:positionH>
            <wp:positionV relativeFrom="paragraph">
              <wp:posOffset>201979</wp:posOffset>
            </wp:positionV>
            <wp:extent cx="5644279" cy="4868883"/>
            <wp:effectExtent l="0" t="0" r="0" b="0"/>
            <wp:wrapTight wrapText="bothSides">
              <wp:wrapPolygon edited="0">
                <wp:start x="0" y="0"/>
                <wp:lineTo x="0" y="21552"/>
                <wp:lineTo x="21508" y="21552"/>
                <wp:lineTo x="21508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05"/>
                    <a:stretch/>
                  </pic:blipFill>
                  <pic:spPr bwMode="auto">
                    <a:xfrm>
                      <a:off x="0" y="0"/>
                      <a:ext cx="5644279" cy="486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C7251" w:rsidRPr="00192CAB">
        <w:rPr>
          <w:b/>
        </w:rPr>
        <w:t>Sprints / sprint backlog</w:t>
      </w:r>
      <w:bookmarkEnd w:id="16"/>
      <w:r w:rsidR="000C7251" w:rsidRPr="00192CAB">
        <w:rPr>
          <w:b/>
        </w:rPr>
        <w:t xml:space="preserve"> </w:t>
      </w:r>
    </w:p>
    <w:p w14:paraId="0D7AC7F0" w14:textId="77777777" w:rsidR="00F46F26" w:rsidRPr="00F46F26" w:rsidRDefault="00F46F26" w:rsidP="00F46F26"/>
    <w:p w14:paraId="0D3A6B0D" w14:textId="772F05B3" w:rsidR="00F46F26" w:rsidRDefault="00F46F26" w:rsidP="007B4A44"/>
    <w:p w14:paraId="3E87ED8C" w14:textId="5A81AC16" w:rsidR="00F46F26" w:rsidRDefault="00F46F26" w:rsidP="007B4A44">
      <w:pPr>
        <w:sectPr w:rsidR="00F46F26" w:rsidSect="008B07EE">
          <w:headerReference w:type="even" r:id="rId33"/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77777777" w:rsidR="00370E34" w:rsidRDefault="003F41A7" w:rsidP="00A4698C">
      <w:pPr>
        <w:pStyle w:val="FolhadeRostodosCaptulos"/>
      </w:pPr>
      <w:r>
        <w:lastRenderedPageBreak/>
        <w:fldChar w:fldCharType="begin"/>
      </w:r>
      <w:r>
        <w:instrText xml:space="preserve"> REF _Ref125306944 \w </w:instrText>
      </w:r>
      <w:r>
        <w:fldChar w:fldCharType="separate"/>
      </w:r>
      <w:r w:rsidR="008841DA">
        <w:t>3</w:t>
      </w:r>
      <w:r>
        <w:fldChar w:fldCharType="end"/>
      </w:r>
      <w:r w:rsidR="00BB1C7D">
        <w:tab/>
      </w:r>
      <w:r w:rsidR="00A53A93">
        <w:t>desenvolvimento do projeto</w:t>
      </w:r>
    </w:p>
    <w:p w14:paraId="7C0D6DE9" w14:textId="77777777" w:rsidR="00370E34" w:rsidRPr="002E7274" w:rsidRDefault="00A53A93" w:rsidP="007B4A44">
      <w:pPr>
        <w:pStyle w:val="Ttulo1"/>
        <w:rPr>
          <w:color w:val="000000"/>
        </w:rPr>
      </w:pPr>
      <w:bookmarkStart w:id="17" w:name="_Toc512519599"/>
      <w:r>
        <w:rPr>
          <w:color w:val="000000"/>
        </w:rPr>
        <w:lastRenderedPageBreak/>
        <w:t>desenvolvimento do projeto</w:t>
      </w:r>
      <w:bookmarkEnd w:id="17"/>
    </w:p>
    <w:p w14:paraId="2A3E6FFE" w14:textId="77777777" w:rsidR="00A66A93" w:rsidRDefault="00A66A93" w:rsidP="00A66A93"/>
    <w:p w14:paraId="385B2FED" w14:textId="77777777" w:rsidR="00A66A93" w:rsidRPr="00192CAB" w:rsidRDefault="00A66A93" w:rsidP="00A66A93">
      <w:pPr>
        <w:pStyle w:val="Ttulo2"/>
        <w:rPr>
          <w:b/>
        </w:rPr>
      </w:pPr>
      <w:bookmarkStart w:id="18" w:name="_Toc512519600"/>
      <w:r w:rsidRPr="00192CAB">
        <w:rPr>
          <w:b/>
        </w:rPr>
        <w:t>Solução Técnica – Aquisição de dados via Arduino</w:t>
      </w:r>
      <w:bookmarkEnd w:id="18"/>
      <w:r w:rsidRPr="00192CAB">
        <w:rPr>
          <w:b/>
        </w:rPr>
        <w:t xml:space="preserve"> </w:t>
      </w:r>
    </w:p>
    <w:p w14:paraId="5953B1B0" w14:textId="4C4F1B59" w:rsidR="008D02DF" w:rsidRDefault="008D02DF" w:rsidP="00A66A93">
      <w:r>
        <w:tab/>
        <w:t>Através do sensor DHT11, a palca Arduino UNO obtém os dados de temperatura e umidade do ar, que são enviados através de uma conexão USB para um computador e então para um banco de dados em nuvem utilizando NodeJS.</w:t>
      </w:r>
    </w:p>
    <w:p w14:paraId="1C2C6A93" w14:textId="2FB9766C" w:rsidR="008D02DF" w:rsidRDefault="008D02DF" w:rsidP="00A66A93">
      <w:r>
        <w:rPr>
          <w:noProof/>
          <w:lang w:eastAsia="pt-BR"/>
        </w:rPr>
        <w:drawing>
          <wp:inline distT="0" distB="0" distL="0" distR="0" wp14:anchorId="7D88C336" wp14:editId="0341A7F3">
            <wp:extent cx="1228725" cy="848810"/>
            <wp:effectExtent l="0" t="0" r="0" b="0"/>
            <wp:docPr id="16" name="Imagem 16" descr="Resultado de imagem para arduino u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esultado de imagem para arduino un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47061" cy="86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1 Arduino UNO.</w:t>
      </w:r>
    </w:p>
    <w:p w14:paraId="78CBAC84" w14:textId="09DBF13C" w:rsidR="00074EFB" w:rsidRDefault="00074EFB" w:rsidP="00074EFB">
      <w:pPr>
        <w:tabs>
          <w:tab w:val="left" w:pos="7305"/>
        </w:tabs>
        <w:jc w:val="left"/>
      </w:pPr>
      <w:r>
        <w:rPr>
          <w:noProof/>
          <w:lang w:eastAsia="pt-BR"/>
        </w:rPr>
        <w:drawing>
          <wp:inline distT="0" distB="0" distL="0" distR="0" wp14:anchorId="30920D26" wp14:editId="46350145">
            <wp:extent cx="1184275" cy="1184275"/>
            <wp:effectExtent l="0" t="0" r="0" b="0"/>
            <wp:docPr id="6" name="Imagem 6" descr="Resultado de imagem para dht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ultado de imagem para dht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27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1 DHT11 – Sensor de temperatura e umidade.</w:t>
      </w:r>
      <w:r>
        <w:br w:type="textWrapping" w:clear="all"/>
      </w:r>
      <w:r>
        <w:rPr>
          <w:noProof/>
          <w:lang w:eastAsia="pt-BR"/>
        </w:rPr>
        <w:drawing>
          <wp:inline distT="0" distB="0" distL="0" distR="0" wp14:anchorId="56A55CAA" wp14:editId="7A7E7EEB">
            <wp:extent cx="1184275" cy="1184275"/>
            <wp:effectExtent l="0" t="0" r="0" b="0"/>
            <wp:docPr id="12" name="Imagem 12" descr="Resultado de imagem para jumper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m para jumper arduino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27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3 Jumpers macho-macho.</w:t>
      </w:r>
    </w:p>
    <w:p w14:paraId="78B552D9" w14:textId="5A97D283" w:rsidR="00074EFB" w:rsidRDefault="00074EFB" w:rsidP="00074EFB">
      <w:pPr>
        <w:tabs>
          <w:tab w:val="left" w:pos="7305"/>
        </w:tabs>
        <w:jc w:val="left"/>
      </w:pPr>
      <w:r>
        <w:rPr>
          <w:noProof/>
          <w:lang w:eastAsia="pt-BR"/>
        </w:rPr>
        <w:drawing>
          <wp:inline distT="0" distB="0" distL="0" distR="0" wp14:anchorId="11B0D84B" wp14:editId="35473966">
            <wp:extent cx="1152525" cy="864045"/>
            <wp:effectExtent l="0" t="0" r="0" b="0"/>
            <wp:docPr id="14" name="Imagem 14" descr="Resultado de imagem para resis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sultado de imagem para resisto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415" cy="86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1 Resistor.</w:t>
      </w:r>
    </w:p>
    <w:p w14:paraId="6CFC3FDF" w14:textId="6574EA1A" w:rsidR="008D02DF" w:rsidRDefault="008D02DF" w:rsidP="00074EFB">
      <w:pPr>
        <w:tabs>
          <w:tab w:val="left" w:pos="7305"/>
        </w:tabs>
        <w:jc w:val="left"/>
      </w:pPr>
      <w:r>
        <w:rPr>
          <w:noProof/>
          <w:lang w:eastAsia="pt-BR"/>
        </w:rPr>
        <w:lastRenderedPageBreak/>
        <w:drawing>
          <wp:inline distT="0" distB="0" distL="0" distR="0" wp14:anchorId="762FAED1" wp14:editId="00FA26CF">
            <wp:extent cx="5210175" cy="280035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24E3" w14:textId="0FE931AB" w:rsidR="00370E34" w:rsidRPr="00336677" w:rsidRDefault="00370E34" w:rsidP="00151454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2E23F17B" w14:textId="77777777" w:rsidR="00370E34" w:rsidRDefault="00370E34" w:rsidP="00B30672">
      <w:bookmarkStart w:id="19" w:name="_Toc154569928"/>
    </w:p>
    <w:p w14:paraId="33F3CD6E" w14:textId="5F3EF19D" w:rsidR="00A66A93" w:rsidRPr="00192CAB" w:rsidRDefault="00A66A93" w:rsidP="00A66A93">
      <w:pPr>
        <w:pStyle w:val="Ttulo2"/>
        <w:rPr>
          <w:b/>
        </w:rPr>
      </w:pPr>
      <w:bookmarkStart w:id="20" w:name="_Toc512519601"/>
      <w:r w:rsidRPr="00192CAB">
        <w:rPr>
          <w:b/>
        </w:rPr>
        <w:t>Solução Técnica - Aplicação</w:t>
      </w:r>
      <w:bookmarkEnd w:id="20"/>
      <w:r w:rsidRPr="00192CAB">
        <w:rPr>
          <w:b/>
        </w:rPr>
        <w:t xml:space="preserve"> </w:t>
      </w:r>
    </w:p>
    <w:p w14:paraId="2B1CD552" w14:textId="52AB463A" w:rsidR="00A66A93" w:rsidRDefault="00A66A93" w:rsidP="00A66A93">
      <w:r w:rsidRPr="004B1208">
        <w:tab/>
      </w:r>
      <w:r w:rsidRPr="00A66A93">
        <w:t>Descrição da solução, detalhamento dos componentes utilizados, camadas (rede local/nuvem), diagramas de arquitetura</w:t>
      </w:r>
      <w:r w:rsidR="007D64DC">
        <w:t>.</w:t>
      </w:r>
    </w:p>
    <w:p w14:paraId="0C3074E6" w14:textId="5F13E84F" w:rsidR="00A66A93" w:rsidRDefault="008D02DF" w:rsidP="00DF2011">
      <w:r>
        <w:tab/>
      </w:r>
      <w:r w:rsidR="00DF2011">
        <w:t>Com os dados armazenados em nuvem no Microsoft Azure</w:t>
      </w:r>
      <w:r w:rsidRPr="008D02DF">
        <w:t>, a aplicação web pode recolhê-los através de consultas com NodeJS para então exibí-los para o usuário final, em forma de</w:t>
      </w:r>
      <w:r>
        <w:t xml:space="preserve"> </w:t>
      </w:r>
      <w:r w:rsidRPr="008D02DF">
        <w:t>gráficos, estatísticas e relatórios.</w:t>
      </w:r>
    </w:p>
    <w:p w14:paraId="57090131" w14:textId="333C99DB" w:rsidR="00A83609" w:rsidRDefault="00A83609" w:rsidP="00A83609">
      <w:pPr>
        <w:pStyle w:val="PargrafodaLista"/>
        <w:numPr>
          <w:ilvl w:val="0"/>
          <w:numId w:val="17"/>
        </w:numPr>
        <w:rPr>
          <w:b/>
        </w:rPr>
      </w:pPr>
      <w:r>
        <w:rPr>
          <w:b/>
        </w:rPr>
        <w:t>Microsoft Azure</w:t>
      </w:r>
    </w:p>
    <w:p w14:paraId="36E733CF" w14:textId="52DEAF61" w:rsidR="00A83609" w:rsidRPr="00A83609" w:rsidRDefault="00486AA1" w:rsidP="00486AA1">
      <w:pPr>
        <w:ind w:left="360"/>
      </w:pPr>
      <w:r>
        <w:tab/>
      </w:r>
      <w:r w:rsidR="00A83609">
        <w:t>A plataforma nuvem utilizada no projeto é o Microsoft Azure</w:t>
      </w:r>
      <w:r>
        <w:t>, que possibilitou a implementação de um banco de dados gerenciado com o Microsoft SQL Server, e a hospedagem da aplicação web na nuvem.</w:t>
      </w:r>
    </w:p>
    <w:p w14:paraId="1EFF6A86" w14:textId="4BA77682" w:rsidR="00A83609" w:rsidRDefault="00A83609" w:rsidP="00A83609">
      <w:pPr>
        <w:pStyle w:val="PargrafodaLista"/>
        <w:numPr>
          <w:ilvl w:val="0"/>
          <w:numId w:val="17"/>
        </w:numPr>
        <w:rPr>
          <w:b/>
        </w:rPr>
      </w:pPr>
      <w:r>
        <w:rPr>
          <w:b/>
        </w:rPr>
        <w:t>NodeJS</w:t>
      </w:r>
    </w:p>
    <w:p w14:paraId="727A4306" w14:textId="1987EC2B" w:rsidR="00794BC0" w:rsidRPr="00794BC0" w:rsidRDefault="00794BC0" w:rsidP="00794BC0">
      <w:pPr>
        <w:ind w:left="360"/>
      </w:pPr>
      <w:r>
        <w:tab/>
        <w:t>Além de ter sido utilizado para realizar o envio dos dados do Arduino para o Microsoft Azure, o NodeJS também foi utilizado em todo o back-end da aplicação.</w:t>
      </w:r>
    </w:p>
    <w:p w14:paraId="4A86DDEB" w14:textId="7BC549C5" w:rsidR="00A83609" w:rsidRPr="009758EB" w:rsidRDefault="00A83609" w:rsidP="00A83609">
      <w:pPr>
        <w:pStyle w:val="PargrafodaLista"/>
        <w:numPr>
          <w:ilvl w:val="0"/>
          <w:numId w:val="17"/>
        </w:numPr>
        <w:rPr>
          <w:b/>
        </w:rPr>
      </w:pPr>
      <w:r>
        <w:rPr>
          <w:b/>
        </w:rPr>
        <w:t>Ambiente Web</w:t>
      </w:r>
    </w:p>
    <w:p w14:paraId="3A014152" w14:textId="6F07DF13" w:rsidR="00A66A93" w:rsidRDefault="00D57A97" w:rsidP="00D57A97">
      <w:pPr>
        <w:ind w:left="360"/>
      </w:pPr>
      <w:r>
        <w:tab/>
        <w:t>O sistema será exibido ao usuário através da aplicação web, que foi desenvol</w:t>
      </w:r>
      <w:r w:rsidR="00B35ECA">
        <w:t>vida em HTML, CSS e Javascript.</w:t>
      </w:r>
    </w:p>
    <w:p w14:paraId="1C05C5B4" w14:textId="2A75522C" w:rsidR="00B35ECA" w:rsidRDefault="00B35ECA" w:rsidP="00D57A97">
      <w:pPr>
        <w:ind w:left="360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59776" behindDoc="0" locked="0" layoutInCell="1" allowOverlap="1" wp14:anchorId="3363C23F" wp14:editId="7BF965B3">
            <wp:simplePos x="1304925" y="1076325"/>
            <wp:positionH relativeFrom="margin">
              <wp:align>center</wp:align>
            </wp:positionH>
            <wp:positionV relativeFrom="margin">
              <wp:align>top</wp:align>
            </wp:positionV>
            <wp:extent cx="5760720" cy="3172460"/>
            <wp:effectExtent l="0" t="0" r="0" b="0"/>
            <wp:wrapSquare wrapText="bothSides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3AF3E" w14:textId="661B464D" w:rsidR="00A66A93" w:rsidRPr="00192CAB" w:rsidRDefault="00A66A93" w:rsidP="00A66A93">
      <w:pPr>
        <w:pStyle w:val="Ttulo2"/>
        <w:rPr>
          <w:b/>
        </w:rPr>
      </w:pPr>
      <w:bookmarkStart w:id="21" w:name="_Toc512519602"/>
      <w:r w:rsidRPr="00192CAB">
        <w:rPr>
          <w:b/>
        </w:rPr>
        <w:t>Banco de Dados</w:t>
      </w:r>
      <w:bookmarkEnd w:id="21"/>
      <w:r w:rsidRPr="00192CAB">
        <w:rPr>
          <w:b/>
        </w:rPr>
        <w:t xml:space="preserve"> </w:t>
      </w:r>
    </w:p>
    <w:p w14:paraId="22D40C18" w14:textId="36616221" w:rsidR="001A1302" w:rsidRPr="00DB75FF" w:rsidRDefault="001A1302" w:rsidP="001A1302">
      <w:pPr>
        <w:pStyle w:val="PargrafodaLista"/>
        <w:numPr>
          <w:ilvl w:val="0"/>
          <w:numId w:val="22"/>
        </w:numPr>
        <w:jc w:val="left"/>
      </w:pPr>
      <w:r w:rsidRPr="001A1302">
        <w:rPr>
          <w:b/>
        </w:rPr>
        <w:t xml:space="preserve">Modelo Logico: </w:t>
      </w:r>
    </w:p>
    <w:p w14:paraId="50FE65C0" w14:textId="29228C27" w:rsidR="00DB75FF" w:rsidRDefault="003F41A7" w:rsidP="00DB75FF">
      <w:pPr>
        <w:pStyle w:val="PargrafodaLista"/>
        <w:jc w:val="left"/>
      </w:pPr>
      <w:r>
        <w:rPr>
          <w:b/>
        </w:rPr>
        <w:pict w14:anchorId="0EDE35B5">
          <v:shape id="_x0000_i1030" type="#_x0000_t75" style="width:374.05pt;height:242.5pt">
            <v:imagedata r:id="rId45" o:title="ModeloLogico"/>
          </v:shape>
        </w:pict>
      </w:r>
    </w:p>
    <w:p w14:paraId="22D6D02A" w14:textId="3F613449" w:rsidR="00A66A93" w:rsidRDefault="001A1302" w:rsidP="001A1302">
      <w:pPr>
        <w:pStyle w:val="PargrafodaLista"/>
        <w:numPr>
          <w:ilvl w:val="0"/>
          <w:numId w:val="23"/>
        </w:numPr>
        <w:jc w:val="left"/>
      </w:pPr>
      <w:r w:rsidRPr="001A1302">
        <w:rPr>
          <w:b/>
        </w:rPr>
        <w:lastRenderedPageBreak/>
        <w:t xml:space="preserve">Modelo Conceitual: </w:t>
      </w:r>
      <w:r w:rsidR="003F41A7">
        <w:pict w14:anchorId="7388C6C4">
          <v:shape id="_x0000_i1031" type="#_x0000_t75" style="width:369.95pt;height:302.05pt">
            <v:imagedata r:id="rId46" o:title="conceitualcerto"/>
          </v:shape>
        </w:pict>
      </w:r>
    </w:p>
    <w:p w14:paraId="730B6E70" w14:textId="7AC73FAA" w:rsidR="00EA5DEA" w:rsidRDefault="00EA5DEA" w:rsidP="00EA5DEA">
      <w:pPr>
        <w:jc w:val="left"/>
      </w:pPr>
    </w:p>
    <w:p w14:paraId="48E24DAD" w14:textId="7A1ECFE1" w:rsidR="00EA5DEA" w:rsidRDefault="00EA5DEA" w:rsidP="00EA5DEA">
      <w:pPr>
        <w:jc w:val="left"/>
      </w:pPr>
    </w:p>
    <w:p w14:paraId="0B19DDD5" w14:textId="18A781CB" w:rsidR="00EA5DEA" w:rsidRDefault="00EA5DEA" w:rsidP="00EA5DEA">
      <w:pPr>
        <w:jc w:val="left"/>
      </w:pPr>
    </w:p>
    <w:p w14:paraId="6D2B00B7" w14:textId="6A270E0E" w:rsidR="00EA5DEA" w:rsidRDefault="00EA5DEA" w:rsidP="00EA5DEA">
      <w:pPr>
        <w:jc w:val="left"/>
      </w:pPr>
    </w:p>
    <w:p w14:paraId="775318E2" w14:textId="4BA5BFD6" w:rsidR="00EA5DEA" w:rsidRDefault="00EA5DEA" w:rsidP="00EA5DEA">
      <w:pPr>
        <w:jc w:val="left"/>
      </w:pPr>
    </w:p>
    <w:p w14:paraId="30BD473D" w14:textId="757EF443" w:rsidR="00EA5DEA" w:rsidRDefault="00EA5DEA" w:rsidP="00EA5DEA">
      <w:pPr>
        <w:jc w:val="left"/>
      </w:pPr>
    </w:p>
    <w:p w14:paraId="226D92AC" w14:textId="418A4377" w:rsidR="00EA5DEA" w:rsidRDefault="00EA5DEA" w:rsidP="00EA5DEA">
      <w:pPr>
        <w:jc w:val="left"/>
      </w:pPr>
    </w:p>
    <w:p w14:paraId="704B0145" w14:textId="31AB33CC" w:rsidR="00EA5DEA" w:rsidRDefault="00EA5DEA" w:rsidP="00EA5DEA">
      <w:pPr>
        <w:jc w:val="left"/>
      </w:pPr>
    </w:p>
    <w:p w14:paraId="0FEEF38D" w14:textId="6478D1D3" w:rsidR="00EA5DEA" w:rsidRDefault="00EA5DEA" w:rsidP="00EA5DEA">
      <w:pPr>
        <w:jc w:val="left"/>
      </w:pPr>
    </w:p>
    <w:p w14:paraId="0A1666EB" w14:textId="1B3FDEF2" w:rsidR="00EA5DEA" w:rsidRDefault="00EA5DEA" w:rsidP="00EA5DEA">
      <w:pPr>
        <w:jc w:val="left"/>
      </w:pPr>
    </w:p>
    <w:p w14:paraId="7C58A6FA" w14:textId="2AC3465E" w:rsidR="00EA5DEA" w:rsidRDefault="00EA5DEA" w:rsidP="00EA5DEA">
      <w:pPr>
        <w:jc w:val="left"/>
      </w:pPr>
    </w:p>
    <w:p w14:paraId="206F44BD" w14:textId="7DD690B3" w:rsidR="00EA5DEA" w:rsidRDefault="00EA5DEA" w:rsidP="00EA5DEA">
      <w:pPr>
        <w:jc w:val="left"/>
      </w:pPr>
    </w:p>
    <w:p w14:paraId="2B7A1BAA" w14:textId="3E5AA0EA" w:rsidR="00EA5DEA" w:rsidRDefault="00EA5DEA" w:rsidP="00EA5DEA">
      <w:pPr>
        <w:jc w:val="left"/>
      </w:pPr>
    </w:p>
    <w:p w14:paraId="35DC0621" w14:textId="3D8BA8C7" w:rsidR="00EA5DEA" w:rsidRDefault="00EA5DEA" w:rsidP="00EA5DEA">
      <w:pPr>
        <w:jc w:val="left"/>
      </w:pPr>
    </w:p>
    <w:p w14:paraId="31D6A3A6" w14:textId="28994D2B" w:rsidR="00EA5DEA" w:rsidRDefault="00EA5DEA" w:rsidP="00EA5DEA">
      <w:pPr>
        <w:jc w:val="left"/>
      </w:pPr>
    </w:p>
    <w:p w14:paraId="1C3223A5" w14:textId="4D4567FD" w:rsidR="00EA5DEA" w:rsidRDefault="00EA5DEA" w:rsidP="00EA5DEA">
      <w:pPr>
        <w:jc w:val="left"/>
      </w:pPr>
    </w:p>
    <w:p w14:paraId="7AB32ED2" w14:textId="77777777" w:rsidR="00EA5DEA" w:rsidRDefault="00EA5DEA" w:rsidP="00EA5DEA">
      <w:pPr>
        <w:jc w:val="left"/>
      </w:pPr>
    </w:p>
    <w:p w14:paraId="5C578E17" w14:textId="32CE85B5" w:rsidR="001A1302" w:rsidRPr="001A1302" w:rsidRDefault="001A1302" w:rsidP="001A1302">
      <w:pPr>
        <w:pStyle w:val="PargrafodaLista"/>
        <w:numPr>
          <w:ilvl w:val="0"/>
          <w:numId w:val="24"/>
        </w:numPr>
        <w:jc w:val="left"/>
        <w:rPr>
          <w:b/>
        </w:rPr>
      </w:pPr>
      <w:r w:rsidRPr="001A1302">
        <w:rPr>
          <w:b/>
        </w:rPr>
        <w:lastRenderedPageBreak/>
        <w:t xml:space="preserve">Dicionario de Dados: </w:t>
      </w:r>
    </w:p>
    <w:p w14:paraId="6A3817B3" w14:textId="7961C95D" w:rsidR="00E04392" w:rsidRPr="00EA5DEA" w:rsidRDefault="00615DEF" w:rsidP="00EA5DEA">
      <w:pPr>
        <w:spacing w:line="240" w:lineRule="auto"/>
        <w:jc w:val="left"/>
        <w:rPr>
          <w:rFonts w:cs="Arial"/>
          <w:b/>
          <w:bCs/>
          <w:color w:val="000000"/>
        </w:rPr>
      </w:pPr>
      <w:r>
        <w:rPr>
          <w:b/>
          <w:noProof/>
          <w:lang w:eastAsia="pt-BR"/>
        </w:rPr>
        <w:pict w14:anchorId="66460181">
          <v:shape id="_x0000_i1032" type="#_x0000_t75" style="width:412.95pt;height:205.25pt">
            <v:imagedata r:id="rId47" o:title="Incubadora-Dicionario"/>
          </v:shape>
        </w:pict>
      </w:r>
      <w:r>
        <w:rPr>
          <w:rFonts w:cs="Arial"/>
          <w:b/>
          <w:bCs/>
          <w:color w:val="000000"/>
        </w:rPr>
        <w:pict w14:anchorId="0B3AD852">
          <v:shape id="_x0000_i1033" type="#_x0000_t75" style="width:412.95pt;height:144.85pt">
            <v:imagedata r:id="rId48" o:title="Usuario"/>
          </v:shape>
        </w:pict>
      </w:r>
      <w:r>
        <w:rPr>
          <w:rFonts w:cs="Arial"/>
          <w:b/>
          <w:bCs/>
          <w:color w:val="000000"/>
        </w:rPr>
        <w:lastRenderedPageBreak/>
        <w:pict w14:anchorId="04403726">
          <v:shape id="_x0000_i1034" type="#_x0000_t75" style="width:412.95pt;height:174.6pt">
            <v:imagedata r:id="rId49" o:title="Recem-Nascido"/>
          </v:shape>
        </w:pict>
      </w:r>
      <w:r>
        <w:pict w14:anchorId="556E14EA">
          <v:shape id="_x0000_i1035" type="#_x0000_t75" style="width:414.6pt;height:164.7pt">
            <v:imagedata r:id="rId50" o:title="Medição"/>
          </v:shape>
        </w:pict>
      </w:r>
    </w:p>
    <w:p w14:paraId="04F22B89" w14:textId="42D54BFD" w:rsidR="00E04392" w:rsidRPr="00192CAB" w:rsidRDefault="00E04392" w:rsidP="00E04392">
      <w:pPr>
        <w:pStyle w:val="Ttulo2"/>
        <w:rPr>
          <w:b/>
        </w:rPr>
      </w:pPr>
      <w:bookmarkStart w:id="22" w:name="_Toc512519603"/>
      <w:r w:rsidRPr="00192CAB">
        <w:rPr>
          <w:b/>
        </w:rPr>
        <w:t>Protótipo das telas, lógica e usabilidade</w:t>
      </w:r>
      <w:bookmarkEnd w:id="22"/>
      <w:r w:rsidRPr="00192CAB">
        <w:rPr>
          <w:b/>
        </w:rPr>
        <w:t xml:space="preserve"> </w:t>
      </w:r>
    </w:p>
    <w:p w14:paraId="0AEBF375" w14:textId="70A06AFD" w:rsidR="00E04392" w:rsidRDefault="00E04392" w:rsidP="00615DEF">
      <w:pPr>
        <w:rPr>
          <w:rFonts w:cs="Arial"/>
          <w:b/>
          <w:bCs/>
          <w:color w:val="000000"/>
        </w:rPr>
      </w:pPr>
      <w:r w:rsidRPr="004B1208">
        <w:tab/>
      </w:r>
      <w:r w:rsidR="00615DEF">
        <w:rPr>
          <w:noProof/>
          <w:lang w:eastAsia="pt-BR"/>
        </w:rPr>
        <w:drawing>
          <wp:inline distT="0" distB="0" distL="0" distR="0" wp14:anchorId="55354DB1" wp14:editId="085F1336">
            <wp:extent cx="5760720" cy="28524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A1A7" w14:textId="66A5A060" w:rsidR="00A66A93" w:rsidRDefault="00A66A93" w:rsidP="00B30672"/>
    <w:p w14:paraId="7B067DAE" w14:textId="06AEC596" w:rsidR="00615DEF" w:rsidRDefault="00615DEF" w:rsidP="00B30672"/>
    <w:p w14:paraId="0A537894" w14:textId="7D74A21F" w:rsidR="00615DEF" w:rsidRDefault="00615DEF" w:rsidP="00B30672">
      <w:r>
        <w:rPr>
          <w:noProof/>
          <w:lang w:eastAsia="pt-BR"/>
        </w:rPr>
        <w:drawing>
          <wp:inline distT="0" distB="0" distL="0" distR="0" wp14:anchorId="1B26608E" wp14:editId="3EF91165">
            <wp:extent cx="5760720" cy="281051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3519" w14:textId="32C695F8" w:rsidR="00615DEF" w:rsidRDefault="00615DEF" w:rsidP="00B30672">
      <w:r>
        <w:rPr>
          <w:noProof/>
          <w:lang w:eastAsia="pt-BR"/>
        </w:rPr>
        <w:drawing>
          <wp:inline distT="0" distB="0" distL="0" distR="0" wp14:anchorId="190E9040" wp14:editId="45E3FF64">
            <wp:extent cx="5760720" cy="28587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15CD" w14:textId="295CC2CD" w:rsidR="00615DEF" w:rsidRDefault="00615DEF" w:rsidP="00B30672">
      <w:pPr>
        <w:sectPr w:rsidR="00615DEF">
          <w:headerReference w:type="even" r:id="rId54"/>
          <w:headerReference w:type="default" r:id="rId55"/>
          <w:footerReference w:type="even" r:id="rId56"/>
          <w:footerReference w:type="default" r:id="rId57"/>
          <w:headerReference w:type="first" r:id="rId58"/>
          <w:footerReference w:type="first" r:id="rId59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>
        <w:rPr>
          <w:noProof/>
          <w:lang w:eastAsia="pt-BR"/>
        </w:rPr>
        <w:lastRenderedPageBreak/>
        <w:drawing>
          <wp:inline distT="0" distB="0" distL="0" distR="0" wp14:anchorId="5781A8AC" wp14:editId="68D11FCD">
            <wp:extent cx="5760720" cy="28194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CA5EA8A" wp14:editId="0C869B6B">
            <wp:extent cx="5760720" cy="28486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68E25E" wp14:editId="35101944">
            <wp:extent cx="5760720" cy="28194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42F7B74" wp14:editId="5CA880DC">
            <wp:extent cx="5760720" cy="28149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D7FC39C" wp14:editId="4C5A5E38">
            <wp:extent cx="5760720" cy="284607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175A01" wp14:editId="095BCFD4">
            <wp:extent cx="5760720" cy="285686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047AEEA2" wp14:editId="563644AF">
            <wp:extent cx="5760720" cy="285496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6AA03C5" wp14:editId="72754AC5">
            <wp:extent cx="5760720" cy="284861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9"/>
    <w:p w14:paraId="08165F76" w14:textId="6F329A6C" w:rsidR="00370E34" w:rsidRDefault="005900C5" w:rsidP="00A4698C">
      <w:pPr>
        <w:pStyle w:val="FolhadeRostodosCaptulos"/>
      </w:pPr>
      <w:r>
        <w:lastRenderedPageBreak/>
        <w:fldChar w:fldCharType="begin"/>
      </w:r>
      <w:r w:rsidR="00370E34">
        <w:instrText xml:space="preserve"> REF _Ref125307006 \w </w:instrText>
      </w:r>
      <w:r>
        <w:fldChar w:fldCharType="separate"/>
      </w:r>
      <w:r w:rsidR="008841DA">
        <w:t>4</w:t>
      </w:r>
      <w:r>
        <w:fldChar w:fldCharType="end"/>
      </w:r>
      <w:r w:rsidR="00BB1C7D">
        <w:tab/>
      </w:r>
      <w:r w:rsidR="00AF08C0">
        <w:t>implantação do projeto</w:t>
      </w:r>
    </w:p>
    <w:p w14:paraId="5D58E02C" w14:textId="77777777" w:rsidR="00370E34" w:rsidRDefault="00AF08C0" w:rsidP="00AB1F1F">
      <w:pPr>
        <w:pStyle w:val="Ttulo1"/>
      </w:pPr>
      <w:bookmarkStart w:id="23" w:name="_Toc512519605"/>
      <w:r>
        <w:lastRenderedPageBreak/>
        <w:t>implantação do projeto</w:t>
      </w:r>
      <w:bookmarkEnd w:id="23"/>
    </w:p>
    <w:p w14:paraId="359CDB91" w14:textId="77777777" w:rsidR="008F3EFD" w:rsidRDefault="008F3EFD" w:rsidP="008F3EFD"/>
    <w:p w14:paraId="5DA00C83" w14:textId="4DB6CD43" w:rsidR="008F3EFD" w:rsidRPr="00192CAB" w:rsidRDefault="008F3EFD" w:rsidP="008F3EFD">
      <w:pPr>
        <w:pStyle w:val="Ttulo2"/>
        <w:rPr>
          <w:b/>
        </w:rPr>
      </w:pPr>
      <w:bookmarkStart w:id="24" w:name="_Toc512519606"/>
      <w:r w:rsidRPr="00192CAB">
        <w:rPr>
          <w:b/>
        </w:rPr>
        <w:t>Manual de Instalação da solução</w:t>
      </w:r>
      <w:bookmarkEnd w:id="24"/>
    </w:p>
    <w:p w14:paraId="4B05436A" w14:textId="791EBFA1" w:rsidR="00DB3621" w:rsidRPr="00DB3621" w:rsidRDefault="00DB3621" w:rsidP="008F3EFD">
      <w:pPr>
        <w:spacing w:line="240" w:lineRule="auto"/>
        <w:jc w:val="left"/>
        <w:rPr>
          <w:rFonts w:cs="Arial"/>
          <w:b/>
          <w:bCs/>
          <w:color w:val="000000"/>
        </w:rPr>
      </w:pPr>
      <w:r>
        <w:t>Conectar o arduino com o computador pelo cabo serial</w:t>
      </w:r>
      <w:r w:rsidR="00E54AEC">
        <w:t xml:space="preserve"> na porta usb</w:t>
      </w:r>
      <w:r>
        <w:t xml:space="preserve">; </w:t>
      </w:r>
    </w:p>
    <w:p w14:paraId="67D3E714" w14:textId="17691247" w:rsidR="008F3EFD" w:rsidRDefault="00DB3621" w:rsidP="008F3EFD">
      <w:pPr>
        <w:spacing w:line="240" w:lineRule="auto"/>
        <w:jc w:val="left"/>
      </w:pPr>
      <w:r>
        <w:t>Inserir o código do arduino para a capitação de temperatura e umidade;</w:t>
      </w:r>
    </w:p>
    <w:p w14:paraId="657D4B11" w14:textId="0D86441C" w:rsidR="00DB3621" w:rsidRDefault="00DB3621" w:rsidP="008F3EFD">
      <w:pPr>
        <w:spacing w:line="240" w:lineRule="auto"/>
        <w:jc w:val="left"/>
      </w:pPr>
      <w:r>
        <w:t>Dar npm install para instalar as dependências do código do sistema;</w:t>
      </w:r>
    </w:p>
    <w:p w14:paraId="72EFA722" w14:textId="21497FFB" w:rsidR="00DB3621" w:rsidRDefault="00DB3621" w:rsidP="008F3EFD">
      <w:pPr>
        <w:spacing w:line="240" w:lineRule="auto"/>
        <w:jc w:val="left"/>
      </w:pPr>
      <w:r>
        <w:t>Dar npm start para startar o servidor do sistema;</w:t>
      </w:r>
    </w:p>
    <w:p w14:paraId="7C2F6739" w14:textId="2F6656B8" w:rsidR="00E54AEC" w:rsidRDefault="00D57829" w:rsidP="008F3EFD">
      <w:pPr>
        <w:spacing w:line="240" w:lineRule="auto"/>
        <w:jc w:val="left"/>
      </w:pPr>
      <w:r>
        <w:t>Acessar</w:t>
      </w:r>
      <w:r w:rsidR="00DB3621">
        <w:t xml:space="preserve"> </w:t>
      </w:r>
      <w:hyperlink r:id="rId68" w:history="1">
        <w:r w:rsidRPr="00B20568">
          <w:rPr>
            <w:rStyle w:val="Hyperlink"/>
          </w:rPr>
          <w:t>https://insensorweb.azurewebsites.net</w:t>
        </w:r>
      </w:hyperlink>
      <w:r w:rsidRPr="00D57829">
        <w:t xml:space="preserve"> no navegador</w:t>
      </w:r>
      <w:r>
        <w:t xml:space="preserve"> e clique em acessar o sistema;</w:t>
      </w:r>
    </w:p>
    <w:p w14:paraId="1716BF8B" w14:textId="6782A936" w:rsidR="00E54AEC" w:rsidRDefault="00E54AEC" w:rsidP="008F3EFD">
      <w:pPr>
        <w:spacing w:line="240" w:lineRule="auto"/>
        <w:jc w:val="left"/>
      </w:pPr>
      <w:r>
        <w:t>Fazer login com email e senha;</w:t>
      </w:r>
    </w:p>
    <w:p w14:paraId="1BBF78FB" w14:textId="20D6A31C" w:rsidR="00DB3621" w:rsidRDefault="00E54AEC" w:rsidP="008F3EFD">
      <w:pPr>
        <w:spacing w:line="240" w:lineRule="auto"/>
        <w:jc w:val="left"/>
      </w:pPr>
      <w:r>
        <w:t>V</w:t>
      </w:r>
      <w:r w:rsidR="00DB3621">
        <w:t>erificar se os gráficos estão exibindo dados</w:t>
      </w:r>
      <w:r>
        <w:t xml:space="preserve"> clicando em incubadoras&gt;detalhes</w:t>
      </w:r>
      <w:r w:rsidR="00DB3621">
        <w:t>;</w:t>
      </w:r>
    </w:p>
    <w:p w14:paraId="2CB7CA72" w14:textId="0EDB7BBA" w:rsidR="00E54AEC" w:rsidRDefault="00DB3621" w:rsidP="008F3EFD">
      <w:r>
        <w:t>Verificar se esta inserindo novas incubadoras</w:t>
      </w:r>
      <w:r w:rsidR="00E54AEC">
        <w:t xml:space="preserve"> em incubadoras&gt;adicionar incubadoras, digitar a descrição da incubadora;</w:t>
      </w:r>
    </w:p>
    <w:p w14:paraId="5732D7EB" w14:textId="0E77F04E" w:rsidR="00E54AEC" w:rsidRDefault="00C67105" w:rsidP="00E54AEC">
      <w:r>
        <w:t xml:space="preserve">Verificar </w:t>
      </w:r>
      <w:r w:rsidR="00E54AEC">
        <w:t>se esta fa</w:t>
      </w:r>
      <w:r w:rsidR="00833B6D">
        <w:t xml:space="preserve">zendo registro de </w:t>
      </w:r>
      <w:r w:rsidR="00E54AEC">
        <w:t>Recém-nascido clicando em Recém-Nascidos&gt;</w:t>
      </w:r>
      <w:r w:rsidR="00833B6D">
        <w:t>adicionar novo Recém-nascido</w:t>
      </w:r>
      <w:r w:rsidR="00E54AEC">
        <w:t>;</w:t>
      </w:r>
    </w:p>
    <w:p w14:paraId="6AA43588" w14:textId="1C44B2C5" w:rsidR="00E54AEC" w:rsidRDefault="00E54AEC" w:rsidP="00E54AEC">
      <w:r>
        <w:t xml:space="preserve">Para inserir mais de uma paessoa para utilizar o sistema ir em usuários e clicar em adicionar usuários; </w:t>
      </w:r>
    </w:p>
    <w:p w14:paraId="34814BA1" w14:textId="105B2958" w:rsidR="00833B6D" w:rsidRDefault="00833B6D" w:rsidP="00E54AEC">
      <w:r>
        <w:t>Para um atendimento de suporte por chat ir em incubadoras, clicar no ícone de atendimento localizado abaixo do ícone de inserir incubadoras;</w:t>
      </w:r>
    </w:p>
    <w:p w14:paraId="614D6754" w14:textId="46FE07CC" w:rsidR="00E54AEC" w:rsidRDefault="006C293D" w:rsidP="008F3EFD">
      <w:r>
        <w:rPr>
          <w:noProof/>
          <w:lang w:eastAsia="pt-BR"/>
        </w:rPr>
        <w:drawing>
          <wp:inline distT="0" distB="0" distL="0" distR="0" wp14:anchorId="4484985B" wp14:editId="2955A583">
            <wp:extent cx="5760720" cy="25393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03D7" w14:textId="77777777" w:rsidR="006C293D" w:rsidRDefault="006C293D" w:rsidP="008F3EFD"/>
    <w:p w14:paraId="79C789ED" w14:textId="77777777" w:rsidR="008F3EFD" w:rsidRPr="00192CAB" w:rsidRDefault="008F3EFD" w:rsidP="008F3EFD">
      <w:pPr>
        <w:pStyle w:val="Ttulo2"/>
        <w:rPr>
          <w:b/>
        </w:rPr>
      </w:pPr>
      <w:bookmarkStart w:id="25" w:name="_Toc512519607"/>
      <w:r w:rsidRPr="00192CAB">
        <w:rPr>
          <w:b/>
        </w:rPr>
        <w:lastRenderedPageBreak/>
        <w:t>Processo de Atendimento e Suporte</w:t>
      </w:r>
      <w:bookmarkEnd w:id="25"/>
      <w:r w:rsidRPr="00192CAB">
        <w:rPr>
          <w:b/>
        </w:rPr>
        <w:t xml:space="preserve"> </w:t>
      </w:r>
    </w:p>
    <w:p w14:paraId="2FCEF06E" w14:textId="77777777" w:rsidR="006F7C2F" w:rsidRDefault="008F3EFD" w:rsidP="008F3EFD">
      <w:r w:rsidRPr="008F3EFD">
        <w:t>Desenho e apresentação do Processo de Suporte</w:t>
      </w:r>
      <w:r w:rsidR="006F7C2F">
        <w:t xml:space="preserve"> (diagrama BPM-N);</w:t>
      </w:r>
      <w:r>
        <w:t xml:space="preserve"> </w:t>
      </w:r>
    </w:p>
    <w:p w14:paraId="10628DA7" w14:textId="77777777" w:rsidR="00530500" w:rsidRDefault="008F3EFD" w:rsidP="008F3EFD">
      <w:r w:rsidRPr="008F3EFD">
        <w:t>Apresentação e detalhamento da ferramenta utilizada</w:t>
      </w:r>
      <w:r w:rsidR="006F7C2F">
        <w:t xml:space="preserve"> para Help Desk/Suporte</w:t>
      </w:r>
      <w:r w:rsidR="00530500">
        <w:t>;</w:t>
      </w:r>
    </w:p>
    <w:p w14:paraId="2DEFCAA3" w14:textId="797DDE8F" w:rsidR="00A90206" w:rsidRDefault="008F3EFD" w:rsidP="008F3EFD">
      <w:r w:rsidRPr="008F3EFD">
        <w:t>Canais de atendimento</w:t>
      </w:r>
      <w:r w:rsidR="00530500">
        <w:t xml:space="preserve"> (telefone,</w:t>
      </w:r>
      <w:r w:rsidR="00C65A7A">
        <w:t xml:space="preserve"> </w:t>
      </w:r>
      <w:r w:rsidR="00530500">
        <w:t>e-m</w:t>
      </w:r>
      <w:r w:rsidR="00303312">
        <w:t>a</w:t>
      </w:r>
      <w:r w:rsidR="00530500">
        <w:t>il, chat)</w:t>
      </w:r>
      <w:r w:rsidRPr="008F3EFD">
        <w:t>, níveis de suporte, base de conhecimento na ferramenta</w:t>
      </w:r>
      <w:r w:rsidR="00530500">
        <w:t xml:space="preserve"> selecionada.</w:t>
      </w:r>
    </w:p>
    <w:p w14:paraId="0B3AA654" w14:textId="67E105AE" w:rsidR="00B424CD" w:rsidRDefault="00EC456A" w:rsidP="000C07FE">
      <w:r>
        <w:t xml:space="preserve">Temos um atendimento preparado para suporte com ferramenta de help desk e uma base de erros conhecida, esse atendimento pode ser realizado tanto por chat quanto por telefonema, quando notificado o atendimento inicialmente sera direcionado ao nível 1 de suporte aonde sera requerido do cliente a identificação do cliente e a identificação do incidente </w:t>
      </w:r>
      <w:r w:rsidR="007E2EF0">
        <w:t>e o seu CNPJ com esses 3 passos realizados sera feito uma sserie de perguntas reperentes ao problema para ver se alguma destas perguntas sejam a causa do ocorrido esse sera o processo de atendimento no primeiro nível :</w:t>
      </w:r>
    </w:p>
    <w:p w14:paraId="786689CC" w14:textId="77777777" w:rsidR="007E2EF0" w:rsidRPr="00A90206" w:rsidRDefault="007E2EF0" w:rsidP="007E2EF0">
      <w:pPr>
        <w:numPr>
          <w:ilvl w:val="0"/>
          <w:numId w:val="18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Verifique a conexão com a internet.</w:t>
      </w:r>
    </w:p>
    <w:p w14:paraId="10C155AB" w14:textId="77777777" w:rsidR="007E2EF0" w:rsidRPr="00A90206" w:rsidRDefault="007E2EF0" w:rsidP="007E2EF0">
      <w:pPr>
        <w:numPr>
          <w:ilvl w:val="0"/>
          <w:numId w:val="18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Verifique se o Arduino está conectado e recebendo energia.</w:t>
      </w:r>
    </w:p>
    <w:p w14:paraId="64002CA7" w14:textId="77777777" w:rsidR="007E2EF0" w:rsidRPr="00A90206" w:rsidRDefault="007E2EF0" w:rsidP="007E2EF0">
      <w:pPr>
        <w:numPr>
          <w:ilvl w:val="0"/>
          <w:numId w:val="18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Verifique se está conectado na porta USB.</w:t>
      </w:r>
    </w:p>
    <w:p w14:paraId="75BDF0F6" w14:textId="77777777" w:rsidR="007E2EF0" w:rsidRPr="00A90206" w:rsidRDefault="007E2EF0" w:rsidP="007E2EF0">
      <w:pPr>
        <w:numPr>
          <w:ilvl w:val="0"/>
          <w:numId w:val="18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Tente abrir o sistema em um navegador diferente.</w:t>
      </w:r>
    </w:p>
    <w:p w14:paraId="5CADBAB7" w14:textId="1AD994C7" w:rsidR="00F026EE" w:rsidRPr="00A90206" w:rsidRDefault="007E2EF0" w:rsidP="000C07FE">
      <w:pPr>
        <w:numPr>
          <w:ilvl w:val="0"/>
          <w:numId w:val="18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Tente abrir o sistema em um dispositivo diferente.</w:t>
      </w:r>
    </w:p>
    <w:p w14:paraId="25552639" w14:textId="705E05C1" w:rsidR="00F026EE" w:rsidRPr="00A90206" w:rsidRDefault="00F026EE" w:rsidP="00A90206">
      <w:pPr>
        <w:spacing w:line="240" w:lineRule="auto"/>
        <w:rPr>
          <w:rFonts w:cs="Arial"/>
          <w:color w:val="000000"/>
          <w:szCs w:val="23"/>
          <w:lang w:eastAsia="pt-BR"/>
        </w:rPr>
      </w:pPr>
      <w:r w:rsidRPr="00A90206">
        <w:rPr>
          <w:rFonts w:cs="Arial"/>
          <w:color w:val="000000"/>
          <w:szCs w:val="23"/>
          <w:lang w:eastAsia="pt-BR"/>
        </w:rPr>
        <w:t>Caso o incidente seja resolvido, documentar na base de conhecimento se necessário.</w:t>
      </w:r>
    </w:p>
    <w:p w14:paraId="0C721C1F" w14:textId="53C0C512" w:rsidR="007E2EF0" w:rsidRDefault="007E2EF0" w:rsidP="000C07FE">
      <w:pPr>
        <w:rPr>
          <w:noProof/>
        </w:rPr>
      </w:pPr>
      <w:r>
        <w:rPr>
          <w:noProof/>
        </w:rPr>
        <w:t>Caso o incidente/problema do cliente não for solucionado o atendimento sera repassado para o  nivel junto das informações adiquiridas com o nivel 1 para facilitar a solução do problema no nivel 2.</w:t>
      </w:r>
    </w:p>
    <w:p w14:paraId="0B86B2C8" w14:textId="17F0AF6B" w:rsidR="007E2EF0" w:rsidRDefault="007E2EF0" w:rsidP="000C07FE">
      <w:pPr>
        <w:rPr>
          <w:noProof/>
        </w:rPr>
      </w:pPr>
      <w:r>
        <w:rPr>
          <w:noProof/>
        </w:rPr>
        <w:t>Passando o incidente/problema para o nivel 2 ele ira tentaar resolver o problema remotamente o sistema do cliente verificar a conexão com o banco de dados para ver se esta inserindo dados ver se esta mandando dados para a tela do cliente como esta descrito aseguir :</w:t>
      </w:r>
    </w:p>
    <w:p w14:paraId="73781B8E" w14:textId="77777777" w:rsidR="007E2EF0" w:rsidRPr="00A90206" w:rsidRDefault="007E2EF0" w:rsidP="007E2EF0">
      <w:pPr>
        <w:numPr>
          <w:ilvl w:val="0"/>
          <w:numId w:val="19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Verificar se o sistema do cliente está conectado ao banco de dados.</w:t>
      </w:r>
    </w:p>
    <w:p w14:paraId="61C61224" w14:textId="77777777" w:rsidR="007E2EF0" w:rsidRPr="00A90206" w:rsidRDefault="007E2EF0" w:rsidP="007E2EF0">
      <w:pPr>
        <w:numPr>
          <w:ilvl w:val="0"/>
          <w:numId w:val="19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Verificar se o banco de dados está recebendo os dados dos sensores do cliente.</w:t>
      </w:r>
    </w:p>
    <w:p w14:paraId="06B2DD27" w14:textId="77777777" w:rsidR="007E2EF0" w:rsidRPr="00A90206" w:rsidRDefault="007E2EF0" w:rsidP="007E2EF0">
      <w:pPr>
        <w:numPr>
          <w:ilvl w:val="0"/>
          <w:numId w:val="19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Verificar se o site está exibindo os dados corretamente.</w:t>
      </w:r>
    </w:p>
    <w:p w14:paraId="4A6ADA31" w14:textId="25B5DF74" w:rsidR="00F026EE" w:rsidRPr="00A90206" w:rsidRDefault="007E2EF0" w:rsidP="007E2EF0">
      <w:pPr>
        <w:spacing w:line="240" w:lineRule="auto"/>
        <w:rPr>
          <w:rFonts w:cs="Arial"/>
          <w:color w:val="000000"/>
          <w:szCs w:val="23"/>
          <w:lang w:eastAsia="pt-BR"/>
        </w:rPr>
      </w:pPr>
      <w:r w:rsidRPr="00A90206">
        <w:rPr>
          <w:rFonts w:cs="Arial"/>
          <w:color w:val="000000"/>
          <w:szCs w:val="23"/>
          <w:lang w:eastAsia="pt-BR"/>
        </w:rPr>
        <w:t xml:space="preserve">Caso atendimento remoto não resolva o problema, agendar visita técnica, aonde o técnico iria tentar resolver o problema de la mesmo começando a seguir </w:t>
      </w:r>
      <w:r w:rsidR="00F026EE" w:rsidRPr="00A90206">
        <w:rPr>
          <w:rFonts w:cs="Arial"/>
          <w:color w:val="000000"/>
          <w:szCs w:val="23"/>
          <w:lang w:eastAsia="pt-BR"/>
        </w:rPr>
        <w:t>o atendimento aseguir:</w:t>
      </w:r>
    </w:p>
    <w:p w14:paraId="0E6E6C4E" w14:textId="77777777" w:rsidR="00F026EE" w:rsidRPr="00A90206" w:rsidRDefault="00F026EE" w:rsidP="00F026EE">
      <w:pPr>
        <w:numPr>
          <w:ilvl w:val="0"/>
          <w:numId w:val="20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lastRenderedPageBreak/>
        <w:t>Verificar se o anti-vírus do cliente está bloqueando o sistema ou a conexão com o banco de dados.</w:t>
      </w:r>
    </w:p>
    <w:p w14:paraId="3D3DA32F" w14:textId="77777777" w:rsidR="00F026EE" w:rsidRPr="00A90206" w:rsidRDefault="00F026EE" w:rsidP="00F026EE">
      <w:pPr>
        <w:numPr>
          <w:ilvl w:val="0"/>
          <w:numId w:val="20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Verificar se os sensores estão coletando dados corretamente.</w:t>
      </w:r>
    </w:p>
    <w:p w14:paraId="00AA1A6B" w14:textId="77777777" w:rsidR="00F026EE" w:rsidRPr="00A90206" w:rsidRDefault="00F026EE" w:rsidP="00F026EE">
      <w:pPr>
        <w:numPr>
          <w:ilvl w:val="0"/>
          <w:numId w:val="20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Verificar integridade dos componentes.</w:t>
      </w:r>
    </w:p>
    <w:p w14:paraId="1A4A89B7" w14:textId="0FA3B74B" w:rsidR="00F026EE" w:rsidRPr="00A90206" w:rsidRDefault="00F026EE" w:rsidP="007E2EF0">
      <w:pPr>
        <w:spacing w:line="240" w:lineRule="auto"/>
        <w:rPr>
          <w:rFonts w:cs="Arial"/>
          <w:color w:val="000000"/>
          <w:szCs w:val="23"/>
          <w:lang w:eastAsia="pt-BR"/>
        </w:rPr>
      </w:pPr>
      <w:r w:rsidRPr="00A90206">
        <w:rPr>
          <w:rFonts w:cs="Arial"/>
          <w:color w:val="000000"/>
          <w:szCs w:val="23"/>
          <w:lang w:eastAsia="pt-BR"/>
        </w:rPr>
        <w:t>Caso nenhum desses seja o erro ele ira tenta solucionar o problema e descobrindo o problema para soluciona-lo e logo em seguida documentar o incidente/problema na base de erros conhecidos para facilitar futuros atendimentos.</w:t>
      </w:r>
    </w:p>
    <w:p w14:paraId="119AFDF1" w14:textId="3E070800" w:rsidR="00F026EE" w:rsidRPr="00A90206" w:rsidRDefault="00F026EE" w:rsidP="007E2EF0">
      <w:pPr>
        <w:spacing w:line="240" w:lineRule="auto"/>
        <w:rPr>
          <w:rFonts w:cs="Arial"/>
          <w:color w:val="000000"/>
          <w:szCs w:val="23"/>
          <w:lang w:eastAsia="pt-BR"/>
        </w:rPr>
      </w:pPr>
      <w:r w:rsidRPr="00A90206">
        <w:rPr>
          <w:rFonts w:cs="Arial"/>
          <w:color w:val="000000"/>
          <w:szCs w:val="23"/>
          <w:lang w:eastAsia="pt-BR"/>
        </w:rPr>
        <w:t>Agora se houver um problema no sistema geral aonde afetaria o funcionamento de todo o sistema e seria um problema para os clientes e para a empresa o atendimento seria com o suporte nível 3 que seriam pessoas com um cargo mais alto na empresa como um analista aonde ele seguiria o roteiro asseguir:</w:t>
      </w:r>
    </w:p>
    <w:p w14:paraId="3D22B668" w14:textId="77777777" w:rsidR="00F026EE" w:rsidRPr="00A90206" w:rsidRDefault="00F026EE" w:rsidP="00F026EE">
      <w:pPr>
        <w:numPr>
          <w:ilvl w:val="0"/>
          <w:numId w:val="21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Verificar código de conexão com o banco.</w:t>
      </w:r>
    </w:p>
    <w:p w14:paraId="77BC891F" w14:textId="77777777" w:rsidR="00F026EE" w:rsidRPr="00A90206" w:rsidRDefault="00F026EE" w:rsidP="00F026EE">
      <w:pPr>
        <w:numPr>
          <w:ilvl w:val="0"/>
          <w:numId w:val="21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Verificar o código de exibição de dados no gráfico.</w:t>
      </w:r>
    </w:p>
    <w:p w14:paraId="16E56632" w14:textId="77777777" w:rsidR="00F026EE" w:rsidRPr="00A90206" w:rsidRDefault="00F026EE" w:rsidP="00F026EE">
      <w:pPr>
        <w:numPr>
          <w:ilvl w:val="0"/>
          <w:numId w:val="21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Verificar o código de inserção de incubadora.</w:t>
      </w:r>
    </w:p>
    <w:p w14:paraId="798E506C" w14:textId="77777777" w:rsidR="00F026EE" w:rsidRPr="00A90206" w:rsidRDefault="00F026EE" w:rsidP="00F026EE">
      <w:pPr>
        <w:numPr>
          <w:ilvl w:val="0"/>
          <w:numId w:val="21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Verificar o código de inserção de recém-nascidos.</w:t>
      </w:r>
    </w:p>
    <w:p w14:paraId="63B02B47" w14:textId="77777777" w:rsidR="00F026EE" w:rsidRPr="00A90206" w:rsidRDefault="00F026EE" w:rsidP="00F026EE">
      <w:pPr>
        <w:numPr>
          <w:ilvl w:val="0"/>
          <w:numId w:val="21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Verificar todos os pontos da arquitetura do sistema.</w:t>
      </w:r>
    </w:p>
    <w:p w14:paraId="7879404B" w14:textId="77777777" w:rsidR="00F026EE" w:rsidRPr="00A90206" w:rsidRDefault="00F026EE" w:rsidP="00F026EE">
      <w:pPr>
        <w:numPr>
          <w:ilvl w:val="0"/>
          <w:numId w:val="21"/>
        </w:numPr>
        <w:tabs>
          <w:tab w:val="clear" w:pos="851"/>
        </w:tabs>
        <w:spacing w:before="100" w:beforeAutospacing="1" w:after="100" w:afterAutospacing="1" w:line="240" w:lineRule="auto"/>
        <w:jc w:val="left"/>
        <w:rPr>
          <w:rFonts w:cs="Arial"/>
          <w:color w:val="000000"/>
          <w:szCs w:val="18"/>
          <w:lang w:eastAsia="pt-BR"/>
        </w:rPr>
      </w:pPr>
      <w:r w:rsidRPr="00A90206">
        <w:rPr>
          <w:rFonts w:cs="Arial"/>
          <w:color w:val="000000"/>
          <w:szCs w:val="18"/>
          <w:lang w:eastAsia="pt-BR"/>
        </w:rPr>
        <w:t>Abrir uma GMUD para resolver o incidente/problema caso necessário.</w:t>
      </w:r>
    </w:p>
    <w:p w14:paraId="3EB1F31D" w14:textId="741F07B3" w:rsidR="00DF07FB" w:rsidRPr="00A90206" w:rsidRDefault="00F026EE" w:rsidP="007E2EF0">
      <w:pPr>
        <w:spacing w:line="240" w:lineRule="auto"/>
        <w:rPr>
          <w:rFonts w:cs="Arial"/>
          <w:color w:val="000000"/>
          <w:szCs w:val="23"/>
          <w:lang w:eastAsia="pt-BR"/>
        </w:rPr>
      </w:pPr>
      <w:r w:rsidRPr="00A90206">
        <w:rPr>
          <w:rFonts w:cs="Arial"/>
          <w:color w:val="000000"/>
          <w:szCs w:val="23"/>
          <w:lang w:eastAsia="pt-BR"/>
        </w:rPr>
        <w:t>Documentar na base de conhecimento se necessário.</w:t>
      </w:r>
    </w:p>
    <w:p w14:paraId="469205DB" w14:textId="0B55931A" w:rsidR="00370E34" w:rsidRPr="00E14D32" w:rsidRDefault="00EC1315" w:rsidP="00E14D32">
      <w:pPr>
        <w:spacing w:line="240" w:lineRule="auto"/>
        <w:rPr>
          <w:rFonts w:ascii="Calibri" w:hAnsi="Calibri" w:cs="Calibri"/>
          <w:color w:val="000000"/>
          <w:sz w:val="23"/>
          <w:szCs w:val="23"/>
          <w:lang w:eastAsia="pt-BR"/>
        </w:rPr>
        <w:sectPr w:rsidR="00370E34" w:rsidRPr="00E14D32">
          <w:headerReference w:type="default" r:id="rId70"/>
          <w:footerReference w:type="default" r:id="rId71"/>
          <w:headerReference w:type="first" r:id="rId72"/>
          <w:footerReference w:type="first" r:id="rId73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>
        <w:rPr>
          <w:noProof/>
          <w:lang w:eastAsia="pt-BR"/>
        </w:rPr>
        <w:drawing>
          <wp:inline distT="0" distB="0" distL="0" distR="0" wp14:anchorId="6CF909E2" wp14:editId="1AA74540">
            <wp:extent cx="5760720" cy="3232150"/>
            <wp:effectExtent l="0" t="0" r="0" b="0"/>
            <wp:docPr id="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7C18" w14:textId="77777777" w:rsidR="00370E34" w:rsidRDefault="003F41A7" w:rsidP="00E14D32">
      <w:pPr>
        <w:pStyle w:val="FolhadeRostodosCaptulos"/>
        <w:jc w:val="both"/>
      </w:pPr>
      <w:r>
        <w:lastRenderedPageBreak/>
        <w:fldChar w:fldCharType="begin"/>
      </w:r>
      <w:r>
        <w:instrText xml:space="preserve"> REF _Ref125307146 \w </w:instrText>
      </w:r>
      <w:r>
        <w:fldChar w:fldCharType="separate"/>
      </w:r>
      <w:r w:rsidR="008841DA">
        <w:t>5</w:t>
      </w:r>
      <w:r>
        <w:fldChar w:fldCharType="end"/>
      </w:r>
      <w:r w:rsidR="00BB1C7D">
        <w:tab/>
      </w:r>
      <w:fldSimple w:instr=" REF _Ref125307146 ">
        <w:r w:rsidR="008841DA">
          <w:t>CONCLUSÕES</w:t>
        </w:r>
      </w:fldSimple>
    </w:p>
    <w:p w14:paraId="3360A73F" w14:textId="77777777" w:rsidR="00370E34" w:rsidRDefault="00370E34" w:rsidP="00AB1F1F">
      <w:pPr>
        <w:pStyle w:val="Ttulo1"/>
      </w:pPr>
      <w:bookmarkStart w:id="26" w:name="_Ref125307146"/>
      <w:bookmarkStart w:id="27" w:name="_Toc125374527"/>
      <w:bookmarkStart w:id="28" w:name="_Toc156754424"/>
      <w:bookmarkStart w:id="29" w:name="_Toc512519608"/>
      <w:r>
        <w:lastRenderedPageBreak/>
        <w:t>CONCLUSÕES</w:t>
      </w:r>
      <w:bookmarkEnd w:id="26"/>
      <w:bookmarkEnd w:id="27"/>
      <w:bookmarkEnd w:id="28"/>
      <w:bookmarkEnd w:id="29"/>
    </w:p>
    <w:p w14:paraId="0918D887" w14:textId="10120E11" w:rsidR="00573DD1" w:rsidRPr="00D04074" w:rsidRDefault="00573DD1" w:rsidP="00573DD1">
      <w:pPr>
        <w:pStyle w:val="Ttulo2"/>
        <w:rPr>
          <w:b/>
        </w:rPr>
      </w:pPr>
      <w:bookmarkStart w:id="30" w:name="_Toc512519609"/>
      <w:r w:rsidRPr="00192CAB">
        <w:rPr>
          <w:b/>
        </w:rPr>
        <w:t>resultados</w:t>
      </w:r>
      <w:bookmarkEnd w:id="30"/>
      <w:r w:rsidRPr="00192CAB">
        <w:rPr>
          <w:b/>
        </w:rPr>
        <w:t xml:space="preserve"> </w:t>
      </w:r>
    </w:p>
    <w:p w14:paraId="1B3CA85F" w14:textId="44B6446B" w:rsidR="00A14608" w:rsidRDefault="00A14608" w:rsidP="00A14608">
      <w:pPr>
        <w:spacing w:line="240" w:lineRule="auto"/>
        <w:rPr>
          <w:rFonts w:cs="Arial"/>
          <w:bCs/>
          <w:color w:val="000000"/>
        </w:rPr>
      </w:pPr>
      <w:r>
        <w:rPr>
          <w:rFonts w:cs="Arial"/>
          <w:b/>
          <w:bCs/>
          <w:color w:val="000000"/>
        </w:rPr>
        <w:tab/>
      </w:r>
      <w:r>
        <w:rPr>
          <w:rFonts w:cs="Arial"/>
          <w:bCs/>
          <w:color w:val="000000"/>
        </w:rPr>
        <w:t>Com base nos requisitos que foram levantados no início do projeto, os resultados foram satisfatórios. Todos os requisitos funcionais foram cumpridos.</w:t>
      </w:r>
    </w:p>
    <w:p w14:paraId="1F6B9CB5" w14:textId="60C15CF0" w:rsidR="00A14608" w:rsidRDefault="00A14608" w:rsidP="00A14608">
      <w:pPr>
        <w:spacing w:line="240" w:lineRule="auto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ab/>
        <w:t>A performance do sistema alcançou as nossas expec</w:t>
      </w:r>
      <w:r w:rsidR="00D04074">
        <w:rPr>
          <w:rFonts w:cs="Arial"/>
          <w:bCs/>
          <w:color w:val="000000"/>
        </w:rPr>
        <w:t>tativas. Conseguimos desenvolver uma aplicação web totalmente funcional, que realiza o gerenciamento de incubadoras, recém-nascidos e usuários, além de exibir os dados de temperatura e umidade do sensor DH11 do Arduíno e transformá-los em gráficos, estatísticas e relatórios.</w:t>
      </w:r>
    </w:p>
    <w:p w14:paraId="75173C20" w14:textId="66153A01" w:rsidR="00D04074" w:rsidRPr="00A14608" w:rsidRDefault="00D04074" w:rsidP="00A14608">
      <w:pPr>
        <w:spacing w:line="240" w:lineRule="auto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ab/>
        <w:t>Além disso, o sistema também ficou completamente responsivo através do uso do Bootstrap, sendo possível ser utilizado em qualquer resolução, seja de smartphone, tablet ou computadores.</w:t>
      </w:r>
    </w:p>
    <w:p w14:paraId="7C289C36" w14:textId="77777777" w:rsidR="00573DD1" w:rsidRDefault="00573DD1" w:rsidP="00573DD1"/>
    <w:p w14:paraId="3CFDBC54" w14:textId="07E2A137" w:rsidR="00573DD1" w:rsidRPr="00192CAB" w:rsidRDefault="00573DD1" w:rsidP="00573DD1">
      <w:pPr>
        <w:pStyle w:val="Ttulo2"/>
        <w:rPr>
          <w:b/>
        </w:rPr>
      </w:pPr>
      <w:bookmarkStart w:id="31" w:name="_Toc512519610"/>
      <w:r w:rsidRPr="00192CAB">
        <w:rPr>
          <w:b/>
        </w:rPr>
        <w:t>Processo de aprendizado com o projeto</w:t>
      </w:r>
      <w:bookmarkEnd w:id="31"/>
      <w:r w:rsidRPr="00192CAB">
        <w:rPr>
          <w:b/>
        </w:rPr>
        <w:t xml:space="preserve"> </w:t>
      </w:r>
    </w:p>
    <w:p w14:paraId="20DF8272" w14:textId="2F8521BA" w:rsidR="001E0788" w:rsidRDefault="00573DD1" w:rsidP="001E0788">
      <w:pPr>
        <w:spacing w:line="240" w:lineRule="auto"/>
        <w:rPr>
          <w:rFonts w:cs="Arial"/>
          <w:bCs/>
          <w:color w:val="000000"/>
        </w:rPr>
      </w:pPr>
      <w:r w:rsidRPr="004B1208">
        <w:tab/>
      </w:r>
      <w:r w:rsidR="001E0788">
        <w:rPr>
          <w:rFonts w:cs="Arial"/>
          <w:bCs/>
          <w:color w:val="000000"/>
        </w:rPr>
        <w:t xml:space="preserve">O projeto com viés de pesquisa e por embarcar diferentes tecnologias e métodos, foi um ambiente execepcional para irmos além do que nos era </w:t>
      </w:r>
      <w:r w:rsidR="0056366E">
        <w:rPr>
          <w:rFonts w:cs="Arial"/>
          <w:bCs/>
          <w:color w:val="000000"/>
        </w:rPr>
        <w:t>ensinado e c</w:t>
      </w:r>
      <w:r w:rsidR="005330FE">
        <w:rPr>
          <w:rFonts w:cs="Arial"/>
          <w:bCs/>
          <w:color w:val="000000"/>
        </w:rPr>
        <w:t>onseguir</w:t>
      </w:r>
      <w:r w:rsidR="0056366E">
        <w:rPr>
          <w:rFonts w:cs="Arial"/>
          <w:bCs/>
          <w:color w:val="000000"/>
        </w:rPr>
        <w:t xml:space="preserve"> unir nosso grupo</w:t>
      </w:r>
      <w:r w:rsidR="001E0788">
        <w:rPr>
          <w:rFonts w:cs="Arial"/>
          <w:bCs/>
          <w:color w:val="000000"/>
        </w:rPr>
        <w:t xml:space="preserve"> em um objetivo comum.</w:t>
      </w:r>
    </w:p>
    <w:p w14:paraId="5B237D02" w14:textId="3FEBA882" w:rsidR="0013257F" w:rsidRDefault="0056366E" w:rsidP="005D51C1">
      <w:pPr>
        <w:spacing w:line="240" w:lineRule="auto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ab/>
      </w:r>
      <w:r w:rsidR="005D51C1">
        <w:rPr>
          <w:rFonts w:cs="Arial"/>
          <w:bCs/>
          <w:color w:val="000000"/>
        </w:rPr>
        <w:t xml:space="preserve">No início </w:t>
      </w:r>
      <w:r>
        <w:rPr>
          <w:rFonts w:cs="Arial"/>
          <w:bCs/>
          <w:color w:val="000000"/>
        </w:rPr>
        <w:t>do semestre, os membros do grupo</w:t>
      </w:r>
      <w:r w:rsidR="005D51C1">
        <w:rPr>
          <w:rFonts w:cs="Arial"/>
          <w:bCs/>
          <w:color w:val="000000"/>
        </w:rPr>
        <w:t xml:space="preserve"> estavam em diferentes níveis de conhecimento.</w:t>
      </w:r>
      <w:r w:rsidR="009572AD">
        <w:rPr>
          <w:rFonts w:cs="Arial"/>
          <w:bCs/>
          <w:color w:val="000000"/>
        </w:rPr>
        <w:t xml:space="preserve"> Porém, com o passar dos meses, conseguimos evoluir nosso time de forma homogênea</w:t>
      </w:r>
      <w:r w:rsidR="005330FE">
        <w:rPr>
          <w:rFonts w:cs="Arial"/>
          <w:bCs/>
          <w:color w:val="000000"/>
        </w:rPr>
        <w:t>. O</w:t>
      </w:r>
      <w:r w:rsidR="009572AD">
        <w:rPr>
          <w:rFonts w:cs="Arial"/>
          <w:bCs/>
          <w:color w:val="000000"/>
        </w:rPr>
        <w:t xml:space="preserve">s que não tinham conhecimento técnico </w:t>
      </w:r>
      <w:r w:rsidR="0013257F">
        <w:rPr>
          <w:rFonts w:cs="Arial"/>
          <w:bCs/>
          <w:color w:val="000000"/>
        </w:rPr>
        <w:t>foram aos poucos adquirindo, e os que já tinham evoluíram como liderança de projeto e liderança técnica. Ademais, após perdermos um membro da equipe, nos aproximamos para garantir a permanência de todos e disseminar conhecimento.</w:t>
      </w:r>
    </w:p>
    <w:p w14:paraId="4EF87CE6" w14:textId="216BA8B3" w:rsidR="0056366E" w:rsidRDefault="0056366E" w:rsidP="005D51C1">
      <w:pPr>
        <w:spacing w:line="240" w:lineRule="auto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ab/>
      </w:r>
      <w:r w:rsidR="006F727D">
        <w:rPr>
          <w:rFonts w:cs="Arial"/>
          <w:bCs/>
          <w:color w:val="000000"/>
        </w:rPr>
        <w:t>Todos passamos a conhecer a plataforma de prototipagem de sistemas embarcados chamada arduino, como também lidamos com a forma de trabalhar assíncrona do node js e com telas responsivas</w:t>
      </w:r>
      <w:r w:rsidR="0069130F">
        <w:rPr>
          <w:rFonts w:cs="Arial"/>
          <w:bCs/>
          <w:color w:val="000000"/>
        </w:rPr>
        <w:t xml:space="preserve"> e protocolos HTTP</w:t>
      </w:r>
      <w:r w:rsidR="006F727D">
        <w:rPr>
          <w:rFonts w:cs="Arial"/>
          <w:bCs/>
          <w:color w:val="000000"/>
        </w:rPr>
        <w:t>.</w:t>
      </w:r>
    </w:p>
    <w:p w14:paraId="05089A31" w14:textId="154118E6" w:rsidR="00573DD1" w:rsidRPr="002C1625" w:rsidRDefault="0056366E" w:rsidP="002C1625">
      <w:pPr>
        <w:spacing w:line="240" w:lineRule="auto"/>
        <w:rPr>
          <w:rFonts w:cs="Arial"/>
          <w:bCs/>
          <w:color w:val="000000"/>
        </w:rPr>
      </w:pPr>
      <w:r>
        <w:rPr>
          <w:rFonts w:cs="Arial"/>
          <w:bCs/>
          <w:color w:val="000000"/>
        </w:rPr>
        <w:tab/>
        <w:t>Por fim, fincamos com o sentimento de dever cumprido, e levamos diversas lições seja técnica como emocional, para o próximo semestre.</w:t>
      </w:r>
    </w:p>
    <w:p w14:paraId="360FFEED" w14:textId="11A10D1A" w:rsidR="00573DD1" w:rsidRPr="00192CAB" w:rsidRDefault="00FD4F54" w:rsidP="00FD4F54">
      <w:pPr>
        <w:pStyle w:val="Ttulo2"/>
        <w:rPr>
          <w:b/>
        </w:rPr>
      </w:pPr>
      <w:bookmarkStart w:id="32" w:name="_Toc512519611"/>
      <w:r w:rsidRPr="00192CAB">
        <w:rPr>
          <w:b/>
        </w:rPr>
        <w:t xml:space="preserve">Considerações finais sobre </w:t>
      </w:r>
      <w:r w:rsidR="00192CAB">
        <w:rPr>
          <w:b/>
        </w:rPr>
        <w:t xml:space="preserve">A </w:t>
      </w:r>
      <w:r w:rsidRPr="00192CAB">
        <w:rPr>
          <w:b/>
        </w:rPr>
        <w:t>evolução dasolução</w:t>
      </w:r>
      <w:bookmarkEnd w:id="32"/>
      <w:r w:rsidR="00A90206">
        <w:rPr>
          <w:b/>
        </w:rPr>
        <w:t xml:space="preserve"> </w:t>
      </w:r>
      <w:r w:rsidR="00573DD1" w:rsidRPr="00192CAB">
        <w:rPr>
          <w:b/>
        </w:rPr>
        <w:t xml:space="preserve"> </w:t>
      </w:r>
    </w:p>
    <w:p w14:paraId="1EB39B9F" w14:textId="762558C4" w:rsidR="00573DD1" w:rsidRDefault="00573DD1" w:rsidP="00573DD1">
      <w:r w:rsidRPr="004B1208">
        <w:tab/>
      </w:r>
      <w:r w:rsidR="00000C2C">
        <w:t>Nosso grupo tem uma visão bastante abrangente para este projeto. Neste momento ele gerencia recém</w:t>
      </w:r>
      <w:r w:rsidR="00CE6EA8">
        <w:t>-</w:t>
      </w:r>
      <w:r w:rsidR="00000C2C">
        <w:t>nascido</w:t>
      </w:r>
      <w:r w:rsidR="00CE6EA8">
        <w:t>s</w:t>
      </w:r>
      <w:r w:rsidR="00000C2C">
        <w:t xml:space="preserve"> e i</w:t>
      </w:r>
      <w:r w:rsidR="00CE6EA8">
        <w:t>ncubadoras,</w:t>
      </w:r>
      <w:r w:rsidR="005330FE">
        <w:t xml:space="preserve"> </w:t>
      </w:r>
      <w:r w:rsidR="00000C2C">
        <w:t xml:space="preserve">medindo temperatura e umidade do ar, pretendemos medir também a temperatura da pele do recém-nasido </w:t>
      </w:r>
      <w:r w:rsidR="00CE6EA8">
        <w:t>e fazer gráficos comparativos e de evolução. N</w:t>
      </w:r>
      <w:r w:rsidR="00000C2C">
        <w:t>ossa ideia</w:t>
      </w:r>
      <w:r w:rsidR="00CE6EA8">
        <w:t xml:space="preserve"> também </w:t>
      </w:r>
      <w:r w:rsidR="00000C2C">
        <w:t>é que este seja somente um serviço de</w:t>
      </w:r>
      <w:r w:rsidR="00CE6EA8">
        <w:t xml:space="preserve"> todo um macro</w:t>
      </w:r>
      <w:r w:rsidR="00000C2C">
        <w:t xml:space="preserve"> sismema de gerencia hospitalar. Pretendemos gerir médicos, enfermeiros, e demais funcionários envolvidos nas atividad</w:t>
      </w:r>
      <w:bookmarkStart w:id="33" w:name="_GoBack"/>
      <w:bookmarkEnd w:id="33"/>
      <w:r w:rsidR="00000C2C">
        <w:t xml:space="preserve">es técnicas em um hospital. </w:t>
      </w:r>
    </w:p>
    <w:p w14:paraId="7F9A2973" w14:textId="77777777" w:rsidR="00B424CD" w:rsidRPr="004910EE" w:rsidRDefault="00B424CD" w:rsidP="00B424CD">
      <w:pPr>
        <w:tabs>
          <w:tab w:val="clear" w:pos="851"/>
        </w:tabs>
        <w:sectPr w:rsidR="00B424CD" w:rsidRPr="004910EE">
          <w:headerReference w:type="even" r:id="rId75"/>
          <w:headerReference w:type="default" r:id="rId76"/>
          <w:footerReference w:type="default" r:id="rId77"/>
          <w:headerReference w:type="first" r:id="rId78"/>
          <w:footerReference w:type="first" r:id="rId79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bookmarkStart w:id="34" w:name="_Toc124080469"/>
      <w:bookmarkStart w:id="35" w:name="_Toc125201972"/>
      <w:bookmarkStart w:id="36" w:name="_Toc125374528"/>
    </w:p>
    <w:p w14:paraId="58352759" w14:textId="77777777" w:rsidR="00370E34" w:rsidRPr="00B55442" w:rsidRDefault="00370E34" w:rsidP="00AB1F1F">
      <w:pPr>
        <w:pStyle w:val="Ttulo"/>
      </w:pPr>
      <w:bookmarkStart w:id="37" w:name="_Toc156754425"/>
      <w:bookmarkStart w:id="38" w:name="_Toc512519612"/>
      <w:r w:rsidRPr="00B55442">
        <w:lastRenderedPageBreak/>
        <w:t>ReferÊncias</w:t>
      </w:r>
      <w:bookmarkEnd w:id="34"/>
      <w:bookmarkEnd w:id="35"/>
      <w:bookmarkEnd w:id="36"/>
      <w:bookmarkEnd w:id="37"/>
      <w:bookmarkEnd w:id="38"/>
    </w:p>
    <w:p w14:paraId="0A3363DE" w14:textId="77777777" w:rsidR="00370E34" w:rsidRPr="00B55442" w:rsidRDefault="00370E34" w:rsidP="00AB1F1F">
      <w:pPr>
        <w:pStyle w:val="Ttulo"/>
      </w:pPr>
    </w:p>
    <w:p w14:paraId="2C534376" w14:textId="6159B487" w:rsidR="000C07FE" w:rsidRPr="000C07FE" w:rsidRDefault="005900C5" w:rsidP="00615DEF">
      <w:pPr>
        <w:pStyle w:val="Referncias"/>
        <w:spacing w:after="0"/>
        <w:rPr>
          <w:rFonts w:cs="Arial"/>
          <w:noProof/>
          <w:lang w:val="pt-BR"/>
        </w:rPr>
      </w:pPr>
      <w:r w:rsidRPr="00A3473E">
        <w:rPr>
          <w:lang w:val="pt-BR"/>
        </w:rPr>
        <w:fldChar w:fldCharType="begin"/>
      </w:r>
      <w:r w:rsidR="00370E34" w:rsidRPr="00130D86">
        <w:rPr>
          <w:lang w:val="pt-BR"/>
        </w:rPr>
        <w:instrText xml:space="preserve"> ADDIN EN.REFLIST </w:instrText>
      </w:r>
      <w:r w:rsidRPr="00A3473E">
        <w:rPr>
          <w:lang w:val="pt-BR"/>
        </w:rPr>
        <w:fldChar w:fldCharType="separate"/>
      </w:r>
      <w:r w:rsidR="00615DEF">
        <w:t>UMIDADE RELATIVA EM INCUBADORA NEONATAL: IMPLICAÇÕES SOBR</w:t>
      </w:r>
      <w:r w:rsidR="00615DEF">
        <w:t xml:space="preserve">E A SENSAÇÃO TÉRMICA DO NEONATO. Disponível em: </w:t>
      </w:r>
      <w:r w:rsidR="00615DEF" w:rsidRPr="00615DEF">
        <w:t>http://www.canal6.com.br/cbeb/2014/artigos/cbeb2014_submission_732.pdf</w:t>
      </w:r>
      <w:r w:rsidR="000C07FE" w:rsidRPr="000C07FE">
        <w:rPr>
          <w:rFonts w:cs="Arial"/>
          <w:noProof/>
          <w:lang w:val="pt-BR"/>
        </w:rPr>
        <w:t xml:space="preserve"> </w:t>
      </w:r>
    </w:p>
    <w:p w14:paraId="114FDF1C" w14:textId="77777777" w:rsidR="000C07FE" w:rsidRPr="000C07FE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3BEB2449" w14:textId="45D90E18" w:rsidR="00FA5328" w:rsidRPr="002C1625" w:rsidRDefault="005900C5" w:rsidP="00FA5328">
      <w:pPr>
        <w:pStyle w:val="Referncias"/>
        <w:rPr>
          <w:lang w:val="pt-BR"/>
        </w:rPr>
        <w:sectPr w:rsidR="00FA5328" w:rsidRPr="002C1625" w:rsidSect="00E31F5E">
          <w:headerReference w:type="even" r:id="rId80"/>
          <w:headerReference w:type="default" r:id="rId81"/>
          <w:footerReference w:type="default" r:id="rId82"/>
          <w:headerReference w:type="first" r:id="rId83"/>
          <w:footerReference w:type="first" r:id="rId84"/>
          <w:pgSz w:w="11907" w:h="16840" w:code="9"/>
          <w:pgMar w:top="1701" w:right="1134" w:bottom="1531" w:left="1701" w:header="709" w:footer="709" w:gutter="0"/>
          <w:cols w:space="708"/>
          <w:docGrid w:linePitch="360"/>
        </w:sectPr>
      </w:pPr>
      <w:r w:rsidRPr="00A3473E">
        <w:rPr>
          <w:lang w:val="pt-BR"/>
        </w:rPr>
        <w:fldChar w:fldCharType="end"/>
      </w:r>
    </w:p>
    <w:p w14:paraId="46DBD0F2" w14:textId="77777777" w:rsidR="00F2517D" w:rsidRDefault="00F2517D" w:rsidP="002C1625">
      <w:pPr>
        <w:pStyle w:val="EstiloNormalGrandeesquerda"/>
      </w:pPr>
    </w:p>
    <w:sectPr w:rsidR="00F2517D" w:rsidSect="008B07EE">
      <w:headerReference w:type="default" r:id="rId85"/>
      <w:footerReference w:type="default" r:id="rId86"/>
      <w:headerReference w:type="first" r:id="rId87"/>
      <w:footerReference w:type="first" r:id="rId88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DF1DC1" w14:textId="77777777" w:rsidR="003F41A7" w:rsidRDefault="003F41A7">
      <w:r>
        <w:separator/>
      </w:r>
    </w:p>
    <w:p w14:paraId="6385431D" w14:textId="77777777" w:rsidR="003F41A7" w:rsidRDefault="003F41A7"/>
    <w:p w14:paraId="0A6C8CC0" w14:textId="77777777" w:rsidR="003F41A7" w:rsidRDefault="003F41A7"/>
    <w:p w14:paraId="016053BB" w14:textId="77777777" w:rsidR="003F41A7" w:rsidRDefault="003F41A7"/>
  </w:endnote>
  <w:endnote w:type="continuationSeparator" w:id="0">
    <w:p w14:paraId="2429039A" w14:textId="77777777" w:rsidR="003F41A7" w:rsidRDefault="003F41A7">
      <w:r>
        <w:continuationSeparator/>
      </w:r>
    </w:p>
    <w:p w14:paraId="547BFD24" w14:textId="77777777" w:rsidR="003F41A7" w:rsidRDefault="003F41A7"/>
    <w:p w14:paraId="33AB31E2" w14:textId="77777777" w:rsidR="003F41A7" w:rsidRDefault="003F41A7"/>
    <w:p w14:paraId="49A582D8" w14:textId="77777777" w:rsidR="003F41A7" w:rsidRDefault="003F41A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43540" w14:textId="77777777" w:rsidR="009572AD" w:rsidRDefault="009572AD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9572AD" w:rsidRDefault="009572AD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0AD817" w14:textId="77777777" w:rsidR="009572AD" w:rsidRDefault="009572AD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DACDD6" w14:textId="77777777" w:rsidR="009572AD" w:rsidRDefault="009572AD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2A65DA" w14:textId="77777777" w:rsidR="009572AD" w:rsidRDefault="009572AD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94DEE5" w14:textId="77777777" w:rsidR="009572AD" w:rsidRDefault="009572AD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BD4F5B" w14:textId="77777777" w:rsidR="009572AD" w:rsidRDefault="009572AD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F0FAE4" w14:textId="77777777" w:rsidR="009572AD" w:rsidRDefault="009572AD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BBC7C2" w14:textId="77777777" w:rsidR="009572AD" w:rsidRDefault="009572AD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E39474" w14:textId="77777777" w:rsidR="009572AD" w:rsidRDefault="009572AD" w:rsidP="00317E2D">
    <w:pPr>
      <w:pStyle w:val="Rodap"/>
      <w:ind w:right="360"/>
    </w:pP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31EE1B" w14:textId="77777777" w:rsidR="009572AD" w:rsidRDefault="009572A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CAE8C8" w14:textId="77777777" w:rsidR="009572AD" w:rsidRDefault="009572AD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7A890D" w14:textId="77777777" w:rsidR="009572AD" w:rsidRDefault="009572AD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8DEA69" w14:textId="77777777" w:rsidR="009572AD" w:rsidRDefault="009572AD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E585D6" w14:textId="77777777" w:rsidR="009572AD" w:rsidRDefault="009572AD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64C65D" w14:textId="77777777" w:rsidR="009572AD" w:rsidRDefault="009572AD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BDA5F8" w14:textId="77777777" w:rsidR="009572AD" w:rsidRDefault="009572AD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CE5CF1" w14:textId="77777777" w:rsidR="009572AD" w:rsidRDefault="009572AD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02F3AB" w14:textId="77777777" w:rsidR="009572AD" w:rsidRDefault="009572A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D4D584" w14:textId="77777777" w:rsidR="003F41A7" w:rsidRDefault="003F41A7">
      <w:r>
        <w:separator/>
      </w:r>
    </w:p>
    <w:p w14:paraId="3B101F31" w14:textId="77777777" w:rsidR="003F41A7" w:rsidRDefault="003F41A7"/>
    <w:p w14:paraId="7489668D" w14:textId="77777777" w:rsidR="003F41A7" w:rsidRDefault="003F41A7"/>
    <w:p w14:paraId="56302190" w14:textId="77777777" w:rsidR="003F41A7" w:rsidRDefault="003F41A7"/>
  </w:footnote>
  <w:footnote w:type="continuationSeparator" w:id="0">
    <w:p w14:paraId="67237C6C" w14:textId="77777777" w:rsidR="003F41A7" w:rsidRDefault="003F41A7">
      <w:r>
        <w:continuationSeparator/>
      </w:r>
    </w:p>
    <w:p w14:paraId="57692EFF" w14:textId="77777777" w:rsidR="003F41A7" w:rsidRDefault="003F41A7"/>
    <w:p w14:paraId="793CDED3" w14:textId="77777777" w:rsidR="003F41A7" w:rsidRDefault="003F41A7"/>
    <w:p w14:paraId="2F3D3DF6" w14:textId="77777777" w:rsidR="003F41A7" w:rsidRDefault="003F41A7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2B893C" w14:textId="35BF46C2" w:rsidR="009572AD" w:rsidRDefault="009572AD" w:rsidP="00D7222B">
    <w:pPr>
      <w:tabs>
        <w:tab w:val="clear" w:pos="851"/>
        <w:tab w:val="left" w:pos="1454"/>
      </w:tabs>
      <w:ind w:right="360"/>
    </w:pPr>
    <w:r w:rsidRPr="0099239D">
      <w:rPr>
        <w:noProof/>
        <w:lang w:eastAsia="pt-BR"/>
      </w:rPr>
      <w:drawing>
        <wp:anchor distT="0" distB="0" distL="114300" distR="114300" simplePos="0" relativeHeight="251653632" behindDoc="1" locked="0" layoutInCell="1" allowOverlap="1" wp14:anchorId="152F1C52" wp14:editId="361CFD29">
          <wp:simplePos x="0" y="0"/>
          <wp:positionH relativeFrom="column">
            <wp:posOffset>-727710</wp:posOffset>
          </wp:positionH>
          <wp:positionV relativeFrom="paragraph">
            <wp:posOffset>-212725</wp:posOffset>
          </wp:positionV>
          <wp:extent cx="2324100" cy="619760"/>
          <wp:effectExtent l="0" t="0" r="0" b="0"/>
          <wp:wrapTight wrapText="bothSides">
            <wp:wrapPolygon edited="0">
              <wp:start x="354" y="1328"/>
              <wp:lineTo x="354" y="4648"/>
              <wp:lineTo x="3010" y="13279"/>
              <wp:lineTo x="3364" y="13943"/>
              <wp:lineTo x="2125" y="19918"/>
              <wp:lineTo x="4426" y="19918"/>
              <wp:lineTo x="21069" y="15270"/>
              <wp:lineTo x="21246" y="6639"/>
              <wp:lineTo x="18059" y="4648"/>
              <wp:lineTo x="1416" y="1328"/>
              <wp:lineTo x="354" y="1328"/>
            </wp:wrapPolygon>
          </wp:wrapTight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E:\BANDTECERS\Artes\logoTimeHorizontal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324100" cy="61976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47488" behindDoc="0" locked="0" layoutInCell="1" allowOverlap="1" wp14:anchorId="2FA78417" wp14:editId="3F0B3EA3">
          <wp:simplePos x="0" y="0"/>
          <wp:positionH relativeFrom="column">
            <wp:posOffset>4159250</wp:posOffset>
          </wp:positionH>
          <wp:positionV relativeFrom="paragraph">
            <wp:posOffset>-254635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4347CC" w14:textId="77777777" w:rsidR="009572AD" w:rsidRDefault="009572AD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AB3BF7" w14:textId="22A3329C" w:rsidR="009572AD" w:rsidRDefault="009572AD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84864">
      <w:rPr>
        <w:rStyle w:val="Nmerodepgina"/>
        <w:noProof/>
      </w:rPr>
      <w:t>31</w:t>
    </w:r>
    <w:r>
      <w:rPr>
        <w:rStyle w:val="Nmerodepgina"/>
      </w:rPr>
      <w:fldChar w:fldCharType="end"/>
    </w:r>
  </w:p>
  <w:p w14:paraId="18286D3E" w14:textId="77777777" w:rsidR="009572AD" w:rsidRDefault="009572AD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385CC6" w14:textId="77777777" w:rsidR="009572AD" w:rsidRDefault="009572AD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64CB5D" w14:textId="77777777" w:rsidR="009572AD" w:rsidRDefault="009572AD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9572AD" w:rsidRDefault="009572AD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3F41A7">
      <w:rPr>
        <w:noProof/>
        <w:lang w:eastAsia="pt-BR"/>
      </w:rPr>
      <w:pict w14:anchorId="37B9645E">
        <v:line id="_x0000_s2058" style="position:absolute;left:0;text-align:left;z-index:251660800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9572AD" w:rsidRDefault="009572AD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E51E6C" w14:textId="0BBE96D3" w:rsidR="009572AD" w:rsidRDefault="009572AD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84864">
      <w:rPr>
        <w:rStyle w:val="Nmerodepgina"/>
        <w:noProof/>
      </w:rPr>
      <w:t>33</w:t>
    </w:r>
    <w:r>
      <w:rPr>
        <w:rStyle w:val="Nmerodepgina"/>
      </w:rPr>
      <w:fldChar w:fldCharType="end"/>
    </w:r>
  </w:p>
  <w:p w14:paraId="57CCBFB8" w14:textId="77777777" w:rsidR="009572AD" w:rsidRDefault="009572AD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A07102" w14:textId="77777777" w:rsidR="009572AD" w:rsidRDefault="009572AD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A50983" w14:textId="77777777" w:rsidR="009572AD" w:rsidRDefault="009572AD" w:rsidP="00E31F5E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50</w:t>
    </w:r>
    <w:r>
      <w:rPr>
        <w:rStyle w:val="Nmerodepgina"/>
      </w:rPr>
      <w:fldChar w:fldCharType="end"/>
    </w:r>
  </w:p>
  <w:p w14:paraId="4B6AE452" w14:textId="77777777" w:rsidR="009572AD" w:rsidRPr="00E37DB5" w:rsidRDefault="009572AD" w:rsidP="006D3A3B">
    <w:pPr>
      <w:ind w:right="397" w:firstLine="360"/>
      <w:jc w:val="right"/>
      <w:rPr>
        <w:b/>
        <w:color w:val="999999"/>
        <w:sz w:val="20"/>
        <w:szCs w:val="20"/>
      </w:rPr>
    </w:pPr>
    <w:r>
      <w:rPr>
        <w:b/>
        <w:color w:val="999999"/>
        <w:sz w:val="20"/>
        <w:szCs w:val="20"/>
      </w:rPr>
      <w:t xml:space="preserve">APÊNDICE </w:t>
    </w:r>
    <w:r w:rsidR="003F41A7">
      <w:rPr>
        <w:noProof/>
        <w:lang w:eastAsia="pt-BR"/>
      </w:rPr>
      <w:pict w14:anchorId="5EC5EFD6">
        <v:line id="_x0000_s2060" style="position:absolute;left:0;text-align:left;z-index:251657728;mso-position-horizontal-relative:text;mso-position-vertical-relative:text" from="0,13.6pt" to="433.7pt,13.6pt"/>
      </w:pict>
    </w:r>
    <w:r>
      <w:rPr>
        <w:b/>
        <w:color w:val="999999"/>
        <w:sz w:val="20"/>
        <w:szCs w:val="20"/>
      </w:rPr>
      <w:t>2</w:t>
    </w:r>
  </w:p>
  <w:p w14:paraId="0099D2A9" w14:textId="77777777" w:rsidR="009572AD" w:rsidRDefault="009572AD">
    <w:pPr>
      <w:pStyle w:val="Cabealho"/>
    </w:pPr>
  </w:p>
</w:hdr>
</file>

<file path=word/header1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DDC1C4" w14:textId="58DBEE24" w:rsidR="009572AD" w:rsidRDefault="009572AD" w:rsidP="00E31F5E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84864">
      <w:rPr>
        <w:rStyle w:val="Nmerodepgina"/>
        <w:noProof/>
      </w:rPr>
      <w:t>34</w:t>
    </w:r>
    <w:r>
      <w:rPr>
        <w:rStyle w:val="Nmerodepgina"/>
      </w:rPr>
      <w:fldChar w:fldCharType="end"/>
    </w:r>
  </w:p>
  <w:p w14:paraId="435F4E4A" w14:textId="77777777" w:rsidR="009572AD" w:rsidRPr="00E37DB5" w:rsidRDefault="009572AD" w:rsidP="0060123F">
    <w:pPr>
      <w:ind w:right="397" w:firstLine="360"/>
      <w:jc w:val="right"/>
      <w:rPr>
        <w:b/>
        <w:color w:val="999999"/>
        <w:sz w:val="20"/>
        <w:szCs w:val="20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AC009" w14:textId="77777777" w:rsidR="009572AD" w:rsidRDefault="003F41A7" w:rsidP="00E31F5E">
    <w:pPr>
      <w:ind w:right="397" w:firstLine="360"/>
      <w:jc w:val="right"/>
      <w:rPr>
        <w:b/>
        <w:color w:val="808080"/>
        <w:sz w:val="20"/>
      </w:rPr>
    </w:pPr>
    <w:r>
      <w:rPr>
        <w:noProof/>
        <w:lang w:eastAsia="pt-BR"/>
      </w:rPr>
      <w:pict w14:anchorId="3DA5F86E">
        <v:line id="_x0000_s2062" style="position:absolute;left:0;text-align:left;z-index:251661824" from="0,13.6pt" to="433.7pt,13.6pt" o:allowincell="f"/>
      </w:pict>
    </w:r>
    <w:r w:rsidR="009572AD">
      <w:rPr>
        <w:b/>
        <w:color w:val="808080"/>
        <w:sz w:val="20"/>
      </w:rPr>
      <w:t>REFERÊNCIAS</w:t>
    </w:r>
  </w:p>
  <w:p w14:paraId="45077818" w14:textId="77777777" w:rsidR="009572AD" w:rsidRDefault="009572AD">
    <w:pPr>
      <w:pStyle w:val="Cabealho"/>
    </w:pPr>
  </w:p>
</w:hdr>
</file>

<file path=word/header1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0804AD" w14:textId="77777777" w:rsidR="009572AD" w:rsidRDefault="009572AD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77777777" w:rsidR="009572AD" w:rsidRPr="00E37DB5" w:rsidRDefault="003F41A7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2067" style="position:absolute;left:0;text-align:left;z-index:251658752" from="0,13.6pt" to="433.7pt,13.6pt"/>
      </w:pict>
    </w:r>
    <w:r w:rsidR="009572AD">
      <w:rPr>
        <w:b/>
        <w:color w:val="999999"/>
        <w:sz w:val="20"/>
        <w:szCs w:val="20"/>
      </w:rPr>
      <w:t>ANEXO 2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C6F75B" w14:textId="77777777" w:rsidR="009572AD" w:rsidRDefault="009572AD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9572AD" w:rsidRPr="00E37DB5" w:rsidRDefault="003F41A7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2049" style="position:absolute;left:0;text-align:left;z-index:251655680" from="0,13.6pt" to="433.7pt,13.6pt"/>
      </w:pict>
    </w:r>
    <w:r w:rsidR="009572AD">
      <w:rPr>
        <w:b/>
        <w:color w:val="999999"/>
        <w:sz w:val="20"/>
        <w:szCs w:val="20"/>
      </w:rPr>
      <w:t>INTRODUÇÃO</w:t>
    </w:r>
  </w:p>
  <w:p w14:paraId="5870EA0A" w14:textId="77777777" w:rsidR="009572AD" w:rsidRDefault="009572AD" w:rsidP="00460E73"/>
</w:hdr>
</file>

<file path=word/header2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EE0EF6" w14:textId="77777777" w:rsidR="009572AD" w:rsidRDefault="009572AD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4D7094" w14:textId="773E86A0" w:rsidR="009572AD" w:rsidRDefault="009572AD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84864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4DE4C7A4" w14:textId="77777777" w:rsidR="009572AD" w:rsidRPr="00E37DB5" w:rsidRDefault="009572AD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9CCA58" w14:textId="77777777" w:rsidR="009572AD" w:rsidRDefault="009572AD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0FC276" w14:textId="77777777" w:rsidR="009572AD" w:rsidRDefault="009572AD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9572AD" w:rsidRPr="00E37DB5" w:rsidRDefault="003F41A7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2053" style="position:absolute;left:0;text-align:left;z-index:251656704" from="0,13.6pt" to="433.7pt,13.6pt"/>
      </w:pict>
    </w:r>
    <w:r w:rsidR="009572AD">
      <w:rPr>
        <w:b/>
        <w:color w:val="999999"/>
        <w:sz w:val="20"/>
        <w:szCs w:val="20"/>
      </w:rPr>
      <w:t>MATERIAL E MÉTODO</w:t>
    </w:r>
  </w:p>
  <w:p w14:paraId="6BFAFB9A" w14:textId="77777777" w:rsidR="009572AD" w:rsidRDefault="009572AD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C06359" w14:textId="03E17F13" w:rsidR="009572AD" w:rsidRDefault="009572AD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84864">
      <w:rPr>
        <w:rStyle w:val="Nmerodepgina"/>
        <w:noProof/>
      </w:rPr>
      <w:t>16</w:t>
    </w:r>
    <w:r>
      <w:rPr>
        <w:rStyle w:val="Nmerodepgina"/>
      </w:rPr>
      <w:fldChar w:fldCharType="end"/>
    </w:r>
  </w:p>
  <w:p w14:paraId="54B01304" w14:textId="77777777" w:rsidR="009572AD" w:rsidRPr="00E37DB5" w:rsidRDefault="009572AD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5C8E4C" w14:textId="77777777" w:rsidR="009572AD" w:rsidRDefault="009572AD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B22E60" w14:textId="77777777" w:rsidR="009572AD" w:rsidRDefault="009572AD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9572AD" w:rsidRDefault="003F41A7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2055" style="position:absolute;left:0;text-align:left;z-index:251659776" from="0,13.6pt" to="433.7pt,13.6pt" o:allowincell="f"/>
      </w:pict>
    </w:r>
    <w:r w:rsidR="009572AD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2AAB70" w14:textId="4272D063" w:rsidR="009572AD" w:rsidRDefault="009572AD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84864">
      <w:rPr>
        <w:rStyle w:val="Nmerodepgina"/>
        <w:noProof/>
      </w:rPr>
      <w:t>27</w:t>
    </w:r>
    <w:r>
      <w:rPr>
        <w:rStyle w:val="Nmerodepgina"/>
      </w:rPr>
      <w:fldChar w:fldCharType="end"/>
    </w:r>
  </w:p>
  <w:p w14:paraId="14FFB684" w14:textId="77777777" w:rsidR="009572AD" w:rsidRDefault="009572AD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05247D9"/>
    <w:multiLevelType w:val="multilevel"/>
    <w:tmpl w:val="19961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163C36"/>
    <w:multiLevelType w:val="hybridMultilevel"/>
    <w:tmpl w:val="48542B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4" w15:restartNumberingAfterBreak="0">
    <w:nsid w:val="1AC126DD"/>
    <w:multiLevelType w:val="hybridMultilevel"/>
    <w:tmpl w:val="65FCD9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941E4D"/>
    <w:multiLevelType w:val="hybridMultilevel"/>
    <w:tmpl w:val="69881F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 w15:restartNumberingAfterBreak="0">
    <w:nsid w:val="36B45280"/>
    <w:multiLevelType w:val="multilevel"/>
    <w:tmpl w:val="8ED05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4E5756"/>
    <w:multiLevelType w:val="hybridMultilevel"/>
    <w:tmpl w:val="8BC485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11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2" w15:restartNumberingAfterBreak="0">
    <w:nsid w:val="3F0B46CB"/>
    <w:multiLevelType w:val="multilevel"/>
    <w:tmpl w:val="2ECA7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14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5" w15:restartNumberingAfterBreak="0">
    <w:nsid w:val="47513A0D"/>
    <w:multiLevelType w:val="multilevel"/>
    <w:tmpl w:val="78803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8B23ED"/>
    <w:multiLevelType w:val="hybridMultilevel"/>
    <w:tmpl w:val="4D6A42C2"/>
    <w:lvl w:ilvl="0" w:tplc="04160001">
      <w:start w:val="1"/>
      <w:numFmt w:val="bullet"/>
      <w:lvlText w:val=""/>
      <w:lvlJc w:val="left"/>
      <w:pPr>
        <w:ind w:left="108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1" w:hanging="360"/>
      </w:pPr>
      <w:rPr>
        <w:rFonts w:ascii="Wingdings" w:hAnsi="Wingdings" w:hint="default"/>
      </w:rPr>
    </w:lvl>
  </w:abstractNum>
  <w:abstractNum w:abstractNumId="17" w15:restartNumberingAfterBreak="0">
    <w:nsid w:val="58A85D81"/>
    <w:multiLevelType w:val="hybridMultilevel"/>
    <w:tmpl w:val="F4B6A2D4"/>
    <w:lvl w:ilvl="0" w:tplc="7E6EC3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9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20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1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 w15:restartNumberingAfterBreak="0">
    <w:nsid w:val="7D894F0D"/>
    <w:multiLevelType w:val="hybridMultilevel"/>
    <w:tmpl w:val="C88C4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19"/>
  </w:num>
  <w:num w:numId="4">
    <w:abstractNumId w:val="3"/>
  </w:num>
  <w:num w:numId="5">
    <w:abstractNumId w:val="10"/>
  </w:num>
  <w:num w:numId="6">
    <w:abstractNumId w:val="14"/>
  </w:num>
  <w:num w:numId="7">
    <w:abstractNumId w:val="18"/>
  </w:num>
  <w:num w:numId="8">
    <w:abstractNumId w:val="6"/>
  </w:num>
  <w:num w:numId="9">
    <w:abstractNumId w:val="20"/>
  </w:num>
  <w:num w:numId="10">
    <w:abstractNumId w:val="7"/>
  </w:num>
  <w:num w:numId="11">
    <w:abstractNumId w:val="11"/>
  </w:num>
  <w:num w:numId="12">
    <w:abstractNumId w:val="21"/>
  </w:num>
  <w:num w:numId="13">
    <w:abstractNumId w:val="0"/>
  </w:num>
  <w:num w:numId="14">
    <w:abstractNumId w:val="17"/>
  </w:num>
  <w:num w:numId="15">
    <w:abstractNumId w:val="16"/>
  </w:num>
  <w:num w:numId="16">
    <w:abstractNumId w:val="2"/>
  </w:num>
  <w:num w:numId="17">
    <w:abstractNumId w:val="5"/>
  </w:num>
  <w:num w:numId="18">
    <w:abstractNumId w:val="8"/>
  </w:num>
  <w:num w:numId="19">
    <w:abstractNumId w:val="1"/>
  </w:num>
  <w:num w:numId="20">
    <w:abstractNumId w:val="15"/>
  </w:num>
  <w:num w:numId="21">
    <w:abstractNumId w:val="12"/>
  </w:num>
  <w:num w:numId="22">
    <w:abstractNumId w:val="9"/>
  </w:num>
  <w:num w:numId="23">
    <w:abstractNumId w:val="4"/>
  </w:num>
  <w:num w:numId="24">
    <w:abstractNumId w:val="2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hideSpellingErrors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0"/>
  <w:activeWritingStyle w:appName="MSWord" w:lang="pt-BR" w:vendorID="64" w:dllVersion="131078" w:nlCheck="1" w:checkStyle="0"/>
  <w:activeWritingStyle w:appName="MSWord" w:lang="en-US" w:vendorID="64" w:dllVersion="131078" w:nlCheck="1" w:checkStyle="0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0C2C"/>
    <w:rsid w:val="000047F9"/>
    <w:rsid w:val="00004A06"/>
    <w:rsid w:val="00006024"/>
    <w:rsid w:val="00012522"/>
    <w:rsid w:val="00016CA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FDA"/>
    <w:rsid w:val="00043F14"/>
    <w:rsid w:val="0004426D"/>
    <w:rsid w:val="00045424"/>
    <w:rsid w:val="00045D98"/>
    <w:rsid w:val="00046859"/>
    <w:rsid w:val="000477F2"/>
    <w:rsid w:val="00051CA0"/>
    <w:rsid w:val="000601FD"/>
    <w:rsid w:val="00060584"/>
    <w:rsid w:val="00061A4E"/>
    <w:rsid w:val="0006291C"/>
    <w:rsid w:val="000633CA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4EFB"/>
    <w:rsid w:val="000756AC"/>
    <w:rsid w:val="000758F5"/>
    <w:rsid w:val="00080D16"/>
    <w:rsid w:val="00082959"/>
    <w:rsid w:val="00082A2C"/>
    <w:rsid w:val="00082AD0"/>
    <w:rsid w:val="00084B4B"/>
    <w:rsid w:val="000865E0"/>
    <w:rsid w:val="00092D1D"/>
    <w:rsid w:val="0009325B"/>
    <w:rsid w:val="00095FB0"/>
    <w:rsid w:val="000963BB"/>
    <w:rsid w:val="000A3CBE"/>
    <w:rsid w:val="000A428A"/>
    <w:rsid w:val="000A51A2"/>
    <w:rsid w:val="000A59E1"/>
    <w:rsid w:val="000A5D88"/>
    <w:rsid w:val="000A788B"/>
    <w:rsid w:val="000A797E"/>
    <w:rsid w:val="000B1822"/>
    <w:rsid w:val="000B315D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2DB5"/>
    <w:rsid w:val="00104928"/>
    <w:rsid w:val="0010690C"/>
    <w:rsid w:val="001110D0"/>
    <w:rsid w:val="001135D0"/>
    <w:rsid w:val="00113ECD"/>
    <w:rsid w:val="00115DB8"/>
    <w:rsid w:val="00117045"/>
    <w:rsid w:val="00121137"/>
    <w:rsid w:val="001220AF"/>
    <w:rsid w:val="0012282B"/>
    <w:rsid w:val="00124ECF"/>
    <w:rsid w:val="00124F5F"/>
    <w:rsid w:val="00124F73"/>
    <w:rsid w:val="001302CF"/>
    <w:rsid w:val="00130D86"/>
    <w:rsid w:val="0013257F"/>
    <w:rsid w:val="00132C04"/>
    <w:rsid w:val="0013613D"/>
    <w:rsid w:val="00136B32"/>
    <w:rsid w:val="00137956"/>
    <w:rsid w:val="00140874"/>
    <w:rsid w:val="00141C9C"/>
    <w:rsid w:val="0014263B"/>
    <w:rsid w:val="00142BF7"/>
    <w:rsid w:val="00144E83"/>
    <w:rsid w:val="001467FC"/>
    <w:rsid w:val="00147260"/>
    <w:rsid w:val="0015101A"/>
    <w:rsid w:val="00151454"/>
    <w:rsid w:val="00153FAF"/>
    <w:rsid w:val="00155617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14DD"/>
    <w:rsid w:val="001724FA"/>
    <w:rsid w:val="0017304A"/>
    <w:rsid w:val="001746C1"/>
    <w:rsid w:val="00174C47"/>
    <w:rsid w:val="00177013"/>
    <w:rsid w:val="00184864"/>
    <w:rsid w:val="001851E4"/>
    <w:rsid w:val="00185535"/>
    <w:rsid w:val="0018638D"/>
    <w:rsid w:val="00186BF0"/>
    <w:rsid w:val="00190422"/>
    <w:rsid w:val="0019045B"/>
    <w:rsid w:val="00191B00"/>
    <w:rsid w:val="00192CAB"/>
    <w:rsid w:val="0019624F"/>
    <w:rsid w:val="001A1302"/>
    <w:rsid w:val="001A28AE"/>
    <w:rsid w:val="001A53E9"/>
    <w:rsid w:val="001B0477"/>
    <w:rsid w:val="001B12A8"/>
    <w:rsid w:val="001B1ECD"/>
    <w:rsid w:val="001B24F4"/>
    <w:rsid w:val="001B4E1C"/>
    <w:rsid w:val="001B5544"/>
    <w:rsid w:val="001B690C"/>
    <w:rsid w:val="001B6DBD"/>
    <w:rsid w:val="001C0AAB"/>
    <w:rsid w:val="001C234C"/>
    <w:rsid w:val="001C3B64"/>
    <w:rsid w:val="001C7BCA"/>
    <w:rsid w:val="001C7E10"/>
    <w:rsid w:val="001D0623"/>
    <w:rsid w:val="001D6E15"/>
    <w:rsid w:val="001D721E"/>
    <w:rsid w:val="001E0788"/>
    <w:rsid w:val="001E1A59"/>
    <w:rsid w:val="001E2331"/>
    <w:rsid w:val="001E25E9"/>
    <w:rsid w:val="001E37E5"/>
    <w:rsid w:val="001E604D"/>
    <w:rsid w:val="001E71EE"/>
    <w:rsid w:val="001E7727"/>
    <w:rsid w:val="001F1254"/>
    <w:rsid w:val="001F146B"/>
    <w:rsid w:val="001F1B2E"/>
    <w:rsid w:val="001F3BA8"/>
    <w:rsid w:val="001F444A"/>
    <w:rsid w:val="001F4855"/>
    <w:rsid w:val="001F502E"/>
    <w:rsid w:val="0020138C"/>
    <w:rsid w:val="00203887"/>
    <w:rsid w:val="002041C7"/>
    <w:rsid w:val="002049A4"/>
    <w:rsid w:val="002060B2"/>
    <w:rsid w:val="002063C1"/>
    <w:rsid w:val="00213639"/>
    <w:rsid w:val="00214563"/>
    <w:rsid w:val="00215151"/>
    <w:rsid w:val="00215E75"/>
    <w:rsid w:val="00221114"/>
    <w:rsid w:val="00221EFC"/>
    <w:rsid w:val="00222786"/>
    <w:rsid w:val="00225182"/>
    <w:rsid w:val="00225E22"/>
    <w:rsid w:val="00226C15"/>
    <w:rsid w:val="002311C9"/>
    <w:rsid w:val="00233576"/>
    <w:rsid w:val="00234120"/>
    <w:rsid w:val="002358E1"/>
    <w:rsid w:val="00237FB8"/>
    <w:rsid w:val="002402C9"/>
    <w:rsid w:val="00240535"/>
    <w:rsid w:val="00242B4F"/>
    <w:rsid w:val="00244940"/>
    <w:rsid w:val="0024698D"/>
    <w:rsid w:val="002477CE"/>
    <w:rsid w:val="002517FD"/>
    <w:rsid w:val="00252385"/>
    <w:rsid w:val="00253AB9"/>
    <w:rsid w:val="00253DEB"/>
    <w:rsid w:val="002546A6"/>
    <w:rsid w:val="0025499C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1625"/>
    <w:rsid w:val="002C26C9"/>
    <w:rsid w:val="002C3138"/>
    <w:rsid w:val="002C50D8"/>
    <w:rsid w:val="002C57A8"/>
    <w:rsid w:val="002C61A4"/>
    <w:rsid w:val="002C6E73"/>
    <w:rsid w:val="002C7BEC"/>
    <w:rsid w:val="002D0EAF"/>
    <w:rsid w:val="002D11B3"/>
    <w:rsid w:val="002D26EE"/>
    <w:rsid w:val="002D2733"/>
    <w:rsid w:val="002D45C8"/>
    <w:rsid w:val="002E1B70"/>
    <w:rsid w:val="002E2D7E"/>
    <w:rsid w:val="002E6DF7"/>
    <w:rsid w:val="002E7274"/>
    <w:rsid w:val="002F1ACC"/>
    <w:rsid w:val="002F2189"/>
    <w:rsid w:val="002F2D16"/>
    <w:rsid w:val="002F3F42"/>
    <w:rsid w:val="002F54F8"/>
    <w:rsid w:val="002F70DA"/>
    <w:rsid w:val="0030195C"/>
    <w:rsid w:val="00301C7B"/>
    <w:rsid w:val="00302B3F"/>
    <w:rsid w:val="00302FBC"/>
    <w:rsid w:val="00303312"/>
    <w:rsid w:val="00303D1C"/>
    <w:rsid w:val="00304CC2"/>
    <w:rsid w:val="00306E5B"/>
    <w:rsid w:val="00307266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3A57"/>
    <w:rsid w:val="003440D8"/>
    <w:rsid w:val="003442EE"/>
    <w:rsid w:val="0035062A"/>
    <w:rsid w:val="0035068A"/>
    <w:rsid w:val="003508CB"/>
    <w:rsid w:val="003513EB"/>
    <w:rsid w:val="0035280E"/>
    <w:rsid w:val="003533EC"/>
    <w:rsid w:val="00355A79"/>
    <w:rsid w:val="00356729"/>
    <w:rsid w:val="00356C36"/>
    <w:rsid w:val="00365F7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6697"/>
    <w:rsid w:val="00387F07"/>
    <w:rsid w:val="00390504"/>
    <w:rsid w:val="0039077A"/>
    <w:rsid w:val="00392DD0"/>
    <w:rsid w:val="003963FA"/>
    <w:rsid w:val="003A0204"/>
    <w:rsid w:val="003A0A50"/>
    <w:rsid w:val="003A0EEC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1DDD"/>
    <w:rsid w:val="003C3519"/>
    <w:rsid w:val="003D1724"/>
    <w:rsid w:val="003D22A4"/>
    <w:rsid w:val="003D2E8B"/>
    <w:rsid w:val="003D465B"/>
    <w:rsid w:val="003D4E13"/>
    <w:rsid w:val="003D71C5"/>
    <w:rsid w:val="003E0863"/>
    <w:rsid w:val="003E0C98"/>
    <w:rsid w:val="003E160F"/>
    <w:rsid w:val="003E3D2C"/>
    <w:rsid w:val="003E4EF4"/>
    <w:rsid w:val="003E6B49"/>
    <w:rsid w:val="003E6F98"/>
    <w:rsid w:val="003E7221"/>
    <w:rsid w:val="003F03E1"/>
    <w:rsid w:val="003F2834"/>
    <w:rsid w:val="003F41A7"/>
    <w:rsid w:val="003F4E12"/>
    <w:rsid w:val="003F5298"/>
    <w:rsid w:val="003F763F"/>
    <w:rsid w:val="00404708"/>
    <w:rsid w:val="00405C16"/>
    <w:rsid w:val="00405D3D"/>
    <w:rsid w:val="004062B0"/>
    <w:rsid w:val="00406441"/>
    <w:rsid w:val="00406DA1"/>
    <w:rsid w:val="0041026B"/>
    <w:rsid w:val="00411219"/>
    <w:rsid w:val="00413F19"/>
    <w:rsid w:val="0041630F"/>
    <w:rsid w:val="004172AB"/>
    <w:rsid w:val="00421BEB"/>
    <w:rsid w:val="00422FF7"/>
    <w:rsid w:val="0042451D"/>
    <w:rsid w:val="00427454"/>
    <w:rsid w:val="00431D83"/>
    <w:rsid w:val="00432A7C"/>
    <w:rsid w:val="004330CA"/>
    <w:rsid w:val="00434235"/>
    <w:rsid w:val="0043545C"/>
    <w:rsid w:val="00435AAB"/>
    <w:rsid w:val="00436CCF"/>
    <w:rsid w:val="00442297"/>
    <w:rsid w:val="004463D6"/>
    <w:rsid w:val="004508C0"/>
    <w:rsid w:val="004509E3"/>
    <w:rsid w:val="00451B53"/>
    <w:rsid w:val="00452423"/>
    <w:rsid w:val="0045264E"/>
    <w:rsid w:val="00455501"/>
    <w:rsid w:val="004562C4"/>
    <w:rsid w:val="00456427"/>
    <w:rsid w:val="0045648A"/>
    <w:rsid w:val="00456B3F"/>
    <w:rsid w:val="00460E73"/>
    <w:rsid w:val="00460FA3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6AA1"/>
    <w:rsid w:val="004871C4"/>
    <w:rsid w:val="0049057D"/>
    <w:rsid w:val="00490B39"/>
    <w:rsid w:val="004910EE"/>
    <w:rsid w:val="00493E3B"/>
    <w:rsid w:val="0049504F"/>
    <w:rsid w:val="0049697E"/>
    <w:rsid w:val="00496B6D"/>
    <w:rsid w:val="004A0A93"/>
    <w:rsid w:val="004A174C"/>
    <w:rsid w:val="004A1CF4"/>
    <w:rsid w:val="004A52AD"/>
    <w:rsid w:val="004A741E"/>
    <w:rsid w:val="004B1208"/>
    <w:rsid w:val="004B4349"/>
    <w:rsid w:val="004C0F97"/>
    <w:rsid w:val="004C2186"/>
    <w:rsid w:val="004C36F3"/>
    <w:rsid w:val="004C5386"/>
    <w:rsid w:val="004C56C6"/>
    <w:rsid w:val="004C5E9E"/>
    <w:rsid w:val="004C69F3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209A"/>
    <w:rsid w:val="004E3C9A"/>
    <w:rsid w:val="004E5FEC"/>
    <w:rsid w:val="004E6F2C"/>
    <w:rsid w:val="004E74FA"/>
    <w:rsid w:val="004E7664"/>
    <w:rsid w:val="004F00C9"/>
    <w:rsid w:val="004F21E9"/>
    <w:rsid w:val="004F23A6"/>
    <w:rsid w:val="004F28B5"/>
    <w:rsid w:val="004F64F1"/>
    <w:rsid w:val="004F6852"/>
    <w:rsid w:val="004F74AE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D55"/>
    <w:rsid w:val="00516F24"/>
    <w:rsid w:val="00517745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0FE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5AE7"/>
    <w:rsid w:val="00561C54"/>
    <w:rsid w:val="00562138"/>
    <w:rsid w:val="0056366E"/>
    <w:rsid w:val="0056511A"/>
    <w:rsid w:val="00566253"/>
    <w:rsid w:val="00571543"/>
    <w:rsid w:val="00573DD1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7087"/>
    <w:rsid w:val="005A772B"/>
    <w:rsid w:val="005B00BB"/>
    <w:rsid w:val="005B4B7A"/>
    <w:rsid w:val="005B4F5D"/>
    <w:rsid w:val="005B6806"/>
    <w:rsid w:val="005B739A"/>
    <w:rsid w:val="005C1AA4"/>
    <w:rsid w:val="005C1F61"/>
    <w:rsid w:val="005C39A1"/>
    <w:rsid w:val="005C3A29"/>
    <w:rsid w:val="005C6272"/>
    <w:rsid w:val="005D063C"/>
    <w:rsid w:val="005D08EB"/>
    <w:rsid w:val="005D2E69"/>
    <w:rsid w:val="005D38E8"/>
    <w:rsid w:val="005D4782"/>
    <w:rsid w:val="005D48E3"/>
    <w:rsid w:val="005D51C1"/>
    <w:rsid w:val="005E08F5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15DEF"/>
    <w:rsid w:val="006236B2"/>
    <w:rsid w:val="006257B2"/>
    <w:rsid w:val="00626364"/>
    <w:rsid w:val="006266C5"/>
    <w:rsid w:val="006266F0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4AAC"/>
    <w:rsid w:val="00644B79"/>
    <w:rsid w:val="00644F5F"/>
    <w:rsid w:val="00647FF9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B71"/>
    <w:rsid w:val="00664BD8"/>
    <w:rsid w:val="00664F5B"/>
    <w:rsid w:val="00667DDF"/>
    <w:rsid w:val="00670215"/>
    <w:rsid w:val="006711A3"/>
    <w:rsid w:val="00673A97"/>
    <w:rsid w:val="00674FDC"/>
    <w:rsid w:val="00675071"/>
    <w:rsid w:val="00675FA9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7D97"/>
    <w:rsid w:val="0069130F"/>
    <w:rsid w:val="00691FDD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C1B73"/>
    <w:rsid w:val="006C293D"/>
    <w:rsid w:val="006C58B3"/>
    <w:rsid w:val="006C645A"/>
    <w:rsid w:val="006C7BDF"/>
    <w:rsid w:val="006C7D57"/>
    <w:rsid w:val="006D0B07"/>
    <w:rsid w:val="006D0EFE"/>
    <w:rsid w:val="006D2589"/>
    <w:rsid w:val="006D2659"/>
    <w:rsid w:val="006D376B"/>
    <w:rsid w:val="006D3A3B"/>
    <w:rsid w:val="006D5341"/>
    <w:rsid w:val="006D7F2D"/>
    <w:rsid w:val="006E0250"/>
    <w:rsid w:val="006E1369"/>
    <w:rsid w:val="006E3C76"/>
    <w:rsid w:val="006E4F7F"/>
    <w:rsid w:val="006E679E"/>
    <w:rsid w:val="006E6C84"/>
    <w:rsid w:val="006E700F"/>
    <w:rsid w:val="006F2515"/>
    <w:rsid w:val="006F30A7"/>
    <w:rsid w:val="006F36B3"/>
    <w:rsid w:val="006F65E3"/>
    <w:rsid w:val="006F66CF"/>
    <w:rsid w:val="006F727D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3334"/>
    <w:rsid w:val="00713C89"/>
    <w:rsid w:val="00716224"/>
    <w:rsid w:val="00717659"/>
    <w:rsid w:val="00717BA4"/>
    <w:rsid w:val="00720CB6"/>
    <w:rsid w:val="00722F62"/>
    <w:rsid w:val="0072441F"/>
    <w:rsid w:val="00724F3F"/>
    <w:rsid w:val="00727F31"/>
    <w:rsid w:val="007357A3"/>
    <w:rsid w:val="007357E6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180B"/>
    <w:rsid w:val="007520EC"/>
    <w:rsid w:val="00752477"/>
    <w:rsid w:val="00752658"/>
    <w:rsid w:val="00753695"/>
    <w:rsid w:val="0075471D"/>
    <w:rsid w:val="00754D27"/>
    <w:rsid w:val="00756DD7"/>
    <w:rsid w:val="00756F61"/>
    <w:rsid w:val="00761A29"/>
    <w:rsid w:val="00761CA7"/>
    <w:rsid w:val="00762F68"/>
    <w:rsid w:val="00770883"/>
    <w:rsid w:val="00771DBE"/>
    <w:rsid w:val="007721FF"/>
    <w:rsid w:val="00773DF9"/>
    <w:rsid w:val="007744BF"/>
    <w:rsid w:val="00781781"/>
    <w:rsid w:val="00783AF1"/>
    <w:rsid w:val="0078431A"/>
    <w:rsid w:val="007851F1"/>
    <w:rsid w:val="0079219B"/>
    <w:rsid w:val="007936A3"/>
    <w:rsid w:val="00793876"/>
    <w:rsid w:val="00794BC0"/>
    <w:rsid w:val="007950E0"/>
    <w:rsid w:val="0079701F"/>
    <w:rsid w:val="007977A2"/>
    <w:rsid w:val="007A1BD1"/>
    <w:rsid w:val="007A3795"/>
    <w:rsid w:val="007A4973"/>
    <w:rsid w:val="007A52BB"/>
    <w:rsid w:val="007A5F1F"/>
    <w:rsid w:val="007A79DC"/>
    <w:rsid w:val="007A7B65"/>
    <w:rsid w:val="007B329E"/>
    <w:rsid w:val="007B391E"/>
    <w:rsid w:val="007B3FAD"/>
    <w:rsid w:val="007B4A44"/>
    <w:rsid w:val="007B4DFD"/>
    <w:rsid w:val="007B69A9"/>
    <w:rsid w:val="007C0DC9"/>
    <w:rsid w:val="007C1008"/>
    <w:rsid w:val="007C1D0B"/>
    <w:rsid w:val="007C2573"/>
    <w:rsid w:val="007C349C"/>
    <w:rsid w:val="007C4CD9"/>
    <w:rsid w:val="007C55C8"/>
    <w:rsid w:val="007C7EE7"/>
    <w:rsid w:val="007D1125"/>
    <w:rsid w:val="007D1248"/>
    <w:rsid w:val="007D1484"/>
    <w:rsid w:val="007D5542"/>
    <w:rsid w:val="007D64DC"/>
    <w:rsid w:val="007D743F"/>
    <w:rsid w:val="007E166B"/>
    <w:rsid w:val="007E1E26"/>
    <w:rsid w:val="007E2EF0"/>
    <w:rsid w:val="007E34BA"/>
    <w:rsid w:val="007E4DD9"/>
    <w:rsid w:val="007E51C8"/>
    <w:rsid w:val="007F0E79"/>
    <w:rsid w:val="007F2768"/>
    <w:rsid w:val="007F442E"/>
    <w:rsid w:val="007F5326"/>
    <w:rsid w:val="007F6D9B"/>
    <w:rsid w:val="007F7AF5"/>
    <w:rsid w:val="0080036E"/>
    <w:rsid w:val="0080121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3B6D"/>
    <w:rsid w:val="00835D31"/>
    <w:rsid w:val="00837B51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3991"/>
    <w:rsid w:val="00856086"/>
    <w:rsid w:val="008560E0"/>
    <w:rsid w:val="00856A3F"/>
    <w:rsid w:val="0085765C"/>
    <w:rsid w:val="0086002E"/>
    <w:rsid w:val="00861528"/>
    <w:rsid w:val="00864550"/>
    <w:rsid w:val="00865BC7"/>
    <w:rsid w:val="00867690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9C2"/>
    <w:rsid w:val="00897BBC"/>
    <w:rsid w:val="008A1845"/>
    <w:rsid w:val="008A3C10"/>
    <w:rsid w:val="008A6005"/>
    <w:rsid w:val="008B04AD"/>
    <w:rsid w:val="008B07EE"/>
    <w:rsid w:val="008B5601"/>
    <w:rsid w:val="008B6D64"/>
    <w:rsid w:val="008B7D6B"/>
    <w:rsid w:val="008C0841"/>
    <w:rsid w:val="008C282A"/>
    <w:rsid w:val="008C6868"/>
    <w:rsid w:val="008D00AF"/>
    <w:rsid w:val="008D02D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60D8"/>
    <w:rsid w:val="008E6274"/>
    <w:rsid w:val="008E6E01"/>
    <w:rsid w:val="008E703A"/>
    <w:rsid w:val="008F000C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5DB"/>
    <w:rsid w:val="009075DF"/>
    <w:rsid w:val="00910F44"/>
    <w:rsid w:val="0091340D"/>
    <w:rsid w:val="00914426"/>
    <w:rsid w:val="00914E5F"/>
    <w:rsid w:val="00916934"/>
    <w:rsid w:val="00917F41"/>
    <w:rsid w:val="00917F5D"/>
    <w:rsid w:val="0092039D"/>
    <w:rsid w:val="0092367E"/>
    <w:rsid w:val="009249DD"/>
    <w:rsid w:val="00925320"/>
    <w:rsid w:val="0092634A"/>
    <w:rsid w:val="009275FB"/>
    <w:rsid w:val="00927BEA"/>
    <w:rsid w:val="00935358"/>
    <w:rsid w:val="009353D2"/>
    <w:rsid w:val="00935F4A"/>
    <w:rsid w:val="009363E7"/>
    <w:rsid w:val="00937D87"/>
    <w:rsid w:val="00942DE6"/>
    <w:rsid w:val="00944055"/>
    <w:rsid w:val="00944512"/>
    <w:rsid w:val="009454D4"/>
    <w:rsid w:val="00945F86"/>
    <w:rsid w:val="0095252A"/>
    <w:rsid w:val="00953654"/>
    <w:rsid w:val="00954C3E"/>
    <w:rsid w:val="00955039"/>
    <w:rsid w:val="00955744"/>
    <w:rsid w:val="009559E0"/>
    <w:rsid w:val="00956996"/>
    <w:rsid w:val="00956B03"/>
    <w:rsid w:val="009572AD"/>
    <w:rsid w:val="00961CF5"/>
    <w:rsid w:val="009631A3"/>
    <w:rsid w:val="0096325C"/>
    <w:rsid w:val="009661C7"/>
    <w:rsid w:val="00966351"/>
    <w:rsid w:val="00966C47"/>
    <w:rsid w:val="00973178"/>
    <w:rsid w:val="009732F9"/>
    <w:rsid w:val="009758EB"/>
    <w:rsid w:val="00977967"/>
    <w:rsid w:val="00984EBE"/>
    <w:rsid w:val="00991CE0"/>
    <w:rsid w:val="0099239D"/>
    <w:rsid w:val="00994312"/>
    <w:rsid w:val="00994C1F"/>
    <w:rsid w:val="00996621"/>
    <w:rsid w:val="00996D2B"/>
    <w:rsid w:val="00997291"/>
    <w:rsid w:val="009A46B4"/>
    <w:rsid w:val="009A6155"/>
    <w:rsid w:val="009B1027"/>
    <w:rsid w:val="009B2742"/>
    <w:rsid w:val="009B4092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9E9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608"/>
    <w:rsid w:val="00A147CE"/>
    <w:rsid w:val="00A14963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CCB"/>
    <w:rsid w:val="00A27AC2"/>
    <w:rsid w:val="00A31FD7"/>
    <w:rsid w:val="00A3473E"/>
    <w:rsid w:val="00A348C5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4141"/>
    <w:rsid w:val="00A577F1"/>
    <w:rsid w:val="00A630EC"/>
    <w:rsid w:val="00A66A93"/>
    <w:rsid w:val="00A72276"/>
    <w:rsid w:val="00A73D06"/>
    <w:rsid w:val="00A747C0"/>
    <w:rsid w:val="00A7492C"/>
    <w:rsid w:val="00A753FB"/>
    <w:rsid w:val="00A761E7"/>
    <w:rsid w:val="00A76742"/>
    <w:rsid w:val="00A76EE1"/>
    <w:rsid w:val="00A776DE"/>
    <w:rsid w:val="00A777DA"/>
    <w:rsid w:val="00A80C1E"/>
    <w:rsid w:val="00A83609"/>
    <w:rsid w:val="00A841FB"/>
    <w:rsid w:val="00A858C8"/>
    <w:rsid w:val="00A90097"/>
    <w:rsid w:val="00A90206"/>
    <w:rsid w:val="00A90A75"/>
    <w:rsid w:val="00A90F3D"/>
    <w:rsid w:val="00A9194F"/>
    <w:rsid w:val="00A927AD"/>
    <w:rsid w:val="00A94849"/>
    <w:rsid w:val="00A94BD9"/>
    <w:rsid w:val="00A95D51"/>
    <w:rsid w:val="00A9665B"/>
    <w:rsid w:val="00AA0518"/>
    <w:rsid w:val="00AA0553"/>
    <w:rsid w:val="00AA1731"/>
    <w:rsid w:val="00AA286B"/>
    <w:rsid w:val="00AA2FB5"/>
    <w:rsid w:val="00AA337C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3674"/>
    <w:rsid w:val="00AD567B"/>
    <w:rsid w:val="00AD67E2"/>
    <w:rsid w:val="00AD76EB"/>
    <w:rsid w:val="00AE0BE3"/>
    <w:rsid w:val="00AE1F04"/>
    <w:rsid w:val="00AE2D7F"/>
    <w:rsid w:val="00AE3B22"/>
    <w:rsid w:val="00AE5D18"/>
    <w:rsid w:val="00AE653D"/>
    <w:rsid w:val="00AE7236"/>
    <w:rsid w:val="00AF08C0"/>
    <w:rsid w:val="00AF110F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5120"/>
    <w:rsid w:val="00B05394"/>
    <w:rsid w:val="00B0577D"/>
    <w:rsid w:val="00B05806"/>
    <w:rsid w:val="00B060BF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555D"/>
    <w:rsid w:val="00B26243"/>
    <w:rsid w:val="00B26285"/>
    <w:rsid w:val="00B27E17"/>
    <w:rsid w:val="00B30672"/>
    <w:rsid w:val="00B31C94"/>
    <w:rsid w:val="00B3435F"/>
    <w:rsid w:val="00B35CEB"/>
    <w:rsid w:val="00B35ECA"/>
    <w:rsid w:val="00B37379"/>
    <w:rsid w:val="00B40D8B"/>
    <w:rsid w:val="00B416F6"/>
    <w:rsid w:val="00B41958"/>
    <w:rsid w:val="00B424CD"/>
    <w:rsid w:val="00B448EC"/>
    <w:rsid w:val="00B44FC1"/>
    <w:rsid w:val="00B45097"/>
    <w:rsid w:val="00B45D84"/>
    <w:rsid w:val="00B52C8F"/>
    <w:rsid w:val="00B54C72"/>
    <w:rsid w:val="00B55442"/>
    <w:rsid w:val="00B55D87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843E5"/>
    <w:rsid w:val="00B847B9"/>
    <w:rsid w:val="00B85BE7"/>
    <w:rsid w:val="00B87609"/>
    <w:rsid w:val="00B90DE3"/>
    <w:rsid w:val="00B910B4"/>
    <w:rsid w:val="00B914FE"/>
    <w:rsid w:val="00B91FC1"/>
    <w:rsid w:val="00B94C38"/>
    <w:rsid w:val="00B96807"/>
    <w:rsid w:val="00B968A7"/>
    <w:rsid w:val="00B97083"/>
    <w:rsid w:val="00BA06E5"/>
    <w:rsid w:val="00BA12A1"/>
    <w:rsid w:val="00BA1E7D"/>
    <w:rsid w:val="00BA33FA"/>
    <w:rsid w:val="00BA3B57"/>
    <w:rsid w:val="00BA4A25"/>
    <w:rsid w:val="00BA52B3"/>
    <w:rsid w:val="00BA6F67"/>
    <w:rsid w:val="00BA728F"/>
    <w:rsid w:val="00BB16F8"/>
    <w:rsid w:val="00BB1C7D"/>
    <w:rsid w:val="00BB4E1C"/>
    <w:rsid w:val="00BB5B5A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485"/>
    <w:rsid w:val="00BD1AED"/>
    <w:rsid w:val="00BD1E5F"/>
    <w:rsid w:val="00BD393C"/>
    <w:rsid w:val="00BD4083"/>
    <w:rsid w:val="00BD4EF0"/>
    <w:rsid w:val="00BD61A9"/>
    <w:rsid w:val="00BE0CC7"/>
    <w:rsid w:val="00BE160B"/>
    <w:rsid w:val="00BE66F6"/>
    <w:rsid w:val="00BE79B4"/>
    <w:rsid w:val="00BE7FF1"/>
    <w:rsid w:val="00BF29B1"/>
    <w:rsid w:val="00BF2BB9"/>
    <w:rsid w:val="00BF38E8"/>
    <w:rsid w:val="00BF52CB"/>
    <w:rsid w:val="00BF6E4E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51AB"/>
    <w:rsid w:val="00C154A8"/>
    <w:rsid w:val="00C1556F"/>
    <w:rsid w:val="00C1683C"/>
    <w:rsid w:val="00C16A14"/>
    <w:rsid w:val="00C16C3C"/>
    <w:rsid w:val="00C17DA5"/>
    <w:rsid w:val="00C20B7C"/>
    <w:rsid w:val="00C24AED"/>
    <w:rsid w:val="00C26C3F"/>
    <w:rsid w:val="00C301CA"/>
    <w:rsid w:val="00C32A5E"/>
    <w:rsid w:val="00C34C86"/>
    <w:rsid w:val="00C3517F"/>
    <w:rsid w:val="00C40F32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5A7A"/>
    <w:rsid w:val="00C66509"/>
    <w:rsid w:val="00C67105"/>
    <w:rsid w:val="00C67339"/>
    <w:rsid w:val="00C70650"/>
    <w:rsid w:val="00C7184E"/>
    <w:rsid w:val="00C72277"/>
    <w:rsid w:val="00C7265F"/>
    <w:rsid w:val="00C73C56"/>
    <w:rsid w:val="00C75934"/>
    <w:rsid w:val="00C763CB"/>
    <w:rsid w:val="00C76512"/>
    <w:rsid w:val="00C76727"/>
    <w:rsid w:val="00C8185B"/>
    <w:rsid w:val="00C827DD"/>
    <w:rsid w:val="00C83243"/>
    <w:rsid w:val="00C8406B"/>
    <w:rsid w:val="00C84A6B"/>
    <w:rsid w:val="00C856E5"/>
    <w:rsid w:val="00C91FDE"/>
    <w:rsid w:val="00C93C72"/>
    <w:rsid w:val="00C96125"/>
    <w:rsid w:val="00C9612A"/>
    <w:rsid w:val="00C97EF2"/>
    <w:rsid w:val="00CA1719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C1121"/>
    <w:rsid w:val="00CC16C5"/>
    <w:rsid w:val="00CC548B"/>
    <w:rsid w:val="00CD3458"/>
    <w:rsid w:val="00CD4ADA"/>
    <w:rsid w:val="00CD4EC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EA8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4074"/>
    <w:rsid w:val="00D06A1E"/>
    <w:rsid w:val="00D06B9B"/>
    <w:rsid w:val="00D07863"/>
    <w:rsid w:val="00D07AF9"/>
    <w:rsid w:val="00D115F7"/>
    <w:rsid w:val="00D122FD"/>
    <w:rsid w:val="00D14201"/>
    <w:rsid w:val="00D1424C"/>
    <w:rsid w:val="00D147C1"/>
    <w:rsid w:val="00D16A26"/>
    <w:rsid w:val="00D2295C"/>
    <w:rsid w:val="00D238EA"/>
    <w:rsid w:val="00D23F7B"/>
    <w:rsid w:val="00D26144"/>
    <w:rsid w:val="00D27FAD"/>
    <w:rsid w:val="00D32083"/>
    <w:rsid w:val="00D32C72"/>
    <w:rsid w:val="00D3430A"/>
    <w:rsid w:val="00D40B7E"/>
    <w:rsid w:val="00D40C5F"/>
    <w:rsid w:val="00D41C8D"/>
    <w:rsid w:val="00D457C4"/>
    <w:rsid w:val="00D47948"/>
    <w:rsid w:val="00D51269"/>
    <w:rsid w:val="00D51E9C"/>
    <w:rsid w:val="00D53435"/>
    <w:rsid w:val="00D534E9"/>
    <w:rsid w:val="00D54655"/>
    <w:rsid w:val="00D5469A"/>
    <w:rsid w:val="00D55FE2"/>
    <w:rsid w:val="00D57829"/>
    <w:rsid w:val="00D57A97"/>
    <w:rsid w:val="00D60A75"/>
    <w:rsid w:val="00D61EFB"/>
    <w:rsid w:val="00D6238E"/>
    <w:rsid w:val="00D633C4"/>
    <w:rsid w:val="00D64084"/>
    <w:rsid w:val="00D65B14"/>
    <w:rsid w:val="00D66266"/>
    <w:rsid w:val="00D66E74"/>
    <w:rsid w:val="00D67AAA"/>
    <w:rsid w:val="00D67DA5"/>
    <w:rsid w:val="00D702A9"/>
    <w:rsid w:val="00D702B3"/>
    <w:rsid w:val="00D70E98"/>
    <w:rsid w:val="00D7222B"/>
    <w:rsid w:val="00D73FA2"/>
    <w:rsid w:val="00D74036"/>
    <w:rsid w:val="00D75947"/>
    <w:rsid w:val="00D773F7"/>
    <w:rsid w:val="00D817B1"/>
    <w:rsid w:val="00D8262D"/>
    <w:rsid w:val="00D87E8F"/>
    <w:rsid w:val="00D9034D"/>
    <w:rsid w:val="00D90F53"/>
    <w:rsid w:val="00D9217A"/>
    <w:rsid w:val="00D92BE1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621"/>
    <w:rsid w:val="00DB3FF5"/>
    <w:rsid w:val="00DB4BAC"/>
    <w:rsid w:val="00DB5EDC"/>
    <w:rsid w:val="00DB64A3"/>
    <w:rsid w:val="00DB75FF"/>
    <w:rsid w:val="00DC02CA"/>
    <w:rsid w:val="00DC16C0"/>
    <w:rsid w:val="00DC2749"/>
    <w:rsid w:val="00DC2C9F"/>
    <w:rsid w:val="00DC38C5"/>
    <w:rsid w:val="00DC66CB"/>
    <w:rsid w:val="00DC6A46"/>
    <w:rsid w:val="00DD0426"/>
    <w:rsid w:val="00DD1845"/>
    <w:rsid w:val="00DD2597"/>
    <w:rsid w:val="00DD3A81"/>
    <w:rsid w:val="00DD52CB"/>
    <w:rsid w:val="00DE2763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07FB"/>
    <w:rsid w:val="00DF2011"/>
    <w:rsid w:val="00DF2413"/>
    <w:rsid w:val="00DF3D8B"/>
    <w:rsid w:val="00DF43AD"/>
    <w:rsid w:val="00DF447A"/>
    <w:rsid w:val="00DF4B82"/>
    <w:rsid w:val="00DF734F"/>
    <w:rsid w:val="00DF7F27"/>
    <w:rsid w:val="00E003EB"/>
    <w:rsid w:val="00E01428"/>
    <w:rsid w:val="00E023CD"/>
    <w:rsid w:val="00E04392"/>
    <w:rsid w:val="00E0524A"/>
    <w:rsid w:val="00E06861"/>
    <w:rsid w:val="00E07423"/>
    <w:rsid w:val="00E113E4"/>
    <w:rsid w:val="00E113FB"/>
    <w:rsid w:val="00E12600"/>
    <w:rsid w:val="00E13FDD"/>
    <w:rsid w:val="00E14D32"/>
    <w:rsid w:val="00E15A7E"/>
    <w:rsid w:val="00E1667D"/>
    <w:rsid w:val="00E212D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7704"/>
    <w:rsid w:val="00E50FDD"/>
    <w:rsid w:val="00E52631"/>
    <w:rsid w:val="00E54AEC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D36"/>
    <w:rsid w:val="00E8456E"/>
    <w:rsid w:val="00E86633"/>
    <w:rsid w:val="00E91C19"/>
    <w:rsid w:val="00E92B91"/>
    <w:rsid w:val="00E92FB5"/>
    <w:rsid w:val="00E93828"/>
    <w:rsid w:val="00E93E56"/>
    <w:rsid w:val="00E95F67"/>
    <w:rsid w:val="00EA083D"/>
    <w:rsid w:val="00EA1D7D"/>
    <w:rsid w:val="00EA1EC8"/>
    <w:rsid w:val="00EA52E2"/>
    <w:rsid w:val="00EA5DB3"/>
    <w:rsid w:val="00EA5DEA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315"/>
    <w:rsid w:val="00EC1FBF"/>
    <w:rsid w:val="00EC3D98"/>
    <w:rsid w:val="00EC456A"/>
    <w:rsid w:val="00EC4F81"/>
    <w:rsid w:val="00EC5918"/>
    <w:rsid w:val="00EC6B00"/>
    <w:rsid w:val="00ED095F"/>
    <w:rsid w:val="00ED0FDD"/>
    <w:rsid w:val="00ED1F10"/>
    <w:rsid w:val="00ED222C"/>
    <w:rsid w:val="00ED27C2"/>
    <w:rsid w:val="00ED2909"/>
    <w:rsid w:val="00ED29B0"/>
    <w:rsid w:val="00ED374B"/>
    <w:rsid w:val="00ED3E07"/>
    <w:rsid w:val="00ED6A45"/>
    <w:rsid w:val="00EE15A7"/>
    <w:rsid w:val="00EE2EAA"/>
    <w:rsid w:val="00EE304C"/>
    <w:rsid w:val="00EE5A84"/>
    <w:rsid w:val="00EE6E79"/>
    <w:rsid w:val="00EF00DE"/>
    <w:rsid w:val="00EF58CB"/>
    <w:rsid w:val="00F016CF"/>
    <w:rsid w:val="00F025DD"/>
    <w:rsid w:val="00F026EE"/>
    <w:rsid w:val="00F03220"/>
    <w:rsid w:val="00F0524E"/>
    <w:rsid w:val="00F10737"/>
    <w:rsid w:val="00F10FCA"/>
    <w:rsid w:val="00F11810"/>
    <w:rsid w:val="00F1197D"/>
    <w:rsid w:val="00F13BEB"/>
    <w:rsid w:val="00F14FE3"/>
    <w:rsid w:val="00F21218"/>
    <w:rsid w:val="00F2369C"/>
    <w:rsid w:val="00F2376F"/>
    <w:rsid w:val="00F24006"/>
    <w:rsid w:val="00F2517D"/>
    <w:rsid w:val="00F27065"/>
    <w:rsid w:val="00F313A0"/>
    <w:rsid w:val="00F31F6B"/>
    <w:rsid w:val="00F32581"/>
    <w:rsid w:val="00F375A2"/>
    <w:rsid w:val="00F4205A"/>
    <w:rsid w:val="00F4443A"/>
    <w:rsid w:val="00F44B8F"/>
    <w:rsid w:val="00F45590"/>
    <w:rsid w:val="00F46AA6"/>
    <w:rsid w:val="00F46F26"/>
    <w:rsid w:val="00F47A83"/>
    <w:rsid w:val="00F51020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63D2A"/>
    <w:rsid w:val="00F63E2B"/>
    <w:rsid w:val="00F70118"/>
    <w:rsid w:val="00F708E2"/>
    <w:rsid w:val="00F73D5D"/>
    <w:rsid w:val="00F7409D"/>
    <w:rsid w:val="00F748B4"/>
    <w:rsid w:val="00F757D8"/>
    <w:rsid w:val="00F763BF"/>
    <w:rsid w:val="00F773A1"/>
    <w:rsid w:val="00F80F61"/>
    <w:rsid w:val="00F8467E"/>
    <w:rsid w:val="00F84D5D"/>
    <w:rsid w:val="00F85C02"/>
    <w:rsid w:val="00F85C85"/>
    <w:rsid w:val="00F86032"/>
    <w:rsid w:val="00F87D1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EBA"/>
    <w:rsid w:val="00FB6745"/>
    <w:rsid w:val="00FB7294"/>
    <w:rsid w:val="00FC0FEA"/>
    <w:rsid w:val="00FC1E07"/>
    <w:rsid w:val="00FC373B"/>
    <w:rsid w:val="00FC4D62"/>
    <w:rsid w:val="00FC4DAD"/>
    <w:rsid w:val="00FC55EA"/>
    <w:rsid w:val="00FC6587"/>
    <w:rsid w:val="00FC65B8"/>
    <w:rsid w:val="00FC7094"/>
    <w:rsid w:val="00FD03F4"/>
    <w:rsid w:val="00FD0F8C"/>
    <w:rsid w:val="00FD1897"/>
    <w:rsid w:val="00FD20C5"/>
    <w:rsid w:val="00FD40E4"/>
    <w:rsid w:val="00FD4F54"/>
    <w:rsid w:val="00FD5835"/>
    <w:rsid w:val="00FD5FBC"/>
    <w:rsid w:val="00FD7C58"/>
    <w:rsid w:val="00FD7E46"/>
    <w:rsid w:val="00FE0C42"/>
    <w:rsid w:val="00FE19AC"/>
    <w:rsid w:val="00FE3700"/>
    <w:rsid w:val="00FE5655"/>
    <w:rsid w:val="00FE7716"/>
    <w:rsid w:val="00FF1024"/>
    <w:rsid w:val="00FF286E"/>
    <w:rsid w:val="00FF2918"/>
    <w:rsid w:val="00FF4076"/>
    <w:rsid w:val="00FF431C"/>
    <w:rsid w:val="00FF53DC"/>
    <w:rsid w:val="00FF5603"/>
    <w:rsid w:val="00FF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8"/>
    <o:shapelayout v:ext="edit">
      <o:idmap v:ext="edit" data="1"/>
    </o:shapelayout>
  </w:shapeDefaults>
  <w:decimalSymbol w:val=","/>
  <w:listSeparator w:val=";"/>
  <w14:docId w14:val="785E6BB0"/>
  <w15:docId w15:val="{536D15B4-54BE-401B-A673-37E2AE848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39"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7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6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11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12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9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10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4"/>
      </w:numPr>
    </w:pPr>
  </w:style>
  <w:style w:type="numbering" w:customStyle="1" w:styleId="ListaNumerada-Nmeros">
    <w:name w:val="Lista Numerada - Números"/>
    <w:rsid w:val="00B40135"/>
    <w:pPr>
      <w:numPr>
        <w:numId w:val="8"/>
      </w:numPr>
    </w:pPr>
  </w:style>
  <w:style w:type="numbering" w:customStyle="1" w:styleId="ListaNumerada-AlneaseIncisos">
    <w:name w:val="Lista Numerada - Alíneas e Incisos"/>
    <w:rsid w:val="00B40135"/>
    <w:pPr>
      <w:numPr>
        <w:numId w:val="5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3"/>
      </w:numPr>
    </w:pPr>
  </w:style>
  <w:style w:type="paragraph" w:styleId="PargrafodaLista">
    <w:name w:val="List Paragraph"/>
    <w:basedOn w:val="Normal"/>
    <w:uiPriority w:val="34"/>
    <w:qFormat/>
    <w:rsid w:val="002C7BEC"/>
    <w:pPr>
      <w:ind w:left="720"/>
      <w:contextualSpacing/>
    </w:pPr>
  </w:style>
  <w:style w:type="table" w:customStyle="1" w:styleId="Tabelacomgrade10">
    <w:name w:val="Tabela com grade1"/>
    <w:basedOn w:val="Tabelanormal"/>
    <w:next w:val="Tabelacomgrade"/>
    <w:uiPriority w:val="39"/>
    <w:rsid w:val="00D67DA5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20">
    <w:name w:val="Tabela com grade2"/>
    <w:basedOn w:val="Tabelanormal"/>
    <w:next w:val="Tabelacomgrade"/>
    <w:uiPriority w:val="39"/>
    <w:rsid w:val="000633CA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50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jpeg"/><Relationship Id="rId42" Type="http://schemas.openxmlformats.org/officeDocument/2006/relationships/image" Target="media/image22.jpeg"/><Relationship Id="rId47" Type="http://schemas.openxmlformats.org/officeDocument/2006/relationships/image" Target="media/image27.png"/><Relationship Id="rId63" Type="http://schemas.openxmlformats.org/officeDocument/2006/relationships/image" Target="media/image37.png"/><Relationship Id="rId68" Type="http://schemas.openxmlformats.org/officeDocument/2006/relationships/hyperlink" Target="https://insensorweb.azurewebsites.net" TargetMode="External"/><Relationship Id="rId84" Type="http://schemas.openxmlformats.org/officeDocument/2006/relationships/footer" Target="footer16.xml"/><Relationship Id="rId89" Type="http://schemas.openxmlformats.org/officeDocument/2006/relationships/fontTable" Target="fontTable.xml"/><Relationship Id="rId16" Type="http://schemas.openxmlformats.org/officeDocument/2006/relationships/footer" Target="footer3.xml"/><Relationship Id="rId11" Type="http://schemas.openxmlformats.org/officeDocument/2006/relationships/footer" Target="footer2.xml"/><Relationship Id="rId32" Type="http://schemas.openxmlformats.org/officeDocument/2006/relationships/image" Target="media/image18.png"/><Relationship Id="rId37" Type="http://schemas.openxmlformats.org/officeDocument/2006/relationships/header" Target="header7.xml"/><Relationship Id="rId53" Type="http://schemas.openxmlformats.org/officeDocument/2006/relationships/image" Target="media/image33.png"/><Relationship Id="rId58" Type="http://schemas.openxmlformats.org/officeDocument/2006/relationships/header" Target="header10.xml"/><Relationship Id="rId74" Type="http://schemas.openxmlformats.org/officeDocument/2006/relationships/image" Target="media/image43.png"/><Relationship Id="rId79" Type="http://schemas.openxmlformats.org/officeDocument/2006/relationships/footer" Target="footer14.xml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header" Target="header2.xml"/><Relationship Id="rId22" Type="http://schemas.openxmlformats.org/officeDocument/2006/relationships/image" Target="media/image8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oter" Target="footer5.xm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footer" Target="footer8.xml"/><Relationship Id="rId64" Type="http://schemas.openxmlformats.org/officeDocument/2006/relationships/image" Target="media/image38.png"/><Relationship Id="rId69" Type="http://schemas.openxmlformats.org/officeDocument/2006/relationships/image" Target="media/image42.png"/><Relationship Id="rId77" Type="http://schemas.openxmlformats.org/officeDocument/2006/relationships/footer" Target="footer13.xm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header" Target="header12.xml"/><Relationship Id="rId80" Type="http://schemas.openxmlformats.org/officeDocument/2006/relationships/header" Target="header16.xml"/><Relationship Id="rId85" Type="http://schemas.openxmlformats.org/officeDocument/2006/relationships/header" Target="header19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footer" Target="footer4.xml"/><Relationship Id="rId25" Type="http://schemas.openxmlformats.org/officeDocument/2006/relationships/image" Target="media/image11.png"/><Relationship Id="rId33" Type="http://schemas.openxmlformats.org/officeDocument/2006/relationships/header" Target="header5.xml"/><Relationship Id="rId38" Type="http://schemas.openxmlformats.org/officeDocument/2006/relationships/footer" Target="footer7.xml"/><Relationship Id="rId46" Type="http://schemas.openxmlformats.org/officeDocument/2006/relationships/image" Target="media/image26.png"/><Relationship Id="rId59" Type="http://schemas.openxmlformats.org/officeDocument/2006/relationships/footer" Target="footer10.xml"/><Relationship Id="rId67" Type="http://schemas.openxmlformats.org/officeDocument/2006/relationships/image" Target="media/image41.png"/><Relationship Id="rId20" Type="http://schemas.openxmlformats.org/officeDocument/2006/relationships/image" Target="media/image6.jpeg"/><Relationship Id="rId41" Type="http://schemas.openxmlformats.org/officeDocument/2006/relationships/image" Target="media/image21.jpeg"/><Relationship Id="rId54" Type="http://schemas.openxmlformats.org/officeDocument/2006/relationships/header" Target="header8.xml"/><Relationship Id="rId62" Type="http://schemas.openxmlformats.org/officeDocument/2006/relationships/image" Target="media/image36.png"/><Relationship Id="rId70" Type="http://schemas.openxmlformats.org/officeDocument/2006/relationships/header" Target="header11.xml"/><Relationship Id="rId75" Type="http://schemas.openxmlformats.org/officeDocument/2006/relationships/header" Target="header13.xml"/><Relationship Id="rId83" Type="http://schemas.openxmlformats.org/officeDocument/2006/relationships/header" Target="header18.xml"/><Relationship Id="rId88" Type="http://schemas.openxmlformats.org/officeDocument/2006/relationships/footer" Target="footer18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footer" Target="footer6.xml"/><Relationship Id="rId49" Type="http://schemas.openxmlformats.org/officeDocument/2006/relationships/image" Target="media/image29.png"/><Relationship Id="rId57" Type="http://schemas.openxmlformats.org/officeDocument/2006/relationships/footer" Target="footer9.xm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73" Type="http://schemas.openxmlformats.org/officeDocument/2006/relationships/footer" Target="footer12.xml"/><Relationship Id="rId78" Type="http://schemas.openxmlformats.org/officeDocument/2006/relationships/header" Target="header15.xml"/><Relationship Id="rId81" Type="http://schemas.openxmlformats.org/officeDocument/2006/relationships/header" Target="header17.xml"/><Relationship Id="rId86" Type="http://schemas.openxmlformats.org/officeDocument/2006/relationships/footer" Target="footer17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header" Target="header4.xml"/><Relationship Id="rId39" Type="http://schemas.openxmlformats.org/officeDocument/2006/relationships/image" Target="media/image19.jpeg"/><Relationship Id="rId34" Type="http://schemas.openxmlformats.org/officeDocument/2006/relationships/header" Target="header6.xml"/><Relationship Id="rId50" Type="http://schemas.openxmlformats.org/officeDocument/2006/relationships/image" Target="media/image30.png"/><Relationship Id="rId55" Type="http://schemas.openxmlformats.org/officeDocument/2006/relationships/header" Target="header9.xml"/><Relationship Id="rId76" Type="http://schemas.openxmlformats.org/officeDocument/2006/relationships/header" Target="header14.xml"/><Relationship Id="rId7" Type="http://schemas.openxmlformats.org/officeDocument/2006/relationships/footnotes" Target="footnotes.xml"/><Relationship Id="rId71" Type="http://schemas.openxmlformats.org/officeDocument/2006/relationships/footer" Target="footer11.xml"/><Relationship Id="rId2" Type="http://schemas.openxmlformats.org/officeDocument/2006/relationships/customXml" Target="../customXml/item1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0.png"/><Relationship Id="rId87" Type="http://schemas.openxmlformats.org/officeDocument/2006/relationships/header" Target="header20.xml"/><Relationship Id="rId61" Type="http://schemas.openxmlformats.org/officeDocument/2006/relationships/image" Target="media/image35.png"/><Relationship Id="rId82" Type="http://schemas.openxmlformats.org/officeDocument/2006/relationships/footer" Target="footer15.xml"/><Relationship Id="rId19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7A3E39-D79B-4B73-938D-46A75B10C1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2530</TotalTime>
  <Pages>34</Pages>
  <Words>2654</Words>
  <Characters>14335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16956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Aluno</cp:lastModifiedBy>
  <cp:revision>57</cp:revision>
  <cp:lastPrinted>2009-11-04T00:12:00Z</cp:lastPrinted>
  <dcterms:created xsi:type="dcterms:W3CDTF">2018-10-05T15:07:00Z</dcterms:created>
  <dcterms:modified xsi:type="dcterms:W3CDTF">2018-12-12T17:56:00Z</dcterms:modified>
</cp:coreProperties>
</file>