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header19.xml" ContentType="application/vnd.openxmlformats-officedocument.wordprocessingml.header+xml"/>
  <Override PartName="/word/footer17.xml" ContentType="application/vnd.openxmlformats-officedocument.wordprocessingml.footer+xml"/>
  <Override PartName="/word/header20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3120741D" w:rsidR="00370E34" w:rsidRPr="004C56C6" w:rsidRDefault="006266F0" w:rsidP="00E07423">
      <w:pPr>
        <w:pStyle w:val="NormalGrande"/>
      </w:pPr>
      <w:r>
        <w:t>lucas bezerra de souza</w:t>
      </w:r>
    </w:p>
    <w:p w14:paraId="6E0402B1" w14:textId="78849344" w:rsidR="00370E34" w:rsidRPr="004C56C6" w:rsidRDefault="006266F0" w:rsidP="00E07423">
      <w:pPr>
        <w:pStyle w:val="NormalGrande"/>
      </w:pPr>
      <w:r>
        <w:t>lucas yudi ganeko</w:t>
      </w:r>
    </w:p>
    <w:p w14:paraId="2AE82CF3" w14:textId="6870F6DF" w:rsidR="00370E34" w:rsidRPr="004C56C6" w:rsidRDefault="006266F0" w:rsidP="00E07423">
      <w:pPr>
        <w:pStyle w:val="NormalGrande"/>
      </w:pPr>
      <w:r>
        <w:t>matheus de oliveira rodrigues</w:t>
      </w:r>
    </w:p>
    <w:p w14:paraId="28112871" w14:textId="3D41A5A8" w:rsidR="00370E34" w:rsidRPr="004C56C6" w:rsidRDefault="006266F0" w:rsidP="00E07423">
      <w:pPr>
        <w:pStyle w:val="NormalGrande"/>
      </w:pPr>
      <w:r>
        <w:t>rodolfo gregório alves de lima</w:t>
      </w: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038D11AA" w:rsidR="00DB04D5" w:rsidRPr="004C56C6" w:rsidRDefault="006266F0" w:rsidP="00DB04D5">
      <w:pPr>
        <w:pStyle w:val="NormalGrande"/>
      </w:pPr>
      <w:r>
        <w:t>Projeto de coleta e gerenciamento de dados de temperatura e umidade no contexto de incubadoras neonatal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25C51DA5" w:rsidR="00370E34" w:rsidRDefault="00A379BB" w:rsidP="00E07423">
      <w:pPr>
        <w:pStyle w:val="NormalGrande"/>
      </w:pPr>
      <w:r>
        <w:t>201</w:t>
      </w:r>
      <w:r w:rsidR="00F51D6E">
        <w:t>8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0133CABC" w14:textId="5ED9C8E7" w:rsidR="007C0DC9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7C0DC9">
        <w:t>1</w:t>
      </w:r>
      <w:r w:rsidR="007C0DC9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7C0DC9">
        <w:t>VISÃO DO PROJETO</w:t>
      </w:r>
      <w:r w:rsidR="007C0DC9">
        <w:tab/>
      </w:r>
      <w:r w:rsidR="007C0DC9">
        <w:fldChar w:fldCharType="begin"/>
      </w:r>
      <w:r w:rsidR="007C0DC9">
        <w:instrText xml:space="preserve"> PAGEREF _Toc512519587 \h </w:instrText>
      </w:r>
      <w:r w:rsidR="007C0DC9">
        <w:fldChar w:fldCharType="separate"/>
      </w:r>
      <w:r w:rsidR="007C0DC9">
        <w:t>5</w:t>
      </w:r>
      <w:r w:rsidR="007C0DC9">
        <w:fldChar w:fldCharType="end"/>
      </w:r>
    </w:p>
    <w:p w14:paraId="3AF54033" w14:textId="0E0B4E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ACBD51" w14:textId="35A35FD7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E7BB19" w14:textId="30C839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016C7F" w14:textId="367873D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AC29BD" w14:textId="5A2D25BF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FCA1D2F" w14:textId="5D207D1D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_Toc512519593 \h </w:instrText>
      </w:r>
      <w:r>
        <w:fldChar w:fldCharType="separate"/>
      </w:r>
      <w:r>
        <w:t>7</w:t>
      </w:r>
      <w:r>
        <w:fldChar w:fldCharType="end"/>
      </w:r>
    </w:p>
    <w:p w14:paraId="07CE9913" w14:textId="237F2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BD33144" w14:textId="41FB699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15BC7F" w14:textId="7F58F316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CED0FDB" w14:textId="2AA6034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86157C" w14:textId="556ED7B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2.5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Sprints / sprint backlog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_Toc512519598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BF2F01E" w14:textId="3B4BAF8E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E2667A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E2667A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_Toc512519599 \h </w:instrText>
      </w:r>
      <w:r>
        <w:fldChar w:fldCharType="separate"/>
      </w:r>
      <w:r>
        <w:t>9</w:t>
      </w:r>
      <w:r>
        <w:fldChar w:fldCharType="end"/>
      </w:r>
    </w:p>
    <w:p w14:paraId="71F27FF8" w14:textId="6006FE94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– Aquisição de dados via Arduino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F243B76" w14:textId="685D212A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C0A0D23" w14:textId="085E635D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A6C784" w14:textId="33AAB8A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40D796" w14:textId="6FD436B5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F9B7E04" w14:textId="5ACC3900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_Toc512519605 \h </w:instrText>
      </w:r>
      <w:r>
        <w:fldChar w:fldCharType="separate"/>
      </w:r>
      <w:r>
        <w:t>11</w:t>
      </w:r>
      <w:r>
        <w:fldChar w:fldCharType="end"/>
      </w:r>
    </w:p>
    <w:p w14:paraId="4B3E4834" w14:textId="26E48F32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64CA2F" w14:textId="49F0C4FE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Atendimento 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AD3801" w14:textId="776B3435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_Toc512519608 \h </w:instrText>
      </w:r>
      <w:r>
        <w:fldChar w:fldCharType="separate"/>
      </w:r>
      <w:r>
        <w:t>13</w:t>
      </w:r>
      <w:r>
        <w:fldChar w:fldCharType="end"/>
      </w:r>
    </w:p>
    <w:p w14:paraId="384A4A6B" w14:textId="6C9FA180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515AC5D" w14:textId="708689D8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B8215D1" w14:textId="4CF029BC" w:rsidR="007C0DC9" w:rsidRDefault="007C0DC9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E2667A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E2667A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_Toc512519611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88BEF4E" w14:textId="69D7E788" w:rsidR="007C0DC9" w:rsidRDefault="007C0DC9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_Toc512519612 \h </w:instrText>
      </w:r>
      <w:r>
        <w:fldChar w:fldCharType="separate"/>
      </w:r>
      <w:r>
        <w:t>14</w:t>
      </w:r>
      <w:r>
        <w:fldChar w:fldCharType="end"/>
      </w:r>
    </w:p>
    <w:p w14:paraId="5F966359" w14:textId="1C08305B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4D39B1" w:rsidP="0080036E">
      <w:pPr>
        <w:pStyle w:val="FolhadeRostodosCaptulos"/>
      </w:pPr>
      <w:r>
        <w:lastRenderedPageBreak/>
        <w:fldChar w:fldCharType="begin"/>
      </w:r>
      <w:r>
        <w:instrText xml:space="preserve"> REF _Ref125306779 \w </w:instrText>
      </w:r>
      <w:r>
        <w:fldChar w:fldCharType="separate"/>
      </w:r>
      <w:r w:rsidR="008841DA">
        <w:t>1</w:t>
      </w:r>
      <w:r>
        <w:fldChar w:fldCharType="end"/>
      </w:r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512519587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512519588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75ABA1BA" w:rsidR="00370E34" w:rsidRDefault="003E6F98" w:rsidP="003F4E12">
      <w:pPr>
        <w:rPr>
          <w:noProof/>
        </w:rPr>
      </w:pPr>
      <w:r>
        <w:rPr>
          <w:noProof/>
        </w:rPr>
        <w:tab/>
      </w:r>
      <w:r w:rsidR="003F4E12">
        <w:rPr>
          <w:noProof/>
        </w:rPr>
        <w:t xml:space="preserve">Apresentação : nome do grupo, integrantes, logomarca, posicionamento no mercado / acadêmico. </w:t>
      </w:r>
    </w:p>
    <w:p w14:paraId="5468507C" w14:textId="71912A20" w:rsidR="00D633C4" w:rsidRDefault="00D633C4" w:rsidP="003F4E12">
      <w:pPr>
        <w:rPr>
          <w:noProof/>
        </w:rPr>
      </w:pPr>
      <w:r>
        <w:rPr>
          <w:noProof/>
        </w:rPr>
        <w:tab/>
        <w:t>Nome do grupo: The BigTec Theory</w:t>
      </w:r>
    </w:p>
    <w:p w14:paraId="690A1099" w14:textId="7CB3B9A1" w:rsidR="00D633C4" w:rsidRDefault="00A348C5" w:rsidP="007A1BD1">
      <w:pPr>
        <w:jc w:val="center"/>
        <w:rPr>
          <w:noProof/>
        </w:rPr>
      </w:pPr>
      <w:r>
        <w:rPr>
          <w:noProof/>
          <w:lang w:eastAsia="pt-BR"/>
        </w:rPr>
        <w:pict w14:anchorId="628CF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75pt;height:243.75pt">
            <v:imagedata r:id="rId12" o:title="logoTime"/>
          </v:shape>
        </w:pict>
      </w:r>
    </w:p>
    <w:p w14:paraId="4D489489" w14:textId="6065F211" w:rsidR="00D633C4" w:rsidRDefault="00D633C4" w:rsidP="003F4E12">
      <w:pPr>
        <w:rPr>
          <w:noProof/>
        </w:rPr>
      </w:pPr>
      <w:r>
        <w:rPr>
          <w:noProof/>
        </w:rPr>
        <w:tab/>
        <w:t>Membros:</w:t>
      </w:r>
    </w:p>
    <w:p w14:paraId="170AEA21" w14:textId="1B1B1215" w:rsidR="007A1BD1" w:rsidRDefault="007A1BD1" w:rsidP="007A1BD1">
      <w:pPr>
        <w:rPr>
          <w:noProof/>
        </w:rPr>
      </w:pPr>
      <w:r>
        <w:rPr>
          <w:noProof/>
        </w:rPr>
        <w:tab/>
        <w:t>Lucas Bezerra</w:t>
      </w:r>
      <w:r w:rsidR="00AD3674">
        <w:rPr>
          <w:noProof/>
        </w:rPr>
        <w:t xml:space="preserve"> de Souza</w:t>
      </w:r>
    </w:p>
    <w:p w14:paraId="004D27A6" w14:textId="31452435" w:rsidR="007A1BD1" w:rsidRDefault="007A1BD1" w:rsidP="008979C2">
      <w:pPr>
        <w:rPr>
          <w:noProof/>
        </w:rPr>
      </w:pPr>
      <w:r>
        <w:rPr>
          <w:noProof/>
        </w:rPr>
        <w:tab/>
        <w:t>Lucas Yudi</w:t>
      </w:r>
      <w:r w:rsidR="00AD3674">
        <w:rPr>
          <w:noProof/>
        </w:rPr>
        <w:t xml:space="preserve"> Ganeko</w:t>
      </w:r>
    </w:p>
    <w:p w14:paraId="563B7941" w14:textId="54A8E76D" w:rsidR="007A1BD1" w:rsidRDefault="007A1BD1" w:rsidP="007A1BD1">
      <w:pPr>
        <w:rPr>
          <w:noProof/>
        </w:rPr>
      </w:pPr>
      <w:r>
        <w:rPr>
          <w:noProof/>
        </w:rPr>
        <w:tab/>
        <w:t>Matheus de Oliveira</w:t>
      </w:r>
      <w:r w:rsidR="00AD3674">
        <w:rPr>
          <w:noProof/>
        </w:rPr>
        <w:t xml:space="preserve"> Rodrigues</w:t>
      </w:r>
    </w:p>
    <w:p w14:paraId="655665FA" w14:textId="6C42B3EA" w:rsidR="007A1BD1" w:rsidRDefault="007A1BD1" w:rsidP="007A1BD1">
      <w:pPr>
        <w:rPr>
          <w:noProof/>
        </w:rPr>
      </w:pPr>
      <w:r>
        <w:rPr>
          <w:noProof/>
        </w:rPr>
        <w:tab/>
        <w:t>Rodolfo Gregório</w:t>
      </w:r>
      <w:r w:rsidR="00AD3674">
        <w:rPr>
          <w:noProof/>
        </w:rPr>
        <w:t xml:space="preserve"> Alves de Lima</w:t>
      </w:r>
    </w:p>
    <w:p w14:paraId="55FD0DF2" w14:textId="150B9987" w:rsidR="00A348C5" w:rsidRDefault="00AA1731" w:rsidP="007A1BD1">
      <w:pPr>
        <w:rPr>
          <w:noProof/>
        </w:rPr>
      </w:pPr>
      <w:r>
        <w:rPr>
          <w:noProof/>
        </w:rPr>
        <w:tab/>
        <w:t>Equipe de desenvolvedores de software no ramo de IOT.</w:t>
      </w:r>
    </w:p>
    <w:p w14:paraId="2462C6F9" w14:textId="0E6C4829" w:rsidR="00D238EA" w:rsidRPr="00D238EA" w:rsidRDefault="003F4E12" w:rsidP="002C7BEC">
      <w:pPr>
        <w:pStyle w:val="Ttulo2"/>
        <w:rPr>
          <w:b/>
        </w:rPr>
      </w:pPr>
      <w:bookmarkStart w:id="6" w:name="_Toc512519589"/>
      <w:bookmarkStart w:id="7" w:name="_Toc124080447"/>
      <w:r w:rsidRPr="00192CAB">
        <w:rPr>
          <w:b/>
        </w:rPr>
        <w:t>Problema / justificativa do projeto</w:t>
      </w:r>
      <w:bookmarkEnd w:id="6"/>
      <w:r w:rsidR="00D238EA">
        <w:tab/>
      </w:r>
    </w:p>
    <w:p w14:paraId="3132423F" w14:textId="7BE55AE7" w:rsidR="002C7BEC" w:rsidRDefault="00D238EA" w:rsidP="002C7BEC">
      <w:r>
        <w:tab/>
      </w:r>
      <w:r w:rsidR="002C7BEC">
        <w:t xml:space="preserve">Os bebês nascidos prematuramente são colocados em incubadoras neonatal para completar seu desenvolvimento. Porém, estes recém-nascidos ainda não possuem mecanismos de regulação térmica completamente desenvolvidos, o que dificulta a análise de seu bem-estar em relação à temperatura e umidade do local, tendo em vista que a sensação térmica sentida pelos bebês pode ser bem diferente da temperatura real. Segundo pesquisas realizadas por estudantes da </w:t>
      </w:r>
      <w:r w:rsidR="002C7BEC">
        <w:lastRenderedPageBreak/>
        <w:t>UFPB (Universidade Federal da Paraíba), há casos em que a sensação térmica sentida por um recém-nascido pode ser superior a 40°C, quando a temperatura no ar da incubadora é inferior a 33°C.</w:t>
      </w:r>
    </w:p>
    <w:p w14:paraId="6E78585A" w14:textId="758F0F6D" w:rsidR="001F502E" w:rsidRDefault="00D633C4" w:rsidP="002C7BEC">
      <w:r>
        <w:tab/>
      </w:r>
      <w:r w:rsidR="002C7BEC">
        <w:t>Além disso, as perdas de calor por evaporação, que podem chegar a mais de 20% da produção de calor, tendem a aumentar se não houver um controle eficaz da umidade.</w:t>
      </w:r>
    </w:p>
    <w:p w14:paraId="0C4FCFC6" w14:textId="614718E2" w:rsidR="00691FDD" w:rsidRDefault="00691FDD" w:rsidP="002C7BEC">
      <w:r>
        <w:tab/>
        <w:t>Os dados das incubadoras são exibidos individualmente em painéis acoplados em cada incubadora, sem a presença de um sistema que centraliza todas as informações.</w:t>
      </w:r>
    </w:p>
    <w:p w14:paraId="5291AAE1" w14:textId="46E3EDF0" w:rsidR="002C7BEC" w:rsidRDefault="002C7BEC" w:rsidP="002C7BEC">
      <w:pPr>
        <w:pStyle w:val="PargrafodaLista"/>
        <w:numPr>
          <w:ilvl w:val="0"/>
          <w:numId w:val="46"/>
        </w:numPr>
      </w:pPr>
      <w:r>
        <w:t>Garatir o monitoramento em tempo real dos dados de temperatura e umidade de forma centralizada.</w:t>
      </w:r>
    </w:p>
    <w:p w14:paraId="2CCC3364" w14:textId="12E6B19A" w:rsidR="00D238EA" w:rsidRDefault="00D238EA" w:rsidP="00D238EA">
      <w:pPr>
        <w:pStyle w:val="PargrafodaLista"/>
        <w:numPr>
          <w:ilvl w:val="0"/>
          <w:numId w:val="46"/>
        </w:numPr>
      </w:pPr>
      <w:r>
        <w:t xml:space="preserve">Fornecer um sistema prático, amigável e responsivo. </w:t>
      </w:r>
    </w:p>
    <w:p w14:paraId="2AA44825" w14:textId="32C61AC2" w:rsidR="00D238EA" w:rsidRDefault="00D238EA" w:rsidP="00D238EA">
      <w:pPr>
        <w:pStyle w:val="PargrafodaLista"/>
        <w:numPr>
          <w:ilvl w:val="0"/>
          <w:numId w:val="46"/>
        </w:numPr>
      </w:pPr>
      <w:r>
        <w:t>Gerenciamento de recém-nascidos internados e incubadoras.</w:t>
      </w:r>
    </w:p>
    <w:p w14:paraId="74FD413E" w14:textId="4C2FF0E3" w:rsidR="00EC6B00" w:rsidRDefault="00EC6B00" w:rsidP="00D238EA">
      <w:pPr>
        <w:pStyle w:val="PargrafodaLista"/>
        <w:numPr>
          <w:ilvl w:val="0"/>
          <w:numId w:val="46"/>
        </w:numPr>
      </w:pPr>
      <w:r>
        <w:t>Fornecer claramente a comporação dos dados de temperatura e umidade do ar e do corpo do recém-nascido.</w:t>
      </w:r>
    </w:p>
    <w:p w14:paraId="19E27546" w14:textId="77777777" w:rsidR="003F4E12" w:rsidRPr="00192CAB" w:rsidRDefault="003F4E12" w:rsidP="003F4E12">
      <w:pPr>
        <w:pStyle w:val="Ttulo2"/>
        <w:rPr>
          <w:b/>
        </w:rPr>
      </w:pPr>
      <w:bookmarkStart w:id="8" w:name="_Toc512519590"/>
      <w:r w:rsidRPr="00192CAB">
        <w:rPr>
          <w:b/>
        </w:rPr>
        <w:t>contexto</w:t>
      </w:r>
      <w:bookmarkEnd w:id="8"/>
    </w:p>
    <w:p w14:paraId="1FB9CC95" w14:textId="5BB8E14B" w:rsidR="003F4E12" w:rsidRPr="003F4E12" w:rsidRDefault="00FC65B8" w:rsidP="003F4E12">
      <w:r>
        <w:tab/>
      </w:r>
      <w:r w:rsidR="003F4E12" w:rsidRPr="003F4E12">
        <w:t>Mercado de IoT e números</w:t>
      </w:r>
      <w:r w:rsidR="003F4E12">
        <w:t>.</w:t>
      </w:r>
      <w:r w:rsidR="00CE6EFB">
        <w:t xml:space="preserve"> Preocupações com sustentabilidade, controle de custos, etc.</w:t>
      </w:r>
    </w:p>
    <w:p w14:paraId="35EA34EA" w14:textId="532D52B9" w:rsidR="003F4E12" w:rsidRDefault="00CA1719" w:rsidP="003712CA">
      <w:r>
        <w:t>Contexto do nicho de atuação selecionado, números, valores monetários, etc</w:t>
      </w:r>
      <w:r w:rsidR="00D457C4">
        <w:t>.</w:t>
      </w:r>
    </w:p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512519591"/>
      <w:r w:rsidRPr="00192CAB">
        <w:rPr>
          <w:b/>
        </w:rPr>
        <w:t>objetivo da solução</w:t>
      </w:r>
      <w:bookmarkEnd w:id="9"/>
    </w:p>
    <w:p w14:paraId="662E6477" w14:textId="5B58E9CB" w:rsidR="003F4E12" w:rsidRDefault="00FC65B8" w:rsidP="003F4E12">
      <w:r>
        <w:tab/>
      </w:r>
      <w:r w:rsidRPr="00FC65B8">
        <w:t>Coletar e gerenciar os dados de temperatura e umidade das incubadoras neonatal,</w:t>
      </w:r>
      <w:r w:rsidR="00AA1731">
        <w:t xml:space="preserve"> deixando claro a relação dos dados do ar dentro da incubadora e do corpo dos bebês,</w:t>
      </w:r>
      <w:r w:rsidRPr="00FC65B8">
        <w:t xml:space="preserve"> apresentando as informações em um sistema web centralizador amigável e de rápido uso, dessa forma garantindo o bem-estar dos bebês prematuros.</w:t>
      </w:r>
    </w:p>
    <w:p w14:paraId="477798FD" w14:textId="137C79C8" w:rsidR="00AA1731" w:rsidRDefault="00AA1731" w:rsidP="003F4E12">
      <w:r>
        <w:tab/>
        <w:t>Além disso, fornecer ferramentas de gerenciamento de recém-nascidos e incubadoras.</w:t>
      </w:r>
    </w:p>
    <w:p w14:paraId="2D0B5FD2" w14:textId="56616BD8" w:rsidR="003F4E12" w:rsidRPr="0095252A" w:rsidRDefault="00CE6EFB" w:rsidP="003F4E12">
      <w:pPr>
        <w:pStyle w:val="Ttulo2"/>
        <w:rPr>
          <w:b/>
        </w:rPr>
      </w:pPr>
      <w:bookmarkStart w:id="10" w:name="_Toc512519592"/>
      <w:r w:rsidRPr="00192CAB">
        <w:rPr>
          <w:b/>
        </w:rPr>
        <w:lastRenderedPageBreak/>
        <w:t>diagrama da solução</w:t>
      </w:r>
      <w:bookmarkEnd w:id="10"/>
    </w:p>
    <w:p w14:paraId="7DD9077A" w14:textId="1600B67F" w:rsidR="00FF2918" w:rsidRDefault="00A348C5" w:rsidP="003F4E12">
      <w:pPr>
        <w:sectPr w:rsidR="00FF2918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>
        <w:pict w14:anchorId="35AC3F32">
          <v:shape id="_x0000_i1026" type="#_x0000_t75" style="width:432.75pt;height:187.5pt">
            <v:imagedata r:id="rId18" o:title="arqLowLevel" croptop="8674f" cropbottom="8674f" cropleft="1628f" cropright="1302f"/>
          </v:shape>
        </w:pict>
      </w: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512519593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512519594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2873C3A4" w14:textId="2F9FD987" w:rsidR="007B3FAD" w:rsidRDefault="00370E34" w:rsidP="007B3FAD">
      <w:r w:rsidRPr="004B1208">
        <w:tab/>
      </w:r>
      <w:r w:rsidR="00124F5F" w:rsidRPr="00124F5F">
        <w:t>Descrever a equipe e seus papéis no projeto</w:t>
      </w:r>
      <w:r w:rsidR="00124F5F">
        <w:t>, mencionar os papéis de acordo com a metodologia ágil adotada. Ex. Scrum Master, Product Owner, Time de Desenvolvimento, etc. Deixar claro quem fez o quê no projeto, um integrante pode ter mais de um papel no projeto.</w:t>
      </w:r>
    </w:p>
    <w:p w14:paraId="3A434B20" w14:textId="3675607C" w:rsidR="007B3FAD" w:rsidRDefault="007B3FAD" w:rsidP="007B3FAD">
      <w:r>
        <w:tab/>
        <w:t>Lucas Yudi Ganeko</w:t>
      </w:r>
      <w:r>
        <w:t xml:space="preserve"> – Scrum Master / Product Owner</w:t>
      </w:r>
    </w:p>
    <w:p w14:paraId="09E2F69D" w14:textId="3A9256E8" w:rsidR="00370E34" w:rsidRDefault="007B3FAD" w:rsidP="007B3FAD">
      <w:r>
        <w:tab/>
        <w:t>Rodolfo Gregório Alves de Lima</w:t>
      </w:r>
      <w:r>
        <w:t xml:space="preserve"> - </w:t>
      </w:r>
      <w:r>
        <w:t>Scrum Master / Product Owner</w:t>
      </w:r>
    </w:p>
    <w:p w14:paraId="5E40AD45" w14:textId="77777777" w:rsidR="007B3FAD" w:rsidRDefault="007B3FAD" w:rsidP="007B3FAD">
      <w:r>
        <w:tab/>
      </w:r>
      <w:r>
        <w:t>Matheus de Oliveira Rodrigues – Dev Team</w:t>
      </w:r>
    </w:p>
    <w:p w14:paraId="1B1CE603" w14:textId="19F24D37" w:rsidR="007B3FAD" w:rsidRDefault="007B3FAD" w:rsidP="007B3FAD">
      <w:r>
        <w:tab/>
      </w:r>
      <w:r>
        <w:t>Lucas Bezerra de Souza – Dev Team</w:t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512519595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6E083161" w14:textId="6EDC1734" w:rsidR="00BD4EF0" w:rsidRDefault="00EB4A20" w:rsidP="00EB4A20">
      <w:pPr>
        <w:rPr>
          <w:noProof/>
          <w:lang w:eastAsia="pt-BR"/>
        </w:rPr>
      </w:pPr>
      <w:r w:rsidRPr="004B1208">
        <w:tab/>
      </w:r>
      <w:r w:rsidR="004F00C9">
        <w:tab/>
      </w:r>
      <w:r w:rsidRPr="00EB4A20">
        <w:t xml:space="preserve">Descrever o processo de gestão e seus benefícios: Divisão das tarefas, evidências das Daily Meetings; Prints da ferramenta </w:t>
      </w:r>
      <w:r>
        <w:t xml:space="preserve">de gestão de atividades </w:t>
      </w:r>
      <w:r w:rsidRPr="00EB4A20">
        <w:t>utilizada</w:t>
      </w:r>
      <w:r w:rsidR="00370E34">
        <w:t>.</w:t>
      </w:r>
      <w:r w:rsidR="007B3FAD" w:rsidRPr="007B3FAD">
        <w:rPr>
          <w:noProof/>
          <w:lang w:eastAsia="pt-BR"/>
        </w:rPr>
        <w:t xml:space="preserve"> </w:t>
      </w:r>
    </w:p>
    <w:p w14:paraId="0C731FE1" w14:textId="2BBF324E" w:rsidR="00BD4EF0" w:rsidRDefault="00BD4EF0" w:rsidP="00EB4A20">
      <w:pPr>
        <w:rPr>
          <w:noProof/>
          <w:lang w:eastAsia="pt-BR"/>
        </w:rPr>
      </w:pPr>
      <w:r>
        <w:rPr>
          <w:noProof/>
          <w:lang w:eastAsia="pt-BR"/>
        </w:rPr>
        <w:tab/>
        <w:t>Ferammenta de gestão de projetos: Trello</w:t>
      </w:r>
    </w:p>
    <w:p w14:paraId="36D8D2B1" w14:textId="0F3E8F32" w:rsidR="00370E34" w:rsidRDefault="007B3FAD" w:rsidP="00EB4A20">
      <w:r>
        <w:rPr>
          <w:noProof/>
          <w:lang w:eastAsia="pt-BR"/>
        </w:rPr>
        <w:drawing>
          <wp:inline distT="0" distB="0" distL="0" distR="0" wp14:anchorId="1894A765" wp14:editId="09705703">
            <wp:extent cx="5760720" cy="27412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99F5" w14:textId="77777777" w:rsidR="00EB4A20" w:rsidRPr="00192CAB" w:rsidRDefault="002D45C8" w:rsidP="002D45C8">
      <w:pPr>
        <w:pStyle w:val="Ttulo2"/>
        <w:rPr>
          <w:b/>
        </w:rPr>
      </w:pPr>
      <w:bookmarkStart w:id="14" w:name="_Toc512519596"/>
      <w:r w:rsidRPr="00192CAB">
        <w:rPr>
          <w:b/>
        </w:rPr>
        <w:lastRenderedPageBreak/>
        <w:t>Gestão dos Riscos do Projeto</w:t>
      </w:r>
      <w:bookmarkEnd w:id="14"/>
      <w:r w:rsidR="00EB4A20" w:rsidRPr="00192CAB">
        <w:rPr>
          <w:b/>
        </w:rPr>
        <w:t xml:space="preserve"> </w:t>
      </w:r>
    </w:p>
    <w:p w14:paraId="1F7A14B0" w14:textId="77777777" w:rsidR="00370E34" w:rsidRDefault="00EB4A20" w:rsidP="00EB4A20">
      <w:r w:rsidRPr="004B1208">
        <w:tab/>
      </w:r>
      <w:r w:rsidR="002D45C8" w:rsidRPr="002D45C8">
        <w:t>Apresentar os principais riscos levantados, sua classificação e plano de resposta.</w:t>
      </w:r>
    </w:p>
    <w:p w14:paraId="29785EC2" w14:textId="77777777" w:rsidR="00EB4A20" w:rsidRPr="00192CAB" w:rsidRDefault="002D45C8" w:rsidP="00EB4A20">
      <w:pPr>
        <w:pStyle w:val="Ttulo2"/>
        <w:rPr>
          <w:b/>
        </w:rPr>
      </w:pPr>
      <w:bookmarkStart w:id="15" w:name="_Toc512519597"/>
      <w:r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09D80282" w14:textId="77777777" w:rsidR="00EB4A20" w:rsidRDefault="00EB4A20" w:rsidP="00EB4A20">
      <w:r w:rsidRPr="004B1208">
        <w:tab/>
      </w:r>
      <w:r w:rsidR="002D45C8" w:rsidRPr="002D45C8">
        <w:t>Apresentar a lista dos requisitos, a classificação e o Product Backlog do Projeto</w:t>
      </w:r>
    </w:p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512519598"/>
      <w:r w:rsidRPr="00192CAB">
        <w:rPr>
          <w:b/>
        </w:rPr>
        <w:t>Sprints / sprint backlog</w:t>
      </w:r>
      <w:bookmarkEnd w:id="16"/>
      <w:r w:rsidRPr="00192CAB">
        <w:rPr>
          <w:b/>
        </w:rPr>
        <w:t xml:space="preserve"> </w:t>
      </w:r>
      <w:bookmarkStart w:id="17" w:name="_GoBack"/>
      <w:bookmarkEnd w:id="17"/>
    </w:p>
    <w:p w14:paraId="0291C467" w14:textId="77777777" w:rsidR="000C7251" w:rsidRDefault="000C7251" w:rsidP="000C7251">
      <w:r w:rsidRPr="004B1208">
        <w:tab/>
      </w:r>
      <w:r w:rsidRPr="000C7251">
        <w:t>Apresentar o(s) Sprint Backlog(s) – O que do Product Backlog foi endereçado no(s) Sprint(s)</w:t>
      </w:r>
    </w:p>
    <w:p w14:paraId="2D28570C" w14:textId="77777777" w:rsidR="000C7251" w:rsidRDefault="000C7251" w:rsidP="000C7251"/>
    <w:p w14:paraId="2694CCEC" w14:textId="77777777" w:rsidR="00370E34" w:rsidRDefault="00370E34" w:rsidP="007B4A44">
      <w:pPr>
        <w:sectPr w:rsidR="00370E34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35864B8F" w14:textId="77777777" w:rsidR="00370E34" w:rsidRDefault="004D39B1" w:rsidP="00A4698C">
      <w:pPr>
        <w:pStyle w:val="FolhadeRostodosCaptulos"/>
      </w:pPr>
      <w:r>
        <w:lastRenderedPageBreak/>
        <w:fldChar w:fldCharType="begin"/>
      </w:r>
      <w:r>
        <w:instrText xml:space="preserve"> REF _Ref125306944 \w </w:instrText>
      </w:r>
      <w:r>
        <w:fldChar w:fldCharType="separate"/>
      </w:r>
      <w:r w:rsidR="008841DA">
        <w:t>3</w:t>
      </w:r>
      <w:r>
        <w:fldChar w:fldCharType="end"/>
      </w:r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8" w:name="_Toc512519599"/>
      <w:r>
        <w:rPr>
          <w:color w:val="000000"/>
        </w:rPr>
        <w:lastRenderedPageBreak/>
        <w:t>desenvolvimento do projeto</w:t>
      </w:r>
      <w:bookmarkEnd w:id="18"/>
    </w:p>
    <w:p w14:paraId="2A3E6FFE" w14:textId="77777777" w:rsidR="00A66A93" w:rsidRDefault="00A66A93" w:rsidP="00A66A93"/>
    <w:p w14:paraId="385B2FED" w14:textId="77777777" w:rsidR="00A66A93" w:rsidRPr="00192CAB" w:rsidRDefault="00A66A93" w:rsidP="00A66A93">
      <w:pPr>
        <w:pStyle w:val="Ttulo2"/>
        <w:rPr>
          <w:b/>
        </w:rPr>
      </w:pPr>
      <w:bookmarkStart w:id="19" w:name="_Toc512519600"/>
      <w:r w:rsidRPr="00192CAB">
        <w:rPr>
          <w:b/>
        </w:rPr>
        <w:t>Solução Técnica – Aquisição de dados via Arduino</w:t>
      </w:r>
      <w:bookmarkEnd w:id="19"/>
      <w:r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>Descrição da solução, detalhamento dos componentes utilizados, diagramas de arquitetura</w:t>
      </w:r>
      <w:r w:rsidR="007D64DC">
        <w:t>, etc.</w:t>
      </w:r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20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1" w:name="_Toc512519601"/>
      <w:r w:rsidRPr="00192CAB">
        <w:rPr>
          <w:b/>
        </w:rPr>
        <w:t>Solução Técnica - Aplicação</w:t>
      </w:r>
      <w:bookmarkEnd w:id="21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2" w:name="_Toc512519602"/>
      <w:r w:rsidRPr="00192CAB">
        <w:rPr>
          <w:b/>
        </w:rPr>
        <w:t>Banco de Dados</w:t>
      </w:r>
      <w:bookmarkEnd w:id="22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3" w:name="_Toc512519603"/>
      <w:r w:rsidRPr="00192CAB">
        <w:rPr>
          <w:b/>
        </w:rPr>
        <w:t>Protótipo das telas, lógica e usabilidade</w:t>
      </w:r>
      <w:bookmarkEnd w:id="23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77777777" w:rsidR="00E04392" w:rsidRPr="00192CAB" w:rsidRDefault="00E04392" w:rsidP="00E04392">
      <w:pPr>
        <w:pStyle w:val="Ttulo2"/>
        <w:rPr>
          <w:b/>
        </w:rPr>
      </w:pPr>
      <w:bookmarkStart w:id="24" w:name="_Toc512519604"/>
      <w:r w:rsidRPr="00192CAB">
        <w:rPr>
          <w:b/>
        </w:rPr>
        <w:t>Testes</w:t>
      </w:r>
      <w:bookmarkEnd w:id="24"/>
      <w:r w:rsidRPr="00192CAB">
        <w:rPr>
          <w:b/>
        </w:rPr>
        <w:t xml:space="preserve"> </w:t>
      </w:r>
    </w:p>
    <w:p w14:paraId="26C57673" w14:textId="77777777" w:rsidR="00E04392" w:rsidRDefault="00E04392" w:rsidP="00E04392">
      <w:r w:rsidRPr="004B1208">
        <w:tab/>
      </w:r>
      <w:r w:rsidRPr="00E04392">
        <w:t>A partir dos requisitos, apresentar o Test Case / Guia de Homologação da solução + evidências de teste</w:t>
      </w:r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20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5" w:name="_Toc512519605"/>
      <w:r>
        <w:lastRenderedPageBreak/>
        <w:t>implantação do projeto</w:t>
      </w:r>
      <w:bookmarkEnd w:id="25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6" w:name="_Toc512519606"/>
      <w:r w:rsidRPr="00192CAB">
        <w:rPr>
          <w:b/>
        </w:rPr>
        <w:t>Manual de Instalação da solução</w:t>
      </w:r>
      <w:bookmarkEnd w:id="26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77777777" w:rsidR="008F3EFD" w:rsidRPr="00192CAB" w:rsidRDefault="008F3EFD" w:rsidP="008F3EFD">
      <w:pPr>
        <w:pStyle w:val="Ttulo2"/>
        <w:rPr>
          <w:b/>
        </w:rPr>
      </w:pPr>
      <w:bookmarkStart w:id="27" w:name="_Toc512519607"/>
      <w:r w:rsidRPr="00192CAB">
        <w:rPr>
          <w:b/>
        </w:rPr>
        <w:t>Processo de Atendimento e Suporte</w:t>
      </w:r>
      <w:bookmarkEnd w:id="27"/>
      <w:r w:rsidRPr="00192CAB">
        <w:rPr>
          <w:b/>
        </w:rPr>
        <w:t xml:space="preserve"> </w:t>
      </w:r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3784D421" w:rsidR="008F3EFD" w:rsidRDefault="008F3EFD" w:rsidP="008F3EFD">
      <w:r w:rsidRPr="008F3EFD">
        <w:t>Canais de atendimento</w:t>
      </w:r>
      <w:r w:rsidR="00530500">
        <w:t xml:space="preserve"> (telefone,</w:t>
      </w:r>
      <w:r w:rsidR="00C65A7A">
        <w:t xml:space="preserve"> </w:t>
      </w:r>
      <w:r w:rsidR="00530500">
        <w:t>e-m</w:t>
      </w:r>
      <w:r w:rsidR="00303312">
        <w:t>a</w:t>
      </w:r>
      <w:r w:rsidR="00530500">
        <w:t>il,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2"/>
          <w:footerReference w:type="default" r:id="rId33"/>
          <w:headerReference w:type="first" r:id="rId34"/>
          <w:footerReference w:type="first" r:id="rId35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4D39B1" w:rsidP="00AB1F1F">
      <w:pPr>
        <w:pStyle w:val="FolhadeRostodosCaptulos"/>
      </w:pPr>
      <w:r>
        <w:lastRenderedPageBreak/>
        <w:fldChar w:fldCharType="begin"/>
      </w:r>
      <w:r>
        <w:instrText xml:space="preserve"> REF _Ref125307146 \w </w:instrText>
      </w:r>
      <w:r>
        <w:fldChar w:fldCharType="separate"/>
      </w:r>
      <w:r w:rsidR="008841DA">
        <w:t>5</w:t>
      </w:r>
      <w:r>
        <w:fldChar w:fldCharType="end"/>
      </w:r>
      <w:r w:rsidR="00BB1C7D">
        <w:tab/>
      </w:r>
      <w:r>
        <w:fldChar w:fldCharType="begin"/>
      </w:r>
      <w:r>
        <w:instrText xml:space="preserve"> REF _Ref125307146 </w:instrText>
      </w:r>
      <w:r>
        <w:fldChar w:fldCharType="separate"/>
      </w:r>
      <w:r w:rsidR="008841DA">
        <w:t>CONCLUSÕES</w:t>
      </w:r>
      <w:r>
        <w:fldChar w:fldCharType="end"/>
      </w:r>
    </w:p>
    <w:p w14:paraId="3360A73F" w14:textId="77777777" w:rsidR="00370E34" w:rsidRDefault="00370E34" w:rsidP="00AB1F1F">
      <w:pPr>
        <w:pStyle w:val="Ttulo1"/>
      </w:pPr>
      <w:bookmarkStart w:id="28" w:name="_Ref125307146"/>
      <w:bookmarkStart w:id="29" w:name="_Toc125374527"/>
      <w:bookmarkStart w:id="30" w:name="_Toc156754424"/>
      <w:bookmarkStart w:id="31" w:name="_Toc512519608"/>
      <w:r>
        <w:lastRenderedPageBreak/>
        <w:t>CONCLUSÕES</w:t>
      </w:r>
      <w:bookmarkEnd w:id="28"/>
      <w:bookmarkEnd w:id="29"/>
      <w:bookmarkEnd w:id="30"/>
      <w:bookmarkEnd w:id="31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2" w:name="_Toc512519609"/>
      <w:r w:rsidRPr="00192CAB">
        <w:rPr>
          <w:b/>
        </w:rPr>
        <w:t>resultados</w:t>
      </w:r>
      <w:bookmarkEnd w:id="32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3" w:name="_Toc512519610"/>
      <w:r w:rsidRPr="00192CAB">
        <w:rPr>
          <w:b/>
        </w:rPr>
        <w:t>Processo de aprendizado com o projeto</w:t>
      </w:r>
      <w:bookmarkEnd w:id="33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4" w:name="_Toc512519611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4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5" w:name="_Toc124080469"/>
      <w:bookmarkStart w:id="36" w:name="_Toc125201972"/>
      <w:bookmarkStart w:id="37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6"/>
          <w:headerReference w:type="default" r:id="rId37"/>
          <w:footerReference w:type="default" r:id="rId38"/>
          <w:headerReference w:type="first" r:id="rId39"/>
          <w:footerReference w:type="first" r:id="rId40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8" w:name="_Toc156754425"/>
      <w:bookmarkStart w:id="39" w:name="_Toc512519612"/>
      <w:r w:rsidRPr="00B55442">
        <w:lastRenderedPageBreak/>
        <w:t>ReferÊncias</w:t>
      </w:r>
      <w:bookmarkEnd w:id="35"/>
      <w:bookmarkEnd w:id="36"/>
      <w:bookmarkEnd w:id="37"/>
      <w:bookmarkEnd w:id="38"/>
      <w:bookmarkEnd w:id="39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1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2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3BEB2449" w14:textId="77777777" w:rsidR="00FA5328" w:rsidRPr="00FA5328" w:rsidRDefault="00FA5328" w:rsidP="00FA5328">
      <w:pPr>
        <w:pStyle w:val="Referncias"/>
        <w:sectPr w:rsidR="00FA5328" w:rsidRPr="00FA5328" w:rsidSect="00E31F5E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8"/>
      <w:footerReference w:type="default" r:id="rId49"/>
      <w:headerReference w:type="first" r:id="rId50"/>
      <w:footerReference w:type="first" r:id="rId5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305E3D" w14:textId="77777777" w:rsidR="004D39B1" w:rsidRDefault="004D39B1">
      <w:r>
        <w:separator/>
      </w:r>
    </w:p>
    <w:p w14:paraId="219C3E00" w14:textId="77777777" w:rsidR="004D39B1" w:rsidRDefault="004D39B1"/>
    <w:p w14:paraId="020358F3" w14:textId="77777777" w:rsidR="004D39B1" w:rsidRDefault="004D39B1"/>
    <w:p w14:paraId="557818AD" w14:textId="77777777" w:rsidR="004D39B1" w:rsidRDefault="004D39B1"/>
  </w:endnote>
  <w:endnote w:type="continuationSeparator" w:id="0">
    <w:p w14:paraId="65E65725" w14:textId="77777777" w:rsidR="004D39B1" w:rsidRDefault="004D39B1">
      <w:r>
        <w:continuationSeparator/>
      </w:r>
    </w:p>
    <w:p w14:paraId="50AA20A6" w14:textId="77777777" w:rsidR="004D39B1" w:rsidRDefault="004D39B1"/>
    <w:p w14:paraId="29B363F6" w14:textId="77777777" w:rsidR="004D39B1" w:rsidRDefault="004D39B1"/>
    <w:p w14:paraId="620E9E2B" w14:textId="77777777" w:rsidR="004D39B1" w:rsidRDefault="004D39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0FAE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BC7C2" w14:textId="77777777" w:rsidR="00555AE7" w:rsidRDefault="00555AE7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E39474" w14:textId="77777777" w:rsidR="00555AE7" w:rsidRDefault="00555AE7" w:rsidP="00317E2D">
    <w:pPr>
      <w:pStyle w:val="Rodap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825EC5" w14:textId="77777777" w:rsidR="004D39B1" w:rsidRDefault="004D39B1">
      <w:r>
        <w:separator/>
      </w:r>
    </w:p>
    <w:p w14:paraId="247A6856" w14:textId="77777777" w:rsidR="004D39B1" w:rsidRDefault="004D39B1"/>
    <w:p w14:paraId="07016AA3" w14:textId="77777777" w:rsidR="004D39B1" w:rsidRDefault="004D39B1"/>
    <w:p w14:paraId="5C64A174" w14:textId="77777777" w:rsidR="004D39B1" w:rsidRDefault="004D39B1"/>
  </w:footnote>
  <w:footnote w:type="continuationSeparator" w:id="0">
    <w:p w14:paraId="687A239C" w14:textId="77777777" w:rsidR="004D39B1" w:rsidRDefault="004D39B1">
      <w:r>
        <w:continuationSeparator/>
      </w:r>
    </w:p>
    <w:p w14:paraId="30B515C7" w14:textId="77777777" w:rsidR="004D39B1" w:rsidRDefault="004D39B1"/>
    <w:p w14:paraId="2E1141AB" w14:textId="77777777" w:rsidR="004D39B1" w:rsidRDefault="004D39B1"/>
    <w:p w14:paraId="671116CF" w14:textId="77777777" w:rsidR="004D39B1" w:rsidRDefault="004D39B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B893C" w14:textId="236F153D" w:rsidR="00555AE7" w:rsidRDefault="0099239D" w:rsidP="008828E4">
    <w:pPr>
      <w:ind w:right="360"/>
    </w:pPr>
    <w:r w:rsidRPr="0099239D">
      <w:rPr>
        <w:noProof/>
        <w:lang w:eastAsia="pt-BR"/>
      </w:rPr>
      <w:drawing>
        <wp:anchor distT="0" distB="0" distL="114300" distR="114300" simplePos="0" relativeHeight="251653632" behindDoc="1" locked="0" layoutInCell="1" allowOverlap="1" wp14:anchorId="152F1C52" wp14:editId="5BC566F2">
          <wp:simplePos x="0" y="0"/>
          <wp:positionH relativeFrom="column">
            <wp:posOffset>-756285</wp:posOffset>
          </wp:positionH>
          <wp:positionV relativeFrom="paragraph">
            <wp:posOffset>-326390</wp:posOffset>
          </wp:positionV>
          <wp:extent cx="2200275" cy="733425"/>
          <wp:effectExtent l="0" t="0" r="0" b="0"/>
          <wp:wrapTight wrapText="bothSides">
            <wp:wrapPolygon edited="0">
              <wp:start x="4114" y="0"/>
              <wp:lineTo x="1309" y="5049"/>
              <wp:lineTo x="935" y="6171"/>
              <wp:lineTo x="1683" y="9538"/>
              <wp:lineTo x="1122" y="14587"/>
              <wp:lineTo x="935" y="19636"/>
              <wp:lineTo x="3927" y="21319"/>
              <wp:lineTo x="5236" y="21319"/>
              <wp:lineTo x="20384" y="20197"/>
              <wp:lineTo x="20197" y="18514"/>
              <wp:lineTo x="20945" y="12343"/>
              <wp:lineTo x="19449" y="11782"/>
              <wp:lineTo x="7481" y="9538"/>
              <wp:lineTo x="8416" y="8416"/>
              <wp:lineTo x="8042" y="5049"/>
              <wp:lineTo x="5236" y="0"/>
              <wp:lineTo x="4114" y="0"/>
            </wp:wrapPolygon>
          </wp:wrapTight>
          <wp:docPr id="3" name="Imagem 3" descr="E:\BANDTECERS\Artes\logoTime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E:\BANDTECERS\Artes\logoTime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0123F">
      <w:rPr>
        <w:noProof/>
        <w:lang w:eastAsia="pt-BR"/>
      </w:rPr>
      <w:drawing>
        <wp:anchor distT="0" distB="0" distL="114300" distR="114300" simplePos="0" relativeHeight="251647488" behindDoc="0" locked="0" layoutInCell="1" allowOverlap="1" wp14:anchorId="2FA78417" wp14:editId="3F0B3EA3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AB3BF7" w14:textId="6C96D78F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3FAD">
      <w:rPr>
        <w:rStyle w:val="Nmerodepgina"/>
        <w:noProof/>
      </w:rPr>
      <w:t>14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4D39B1">
      <w:rPr>
        <w:noProof/>
        <w:lang w:eastAsia="pt-BR"/>
      </w:rPr>
      <w:pict w14:anchorId="37B9645E">
        <v:line id="_x0000_s2058" style="position:absolute;left:0;text-align:left;z-index:251660800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51E6C" w14:textId="48D94D4E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3FAD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50983" w14:textId="77777777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50</w:t>
    </w:r>
    <w:r>
      <w:rPr>
        <w:rStyle w:val="Nmerodepgina"/>
      </w:rPr>
      <w:fldChar w:fldCharType="end"/>
    </w:r>
  </w:p>
  <w:p w14:paraId="4B6AE452" w14:textId="77777777" w:rsidR="00555AE7" w:rsidRPr="00E37DB5" w:rsidRDefault="00555AE7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 w:rsidR="004D39B1">
      <w:rPr>
        <w:noProof/>
        <w:lang w:eastAsia="pt-BR"/>
      </w:rPr>
      <w:pict w14:anchorId="5EC5EFD6">
        <v:line id="_x0000_s2060" style="position:absolute;left:0;text-align:left;z-index:251657728;mso-position-horizontal-relative:text;mso-position-vertical-relative:text" from="0,13.6pt" to="433.7pt,13.6pt"/>
      </w:pict>
    </w:r>
    <w:r>
      <w:rPr>
        <w:b/>
        <w:color w:val="999999"/>
        <w:sz w:val="20"/>
        <w:szCs w:val="20"/>
      </w:rPr>
      <w:t>2</w:t>
    </w:r>
  </w:p>
  <w:p w14:paraId="0099D2A9" w14:textId="77777777" w:rsidR="00555AE7" w:rsidRDefault="00555AE7">
    <w:pPr>
      <w:pStyle w:val="Cabealho"/>
    </w:pP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DC1C4" w14:textId="64697045" w:rsidR="00555AE7" w:rsidRDefault="005900C5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3FAD">
      <w:rPr>
        <w:rStyle w:val="Nmerodepgina"/>
        <w:noProof/>
      </w:rPr>
      <w:t>17</w:t>
    </w:r>
    <w:r>
      <w:rPr>
        <w:rStyle w:val="Nmerodepgina"/>
      </w:rPr>
      <w:fldChar w:fldCharType="end"/>
    </w:r>
  </w:p>
  <w:p w14:paraId="435F4E4A" w14:textId="77777777" w:rsidR="00555AE7" w:rsidRPr="00E37DB5" w:rsidRDefault="00555AE7" w:rsidP="0060123F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FAC009" w14:textId="77777777" w:rsidR="00555AE7" w:rsidRDefault="004D39B1" w:rsidP="00E31F5E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w:pict w14:anchorId="3DA5F86E">
        <v:line id="_x0000_s2062" style="position:absolute;left:0;text-align:left;z-index:251661824" from="0,13.6pt" to="433.7pt,13.6pt" o:allowincell="f"/>
      </w:pict>
    </w:r>
    <w:r w:rsidR="00555AE7">
      <w:rPr>
        <w:b/>
        <w:color w:val="808080"/>
        <w:sz w:val="20"/>
      </w:rPr>
      <w:t>REFERÊNCIAS</w:t>
    </w:r>
  </w:p>
  <w:p w14:paraId="45077818" w14:textId="77777777" w:rsidR="00555AE7" w:rsidRDefault="00555AE7">
    <w:pPr>
      <w:pStyle w:val="Cabealho"/>
    </w:pP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4D39B1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8752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4D39B1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EE0EF6" w14:textId="77777777" w:rsidR="00555AE7" w:rsidRDefault="00555AE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D7094" w14:textId="57B0C19B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4EF0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4D39B1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6704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06359" w14:textId="33B3DCE5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D4EF0">
      <w:rPr>
        <w:rStyle w:val="Nmerodepgina"/>
        <w:noProof/>
      </w:rPr>
      <w:t>10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4D39B1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9776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AAB70" w14:textId="0C6705A2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B3FAD">
      <w:rPr>
        <w:rStyle w:val="Nmerodepgina"/>
        <w:noProof/>
      </w:rPr>
      <w:t>12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8A85D81"/>
    <w:multiLevelType w:val="hybridMultilevel"/>
    <w:tmpl w:val="F4B6A2D4"/>
    <w:lvl w:ilvl="0" w:tplc="7E6EC3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261AB3"/>
    <w:multiLevelType w:val="multilevel"/>
    <w:tmpl w:val="0416001F"/>
    <w:numStyleLink w:val="111111"/>
  </w:abstractNum>
  <w:abstractNum w:abstractNumId="29" w15:restartNumberingAfterBreak="0">
    <w:nsid w:val="5C1C5EC1"/>
    <w:multiLevelType w:val="multilevel"/>
    <w:tmpl w:val="0416001F"/>
    <w:numStyleLink w:val="111111"/>
  </w:abstractNum>
  <w:abstractNum w:abstractNumId="3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2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1"/>
  </w:num>
  <w:num w:numId="25">
    <w:abstractNumId w:val="14"/>
  </w:num>
  <w:num w:numId="26">
    <w:abstractNumId w:val="23"/>
  </w:num>
  <w:num w:numId="27">
    <w:abstractNumId w:val="26"/>
  </w:num>
  <w:num w:numId="28">
    <w:abstractNumId w:val="30"/>
  </w:num>
  <w:num w:numId="29">
    <w:abstractNumId w:val="16"/>
  </w:num>
  <w:num w:numId="30">
    <w:abstractNumId w:val="32"/>
  </w:num>
  <w:num w:numId="31">
    <w:abstractNumId w:val="17"/>
  </w:num>
  <w:num w:numId="32">
    <w:abstractNumId w:val="24"/>
  </w:num>
  <w:num w:numId="33">
    <w:abstractNumId w:val="33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9"/>
  </w:num>
  <w:num w:numId="40">
    <w:abstractNumId w:val="28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 w:numId="46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pt-BR" w:vendorID="64" w:dllVersion="131078" w:nlCheck="1" w:checkStyle="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3ECD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0874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C7BEC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312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56C36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39B1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66F0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1FDD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56F61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1BD1"/>
    <w:rsid w:val="007A3795"/>
    <w:rsid w:val="007A4973"/>
    <w:rsid w:val="007A52BB"/>
    <w:rsid w:val="007A5F1F"/>
    <w:rsid w:val="007A79DC"/>
    <w:rsid w:val="007A7B65"/>
    <w:rsid w:val="007B329E"/>
    <w:rsid w:val="007B391E"/>
    <w:rsid w:val="007B3FAD"/>
    <w:rsid w:val="007B4A44"/>
    <w:rsid w:val="007B4DFD"/>
    <w:rsid w:val="007B69A9"/>
    <w:rsid w:val="007C0DC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9C2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E703A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252A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239D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48C5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1731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3674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2A1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4EF0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5A7A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719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8EA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57C4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33C4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3D98"/>
    <w:rsid w:val="00EC4F81"/>
    <w:rsid w:val="00EC5918"/>
    <w:rsid w:val="00EC6B00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373B"/>
    <w:rsid w:val="00FC4D62"/>
    <w:rsid w:val="00FC4DAD"/>
    <w:rsid w:val="00FC55EA"/>
    <w:rsid w:val="00FC65B8"/>
    <w:rsid w:val="00FC7094"/>
    <w:rsid w:val="00FD03F4"/>
    <w:rsid w:val="00FD0F8C"/>
    <w:rsid w:val="00FD1897"/>
    <w:rsid w:val="00FD20C5"/>
    <w:rsid w:val="00FD40E4"/>
    <w:rsid w:val="00FD4F54"/>
    <w:rsid w:val="00FD5835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2918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8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2C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26" Type="http://schemas.openxmlformats.org/officeDocument/2006/relationships/header" Target="header8.xml"/><Relationship Id="rId39" Type="http://schemas.openxmlformats.org/officeDocument/2006/relationships/header" Target="header15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hyperlink" Target="http://www.ncbi.nlm.nih.gov/entrez/query.fcgi?cmd=Retrieve&amp;db=PubMed&amp;dopt=Citation&amp;list_uids=6337002" TargetMode="External"/><Relationship Id="rId47" Type="http://schemas.openxmlformats.org/officeDocument/2006/relationships/footer" Target="footer16.xml"/><Relationship Id="rId50" Type="http://schemas.openxmlformats.org/officeDocument/2006/relationships/header" Target="header20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9" Type="http://schemas.openxmlformats.org/officeDocument/2006/relationships/footer" Target="footer9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header" Target="header14.xml"/><Relationship Id="rId40" Type="http://schemas.openxmlformats.org/officeDocument/2006/relationships/footer" Target="footer14.xml"/><Relationship Id="rId45" Type="http://schemas.openxmlformats.org/officeDocument/2006/relationships/footer" Target="footer15.xm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footer" Target="footer10.xml"/><Relationship Id="rId44" Type="http://schemas.openxmlformats.org/officeDocument/2006/relationships/header" Target="header17.xml"/><Relationship Id="rId52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9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eader" Target="header16.xml"/><Relationship Id="rId48" Type="http://schemas.openxmlformats.org/officeDocument/2006/relationships/header" Target="header19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3.xml"/><Relationship Id="rId46" Type="http://schemas.openxmlformats.org/officeDocument/2006/relationships/header" Target="header18.xml"/><Relationship Id="rId20" Type="http://schemas.openxmlformats.org/officeDocument/2006/relationships/header" Target="header5.xml"/><Relationship Id="rId41" Type="http://schemas.openxmlformats.org/officeDocument/2006/relationships/hyperlink" Target="http://www.ncbi.nlm.nih.gov/entrez/query.fcgi?cmd=Retrieve&amp;db=PubMed&amp;dopt=Citation&amp;list_uids=15090378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footer" Target="footer8.xml"/><Relationship Id="rId36" Type="http://schemas.openxmlformats.org/officeDocument/2006/relationships/header" Target="header13.xml"/><Relationship Id="rId49" Type="http://schemas.openxmlformats.org/officeDocument/2006/relationships/footer" Target="footer17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51A52-8A7A-4B1F-8EC4-B77DBEEEA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237</TotalTime>
  <Pages>17</Pages>
  <Words>1390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13</cp:revision>
  <cp:lastPrinted>2009-11-04T00:12:00Z</cp:lastPrinted>
  <dcterms:created xsi:type="dcterms:W3CDTF">2018-10-03T16:56:00Z</dcterms:created>
  <dcterms:modified xsi:type="dcterms:W3CDTF">2018-10-05T14:13:00Z</dcterms:modified>
</cp:coreProperties>
</file>